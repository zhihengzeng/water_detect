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708F18">
      <w:pPr>
        <w:pStyle w:val="2"/>
        <w:spacing w:before="249" w:after="156"/>
      </w:pPr>
      <w:r>
        <w:rPr>
          <w:rFonts w:hint="eastAsia"/>
        </w:rPr>
        <w:t>总体目标</w:t>
      </w:r>
    </w:p>
    <w:p w14:paraId="1DAC863B">
      <w:pPr>
        <w:pStyle w:val="3"/>
      </w:pPr>
      <w:r>
        <w:rPr>
          <w:rFonts w:hint="eastAsia"/>
        </w:rPr>
        <w:t>设计内容</w:t>
      </w:r>
    </w:p>
    <w:p w14:paraId="342B6EFC">
      <w:pPr>
        <w:ind w:firstLine="480"/>
      </w:pPr>
      <w:r>
        <w:rPr>
          <w:rFonts w:hint="eastAsia"/>
        </w:rPr>
        <w:t>设计一款装置能够检测水位高度，水位超过一定高度可以报警，并将数据信息通过无线上传手机或电脑。</w:t>
      </w:r>
    </w:p>
    <w:p w14:paraId="6B6C77E6">
      <w:pPr>
        <w:pStyle w:val="3"/>
      </w:pPr>
      <w:r>
        <w:rPr>
          <w:rFonts w:hint="eastAsia"/>
        </w:rPr>
        <w:t>设计要求</w:t>
      </w:r>
    </w:p>
    <w:p w14:paraId="58C7362C">
      <w:pPr>
        <w:pStyle w:val="39"/>
        <w:numPr>
          <w:ilvl w:val="0"/>
          <w:numId w:val="2"/>
        </w:numPr>
        <w:spacing w:line="360" w:lineRule="auto"/>
        <w:ind w:left="0" w:firstLine="480"/>
      </w:pPr>
      <w:r>
        <w:rPr>
          <w:rFonts w:hint="eastAsia"/>
        </w:rPr>
        <w:t>可以准确的检测水位高度，误差在1厘米以内。</w:t>
      </w:r>
    </w:p>
    <w:p w14:paraId="15C1394C">
      <w:pPr>
        <w:pStyle w:val="39"/>
        <w:numPr>
          <w:ilvl w:val="0"/>
          <w:numId w:val="2"/>
        </w:numPr>
        <w:spacing w:line="360" w:lineRule="auto"/>
        <w:ind w:left="0" w:firstLine="480"/>
      </w:pPr>
      <w:r>
        <w:rPr>
          <w:rFonts w:hint="eastAsia"/>
        </w:rPr>
        <w:t>显示屏上可以显示当前水位高度和时间、日期，并具有掉电保护功能。</w:t>
      </w:r>
    </w:p>
    <w:p w14:paraId="3C17450B">
      <w:pPr>
        <w:pStyle w:val="39"/>
        <w:numPr>
          <w:ilvl w:val="0"/>
          <w:numId w:val="2"/>
        </w:numPr>
        <w:spacing w:line="360" w:lineRule="auto"/>
        <w:ind w:left="0" w:firstLine="480"/>
      </w:pPr>
      <w:r>
        <w:rPr>
          <w:rFonts w:hint="eastAsia"/>
        </w:rPr>
        <w:t>通过互联网获取当地的天气情况，并在显示屏上显示。</w:t>
      </w:r>
    </w:p>
    <w:p w14:paraId="0DE0A1D7">
      <w:pPr>
        <w:pStyle w:val="39"/>
        <w:numPr>
          <w:ilvl w:val="0"/>
          <w:numId w:val="2"/>
        </w:numPr>
        <w:spacing w:line="360" w:lineRule="auto"/>
        <w:ind w:left="0" w:firstLine="480"/>
      </w:pPr>
      <w:r>
        <w:rPr>
          <w:rFonts w:hint="eastAsia"/>
        </w:rPr>
        <w:t>水位高度信息可以通过无线上传手机或电脑，报警值可以通过手机或电脑进行修改。</w:t>
      </w:r>
    </w:p>
    <w:p w14:paraId="28EA27DA">
      <w:pPr>
        <w:pStyle w:val="2"/>
        <w:spacing w:before="249" w:after="156"/>
      </w:pPr>
      <w:r>
        <w:rPr>
          <w:rFonts w:hint="eastAsia"/>
        </w:rPr>
        <w:t>系统设计</w:t>
      </w:r>
    </w:p>
    <w:p w14:paraId="32CCD3F5">
      <w:pPr>
        <w:pStyle w:val="3"/>
      </w:pPr>
      <w:r>
        <w:rPr>
          <w:rFonts w:hint="eastAsia"/>
        </w:rPr>
        <w:t>系统架构</w:t>
      </w:r>
    </w:p>
    <w:p w14:paraId="34FCEF55">
      <w:pPr>
        <w:ind w:firstLine="480"/>
      </w:pPr>
      <w:r>
        <w:rPr>
          <w:rFonts w:hint="eastAsia"/>
        </w:rPr>
        <w:t>系统分为硬件层、通信层和应用层，主控采用STM32F103C8T6（性价比高，资源丰富），搭配4G模块实现远程数据传输，电阻式液位传感器实现高精度水位检测，OLED显示模块提供本地交互，具体架构如下：</w:t>
      </w:r>
    </w:p>
    <w:p w14:paraId="6676605A">
      <w:pPr>
        <w:pStyle w:val="39"/>
        <w:numPr>
          <w:ilvl w:val="0"/>
          <w:numId w:val="3"/>
        </w:numPr>
        <w:spacing w:line="360" w:lineRule="auto"/>
        <w:ind w:left="0" w:firstLine="480"/>
      </w:pPr>
      <w:r>
        <w:rPr>
          <w:rFonts w:hint="eastAsia"/>
        </w:rPr>
        <w:t>硬件层：STM32主控 + 电阻式液位传感器（YW01）+ 4G模块（</w:t>
      </w:r>
      <w:r>
        <w:t>ML307R 4G Cat1</w:t>
      </w:r>
      <w:r>
        <w:rPr>
          <w:rFonts w:hint="eastAsia"/>
        </w:rPr>
        <w:t>） + OLED显示屏（SSD1306） + RTC时钟模块（PCF8563）。</w:t>
      </w:r>
    </w:p>
    <w:p w14:paraId="665B39AE">
      <w:pPr>
        <w:pStyle w:val="39"/>
        <w:numPr>
          <w:ilvl w:val="0"/>
          <w:numId w:val="3"/>
        </w:numPr>
        <w:spacing w:line="360" w:lineRule="auto"/>
        <w:ind w:left="0" w:firstLine="480"/>
      </w:pPr>
      <w:r>
        <w:rPr>
          <w:rFonts w:hint="eastAsia"/>
        </w:rPr>
        <w:t>通信层：4G模块通过TCP/IP协议与云服务器（如阿里云IoT平台）通信，支持MQTT协议实现数据上传和指令下发。</w:t>
      </w:r>
    </w:p>
    <w:p w14:paraId="12902864">
      <w:pPr>
        <w:pStyle w:val="39"/>
        <w:numPr>
          <w:ilvl w:val="0"/>
          <w:numId w:val="3"/>
        </w:numPr>
        <w:spacing w:line="360" w:lineRule="auto"/>
        <w:ind w:left="0" w:firstLine="480"/>
      </w:pPr>
      <w:r>
        <w:rPr>
          <w:rFonts w:hint="eastAsia"/>
        </w:rPr>
        <w:t>应用层：手机/电脑端通过云平台界面接收数据、设置报警阈值。</w:t>
      </w:r>
    </w:p>
    <w:p w14:paraId="6CF62466">
      <w:pPr>
        <w:pStyle w:val="3"/>
      </w:pPr>
      <w:r>
        <w:rPr>
          <w:rFonts w:hint="eastAsia"/>
        </w:rPr>
        <w:t>关键模块选型与实现</w:t>
      </w:r>
    </w:p>
    <w:p w14:paraId="2D6F09EA">
      <w:pPr>
        <w:pStyle w:val="4"/>
      </w:pPr>
      <w:r>
        <w:rPr>
          <w:rFonts w:hint="eastAsia"/>
        </w:rPr>
        <w:t>主控模块</w:t>
      </w:r>
    </w:p>
    <w:p w14:paraId="789B0A2D">
      <w:pPr>
        <w:ind w:firstLine="489"/>
      </w:pPr>
      <w:r>
        <w:rPr>
          <w:rFonts w:hint="eastAsia"/>
          <w:b/>
          <w:bCs/>
        </w:rPr>
        <w:t>内核与性能</w:t>
      </w:r>
      <w:r>
        <w:rPr>
          <w:rFonts w:hint="eastAsia"/>
        </w:rPr>
        <w:t>：基于ARM Cortex-M3内核，最高主频72MHz，支持单周期乘法和硬件除法，运算效率高。支持多种低功耗模式（如睡眠、停止、待机模式），适用于电池供电设备。</w:t>
      </w:r>
    </w:p>
    <w:p w14:paraId="7A92A462">
      <w:pPr>
        <w:ind w:firstLine="489"/>
      </w:pPr>
      <w:r>
        <w:rPr>
          <w:rFonts w:hint="eastAsia"/>
          <w:b/>
          <w:bCs/>
        </w:rPr>
        <w:t>存储资源</w:t>
      </w:r>
      <w:r>
        <w:rPr>
          <w:rFonts w:hint="eastAsia"/>
        </w:rPr>
        <w:t>：64KB Flash：用于存储程序代码和常量数据。20KB SRAM：用于运行时数据存储（如变量、堆栈）。</w:t>
      </w:r>
    </w:p>
    <w:p w14:paraId="106BBEB3">
      <w:pPr>
        <w:ind w:firstLine="489"/>
      </w:pPr>
      <w:r>
        <w:rPr>
          <w:rFonts w:hint="eastAsia"/>
          <w:b/>
          <w:bCs/>
        </w:rPr>
        <w:t>电源与温度</w:t>
      </w:r>
      <w:r>
        <w:rPr>
          <w:rFonts w:hint="eastAsia"/>
        </w:rPr>
        <w:t>：工作电压：2.0V~3.6V，适应多种供电场景。工作温度范围：-40°C~85°C，满足工业级应用需求。</w:t>
      </w:r>
    </w:p>
    <w:p w14:paraId="6DB4C5FE">
      <w:pPr>
        <w:ind w:firstLine="489"/>
      </w:pPr>
      <w:r>
        <w:rPr>
          <w:rFonts w:hint="eastAsia"/>
          <w:b/>
          <w:bCs/>
        </w:rPr>
        <w:t>主要外设功能</w:t>
      </w:r>
      <w:r>
        <w:rPr>
          <w:rFonts w:hint="eastAsia"/>
        </w:rPr>
        <w:t>：3个USART、2个SPI、2个I2C，2个12位模数转换器（ADC），支持16通道输入，采样速率最高1μs，适用于传感器信号采集。</w:t>
      </w:r>
    </w:p>
    <w:p w14:paraId="448E93E4">
      <w:pPr>
        <w:pStyle w:val="40"/>
        <w:keepNext/>
      </w:pPr>
      <w:r>
        <w:drawing>
          <wp:inline distT="0" distB="0" distL="0" distR="0">
            <wp:extent cx="2921635" cy="2934335"/>
            <wp:effectExtent l="0" t="0" r="0" b="0"/>
            <wp:docPr id="26446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67699" name="图片 1"/>
                    <pic:cNvPicPr>
                      <a:picLocks noChangeAspect="1"/>
                    </pic:cNvPicPr>
                  </pic:nvPicPr>
                  <pic:blipFill>
                    <a:blip r:embed="rId7"/>
                    <a:stretch>
                      <a:fillRect/>
                    </a:stretch>
                  </pic:blipFill>
                  <pic:spPr>
                    <a:xfrm>
                      <a:off x="0" y="0"/>
                      <a:ext cx="2943903" cy="2956308"/>
                    </a:xfrm>
                    <a:prstGeom prst="rect">
                      <a:avLst/>
                    </a:prstGeom>
                  </pic:spPr>
                </pic:pic>
              </a:graphicData>
            </a:graphic>
          </wp:inline>
        </w:drawing>
      </w:r>
    </w:p>
    <w:p w14:paraId="55D8B961">
      <w:pPr>
        <w:pStyle w:val="7"/>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主控模块</w:t>
      </w:r>
    </w:p>
    <w:p w14:paraId="48FDFF3E">
      <w:pPr>
        <w:pStyle w:val="4"/>
      </w:pPr>
      <w:r>
        <w:rPr>
          <w:rFonts w:hint="eastAsia"/>
        </w:rPr>
        <w:t>水位检测模块</w:t>
      </w:r>
    </w:p>
    <w:p w14:paraId="0175A5B6">
      <w:pPr>
        <w:ind w:firstLineChars="0"/>
      </w:pPr>
      <w:r>
        <w:rPr>
          <w:rFonts w:hint="eastAsia"/>
          <w:b/>
          <w:bCs/>
        </w:rPr>
        <w:t>传感器选型</w:t>
      </w:r>
      <w:r>
        <w:rPr>
          <w:rFonts w:hint="eastAsia"/>
        </w:rPr>
        <w:t>：</w:t>
      </w:r>
    </w:p>
    <w:p w14:paraId="5335B800">
      <w:pPr>
        <w:ind w:firstLineChars="0"/>
      </w:pPr>
      <w:r>
        <w:rPr>
          <w:rFonts w:hint="eastAsia"/>
        </w:rPr>
        <w:t>YW01电阻式液位高度传感器，轻松完成液位到模拟信号的转换，输出的模拟值，可以直接通过单片机的AD功能模块进行读取，检测精度为1cm。通信协议：ADC。</w:t>
      </w:r>
    </w:p>
    <w:p w14:paraId="1F71D8E1">
      <w:pPr>
        <w:pStyle w:val="40"/>
        <w:keepNext/>
      </w:pPr>
      <w:r>
        <w:drawing>
          <wp:inline distT="0" distB="0" distL="0" distR="0">
            <wp:extent cx="2401570" cy="2397760"/>
            <wp:effectExtent l="0" t="0" r="0" b="2540"/>
            <wp:docPr id="1794881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81731" name="图片 1"/>
                    <pic:cNvPicPr>
                      <a:picLocks noChangeAspect="1"/>
                    </pic:cNvPicPr>
                  </pic:nvPicPr>
                  <pic:blipFill>
                    <a:blip r:embed="rId8"/>
                    <a:stretch>
                      <a:fillRect/>
                    </a:stretch>
                  </pic:blipFill>
                  <pic:spPr>
                    <a:xfrm>
                      <a:off x="0" y="0"/>
                      <a:ext cx="2418320" cy="2414536"/>
                    </a:xfrm>
                    <a:prstGeom prst="rect">
                      <a:avLst/>
                    </a:prstGeom>
                  </pic:spPr>
                </pic:pic>
              </a:graphicData>
            </a:graphic>
          </wp:inline>
        </w:drawing>
      </w:r>
    </w:p>
    <w:p w14:paraId="748F7F37">
      <w:pPr>
        <w:pStyle w:val="7"/>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水位检测模块</w:t>
      </w:r>
    </w:p>
    <w:p w14:paraId="08E03E49">
      <w:pPr>
        <w:pStyle w:val="4"/>
      </w:pPr>
      <w:r>
        <w:rPr>
          <w:rFonts w:hint="eastAsia"/>
        </w:rPr>
        <w:t>无线通信模块</w:t>
      </w:r>
    </w:p>
    <w:p w14:paraId="0927A0B7">
      <w:pPr>
        <w:ind w:firstLineChars="0"/>
      </w:pPr>
      <w:r>
        <w:rPr>
          <w:rFonts w:hint="eastAsia"/>
          <w:b/>
          <w:bCs/>
        </w:rPr>
        <w:t>模块选型</w:t>
      </w:r>
      <w:r>
        <w:rPr>
          <w:rFonts w:hint="eastAsia"/>
        </w:rPr>
        <w:t>：</w:t>
      </w:r>
    </w:p>
    <w:p w14:paraId="4911D1F4">
      <w:pPr>
        <w:ind w:firstLineChars="0"/>
      </w:pPr>
      <w:r>
        <w:t>ML307R 4G Cat1</w:t>
      </w:r>
      <w:r>
        <w:rPr>
          <w:rFonts w:hint="eastAsia"/>
        </w:rPr>
        <w:t>模块（支持LTE Cat1，兼容2G/3G/4G，AT指令开发，内置TCP/IP协议栈），适合低速率物联网场景。通信协议为</w:t>
      </w:r>
      <w:r>
        <w:rPr>
          <w:rFonts w:hint="eastAsia"/>
          <w:b/>
          <w:bCs/>
        </w:rPr>
        <w:t>串口</w:t>
      </w:r>
      <w:r>
        <w:rPr>
          <w:rFonts w:hint="eastAsia"/>
        </w:rPr>
        <w:t>。</w:t>
      </w:r>
    </w:p>
    <w:p w14:paraId="72162F3D">
      <w:pPr>
        <w:pStyle w:val="40"/>
        <w:keepNext/>
      </w:pPr>
      <w:r>
        <w:drawing>
          <wp:inline distT="0" distB="0" distL="0" distR="0">
            <wp:extent cx="1998345" cy="1994535"/>
            <wp:effectExtent l="0" t="0" r="0" b="0"/>
            <wp:docPr id="1577052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52398" name="图片 1"/>
                    <pic:cNvPicPr>
                      <a:picLocks noChangeAspect="1"/>
                    </pic:cNvPicPr>
                  </pic:nvPicPr>
                  <pic:blipFill>
                    <a:blip r:embed="rId9"/>
                    <a:stretch>
                      <a:fillRect/>
                    </a:stretch>
                  </pic:blipFill>
                  <pic:spPr>
                    <a:xfrm>
                      <a:off x="0" y="0"/>
                      <a:ext cx="2032311" cy="2028151"/>
                    </a:xfrm>
                    <a:prstGeom prst="rect">
                      <a:avLst/>
                    </a:prstGeom>
                  </pic:spPr>
                </pic:pic>
              </a:graphicData>
            </a:graphic>
          </wp:inline>
        </w:drawing>
      </w:r>
    </w:p>
    <w:p w14:paraId="607831FF">
      <w:pPr>
        <w:pStyle w:val="7"/>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无线传输模块</w:t>
      </w:r>
    </w:p>
    <w:p w14:paraId="76D35CC0">
      <w:pPr>
        <w:pStyle w:val="4"/>
      </w:pPr>
      <w:r>
        <w:rPr>
          <w:rFonts w:hint="eastAsia"/>
        </w:rPr>
        <w:t>显示与交互模块</w:t>
      </w:r>
    </w:p>
    <w:p w14:paraId="16B7FC96">
      <w:pPr>
        <w:ind w:firstLineChars="0"/>
      </w:pPr>
      <w:r>
        <w:rPr>
          <w:rFonts w:hint="eastAsia"/>
        </w:rPr>
        <w:t>显示模块：0.96寸OLED（SSD1306驱动），支持I2C接口。</w:t>
      </w:r>
    </w:p>
    <w:p w14:paraId="24C67C1E">
      <w:pPr>
        <w:ind w:firstLineChars="0"/>
      </w:pPr>
      <w:r>
        <w:rPr>
          <w:rFonts w:hint="eastAsia"/>
        </w:rPr>
        <w:t>显示内容：当前水位（单位：cm）、日期时间（PCF8563 RTC时钟模块提供，掉电保存日期）。</w:t>
      </w:r>
    </w:p>
    <w:p w14:paraId="6D946243">
      <w:pPr>
        <w:ind w:firstLineChars="0"/>
      </w:pPr>
      <w:r>
        <w:rPr>
          <w:rFonts w:hint="eastAsia"/>
        </w:rPr>
        <w:t>天气信息（通过4G无线模块获取，如调用心知天气API）。</w:t>
      </w:r>
    </w:p>
    <w:p w14:paraId="708A9C99">
      <w:pPr>
        <w:ind w:firstLineChars="0"/>
      </w:pPr>
      <w:r>
        <w:rPr>
          <w:rFonts w:hint="eastAsia"/>
        </w:rPr>
        <w:t>掉电保护：采用</w:t>
      </w:r>
      <w:r>
        <w:t>STM32</w:t>
      </w:r>
      <w:r>
        <w:rPr>
          <w:rFonts w:hint="eastAsia"/>
        </w:rPr>
        <w:t>内部</w:t>
      </w:r>
      <w:r>
        <w:t>flash</w:t>
      </w:r>
      <w:r>
        <w:rPr>
          <w:rFonts w:hint="eastAsia"/>
        </w:rPr>
        <w:t>存储报警阈值和时间校准参数，确保断电后数据不丢失。</w:t>
      </w:r>
    </w:p>
    <w:p w14:paraId="4B4104A5">
      <w:pPr>
        <w:pStyle w:val="40"/>
        <w:keepNext/>
      </w:pPr>
      <w:r>
        <w:drawing>
          <wp:inline distT="0" distB="0" distL="0" distR="0">
            <wp:extent cx="2279015" cy="2312035"/>
            <wp:effectExtent l="0" t="0" r="0" b="0"/>
            <wp:docPr id="1284311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1961" name="图片 1"/>
                    <pic:cNvPicPr>
                      <a:picLocks noChangeAspect="1"/>
                    </pic:cNvPicPr>
                  </pic:nvPicPr>
                  <pic:blipFill>
                    <a:blip r:embed="rId10"/>
                    <a:stretch>
                      <a:fillRect/>
                    </a:stretch>
                  </pic:blipFill>
                  <pic:spPr>
                    <a:xfrm>
                      <a:off x="0" y="0"/>
                      <a:ext cx="2348518" cy="2383013"/>
                    </a:xfrm>
                    <a:prstGeom prst="rect">
                      <a:avLst/>
                    </a:prstGeom>
                  </pic:spPr>
                </pic:pic>
              </a:graphicData>
            </a:graphic>
          </wp:inline>
        </w:drawing>
      </w:r>
    </w:p>
    <w:p w14:paraId="665C9EE1">
      <w:pPr>
        <w:pStyle w:val="7"/>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显示模块</w:t>
      </w:r>
    </w:p>
    <w:p w14:paraId="7D5249D4">
      <w:pPr>
        <w:pStyle w:val="40"/>
        <w:keepNext/>
      </w:pPr>
      <w:r>
        <w:drawing>
          <wp:inline distT="0" distB="0" distL="0" distR="0">
            <wp:extent cx="2346960" cy="2306955"/>
            <wp:effectExtent l="0" t="0" r="2540" b="4445"/>
            <wp:docPr id="332766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6790" name="图片 1"/>
                    <pic:cNvPicPr>
                      <a:picLocks noChangeAspect="1"/>
                    </pic:cNvPicPr>
                  </pic:nvPicPr>
                  <pic:blipFill>
                    <a:blip r:embed="rId11"/>
                    <a:stretch>
                      <a:fillRect/>
                    </a:stretch>
                  </pic:blipFill>
                  <pic:spPr>
                    <a:xfrm>
                      <a:off x="0" y="0"/>
                      <a:ext cx="2375243" cy="2335207"/>
                    </a:xfrm>
                    <a:prstGeom prst="rect">
                      <a:avLst/>
                    </a:prstGeom>
                  </pic:spPr>
                </pic:pic>
              </a:graphicData>
            </a:graphic>
          </wp:inline>
        </w:drawing>
      </w:r>
    </w:p>
    <w:p w14:paraId="7463D766">
      <w:pPr>
        <w:pStyle w:val="7"/>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时钟模块</w:t>
      </w:r>
    </w:p>
    <w:p w14:paraId="515BD796">
      <w:pPr>
        <w:pStyle w:val="2"/>
        <w:spacing w:before="249" w:after="156"/>
      </w:pPr>
      <w:r>
        <w:rPr>
          <w:rFonts w:hint="eastAsia"/>
        </w:rPr>
        <w:t>功能具体实现</w:t>
      </w:r>
    </w:p>
    <w:p w14:paraId="62C8DBBD">
      <w:pPr>
        <w:pStyle w:val="3"/>
      </w:pPr>
      <w:r>
        <w:rPr>
          <w:rFonts w:hint="eastAsia"/>
        </w:rPr>
        <w:t>天气信息获取</w:t>
      </w:r>
    </w:p>
    <w:p w14:paraId="661ABAEF">
      <w:pPr>
        <w:ind w:firstLineChars="0"/>
      </w:pPr>
      <w:r>
        <w:rPr>
          <w:rFonts w:hint="eastAsia"/>
        </w:rPr>
        <w:t>4G模块发送HTTP GET请求至天气API（如心知天气），获取JSON格式数据。STM32解析JSON提取天气字段（如温度、降雨概率），刷新至OLED显示。定时每1小时更新一次，避免频繁请求导致流量消耗。</w:t>
      </w:r>
    </w:p>
    <w:p w14:paraId="11AED027">
      <w:pPr>
        <w:pStyle w:val="3"/>
      </w:pPr>
      <w:r>
        <w:rPr>
          <w:rFonts w:hint="eastAsia"/>
        </w:rPr>
        <w:t>报警功能</w:t>
      </w:r>
    </w:p>
    <w:p w14:paraId="3C66E904">
      <w:pPr>
        <w:ind w:firstLineChars="0"/>
      </w:pPr>
      <w:r>
        <w:rPr>
          <w:rFonts w:hint="eastAsia"/>
        </w:rPr>
        <w:t>本地报警：水位超过阈值时，触发LED闪烁，OLED显示报警信息。</w:t>
      </w:r>
    </w:p>
    <w:p w14:paraId="53061871">
      <w:pPr>
        <w:ind w:firstLineChars="0"/>
      </w:pPr>
      <w:r>
        <w:rPr>
          <w:rFonts w:hint="eastAsia"/>
        </w:rPr>
        <w:t>远程报警：通过MQTT向服务器推送报警消息（如{"status":"alarm","level":31}）</w:t>
      </w:r>
    </w:p>
    <w:p w14:paraId="1B9B6DEB">
      <w:pPr>
        <w:pStyle w:val="3"/>
      </w:pPr>
      <w:r>
        <w:t>4G</w:t>
      </w:r>
      <w:r>
        <w:rPr>
          <w:rFonts w:hint="eastAsia"/>
        </w:rPr>
        <w:t>数据上传</w:t>
      </w:r>
    </w:p>
    <w:p w14:paraId="17E9D0C9">
      <w:pPr>
        <w:pStyle w:val="4"/>
      </w:pPr>
      <w:r>
        <w:rPr>
          <w:rFonts w:hint="eastAsia"/>
        </w:rPr>
        <w:t>协议与数据格式</w:t>
      </w:r>
    </w:p>
    <w:p w14:paraId="7873AE50">
      <w:pPr>
        <w:ind w:firstLine="480"/>
      </w:pPr>
      <w:r>
        <w:rPr>
          <w:rFonts w:hint="eastAsia"/>
        </w:rPr>
        <w:t>MQTT协议：适用于实时数据传输，支持低带宽和弱网络环境，阿里云、OneNet等主流平台均提供MQTT接入。通过阿里云IoT平台创建设备，订阅主题/water_level/data上传水位数据（JSON格式：{"level":25.5,"time":"2025-04-24 14:30"}）。</w:t>
      </w:r>
    </w:p>
    <w:p w14:paraId="605C8CE6">
      <w:pPr>
        <w:ind w:firstLine="480"/>
      </w:pPr>
      <w:r>
        <w:rPr>
          <w:rFonts w:hint="eastAsia"/>
        </w:rPr>
        <w:t>数据格式：推荐使用JSON封装数据，兼容性强且易于解析。</w:t>
      </w:r>
    </w:p>
    <w:p w14:paraId="5B739380">
      <w:pPr>
        <w:ind w:firstLine="480"/>
      </w:pPr>
      <w:r>
        <w:rPr>
          <w:rFonts w:hint="eastAsia"/>
        </w:rPr>
        <w:t>指令下发：订阅主题/water_level/set接收报警阈值修改指令（如{"alarm_level":30}），STM32解析后更新EEPROM存储的阈值。</w:t>
      </w:r>
    </w:p>
    <w:p w14:paraId="4AE68035">
      <w:pPr>
        <w:pStyle w:val="4"/>
      </w:pPr>
      <w:r>
        <w:rPr>
          <w:rFonts w:hint="eastAsia"/>
        </w:rPr>
        <w:t>云平台</w:t>
      </w:r>
    </w:p>
    <w:p w14:paraId="15E0AD3E">
      <w:pPr>
        <w:ind w:firstLine="480"/>
      </w:pPr>
      <w:r>
        <w:rPr>
          <w:rFonts w:hint="eastAsia"/>
        </w:rPr>
        <w:t>选择阿里云IoT平台：</w:t>
      </w:r>
    </w:p>
    <w:p w14:paraId="6762E8C1">
      <w:pPr>
        <w:ind w:firstLine="480"/>
      </w:pPr>
      <w:r>
        <w:rPr>
          <w:rFonts w:hint="eastAsia"/>
        </w:rPr>
        <w:t>创建产品并定义数据模型（如水位、时间等属性）。</w:t>
      </w:r>
    </w:p>
    <w:p w14:paraId="58882E05">
      <w:pPr>
        <w:ind w:firstLine="480"/>
      </w:pPr>
      <w:r>
        <w:rPr>
          <w:rFonts w:hint="eastAsia"/>
        </w:rPr>
        <w:t>创建设备并获取三元组（ProductKey、DeviceName、DeviceSecret）。</w:t>
      </w:r>
    </w:p>
    <w:p w14:paraId="7B5A63F5">
      <w:pPr>
        <w:ind w:firstLine="480"/>
      </w:pPr>
      <w:r>
        <w:rPr>
          <w:rFonts w:hint="eastAsia"/>
        </w:rPr>
        <w:t>配置规则引擎，将数据转发至数据库或可视化工具（如IoT Studio）。</w:t>
      </w:r>
    </w:p>
    <w:p w14:paraId="56343762">
      <w:pPr>
        <w:pStyle w:val="4"/>
      </w:pPr>
      <w:r>
        <w:rPr>
          <w:rFonts w:hint="eastAsia"/>
        </w:rPr>
        <w:t>数据查看方式</w:t>
      </w:r>
    </w:p>
    <w:p w14:paraId="50EBDF41">
      <w:pPr>
        <w:ind w:firstLine="480"/>
        <w:rPr>
          <w:rFonts w:hint="eastAsia"/>
        </w:rPr>
      </w:pPr>
      <w:r>
        <w:rPr>
          <w:rFonts w:hint="eastAsia"/>
        </w:rPr>
        <w:t>使用云平台原生工具，电脑或者手机可以在网页端查看数据。阿里云IoT Studio可拖拽组件生成实时数据仪表盘，支持地图、折线图等。</w:t>
      </w:r>
    </w:p>
    <w:p w14:paraId="0DEC6FC7">
      <w:pPr>
        <w:pStyle w:val="2"/>
        <w:bidi w:val="0"/>
        <w:rPr>
          <w:rFonts w:hint="eastAsia"/>
        </w:rPr>
      </w:pPr>
      <w:r>
        <w:rPr>
          <w:rFonts w:hint="eastAsia"/>
          <w:lang w:val="en-US" w:eastAsia="zh-CN"/>
        </w:rPr>
        <w:t>系统设计</w:t>
      </w:r>
    </w:p>
    <w:p w14:paraId="52106A7B">
      <w:pPr>
        <w:rPr>
          <w:rFonts w:hint="eastAsia" w:eastAsia="宋体"/>
          <w:lang w:val="en-US" w:eastAsia="zh-CN"/>
        </w:rPr>
      </w:pPr>
      <w:r>
        <w:rPr>
          <w:rFonts w:hint="eastAsia"/>
          <w:lang w:val="en-US" w:eastAsia="zh-CN"/>
        </w:rPr>
        <w:t>参考资料如下：</w:t>
      </w:r>
    </w:p>
    <w:p w14:paraId="089FD26A">
      <w:pPr>
        <w:rPr>
          <w:rFonts w:hint="eastAsia"/>
        </w:rPr>
      </w:pPr>
      <w:r>
        <w:rPr>
          <w:rFonts w:hint="eastAsia"/>
        </w:rPr>
        <w:t>STM32F103xB系列微控制器技术参考手册</w:t>
      </w:r>
    </w:p>
    <w:p w14:paraId="584315F9">
      <w:pPr>
        <w:rPr>
          <w:rFonts w:hint="eastAsia"/>
        </w:rPr>
      </w:pPr>
      <w:r>
        <w:rPr>
          <w:rFonts w:hint="eastAsia"/>
        </w:rPr>
        <w:t>PCF8563实时时钟芯片数据手册</w:t>
      </w:r>
    </w:p>
    <w:p w14:paraId="3FD48F11">
      <w:pPr>
        <w:rPr>
          <w:rFonts w:hint="eastAsia"/>
        </w:rPr>
      </w:pPr>
      <w:r>
        <w:rPr>
          <w:rFonts w:hint="eastAsia"/>
        </w:rPr>
        <w:t>SSD1306 OLED驱动芯片数据手册</w:t>
      </w:r>
    </w:p>
    <w:p w14:paraId="1A8C5447">
      <w:pPr>
        <w:rPr>
          <w:rFonts w:hint="eastAsia"/>
        </w:rPr>
      </w:pPr>
      <w:r>
        <w:rPr>
          <w:rFonts w:hint="eastAsia"/>
        </w:rPr>
        <w:t>心知天气API接口文档</w:t>
      </w:r>
    </w:p>
    <w:p w14:paraId="599B3FDB">
      <w:pPr>
        <w:rPr>
          <w:rFonts w:hint="eastAsia"/>
        </w:rPr>
      </w:pPr>
      <w:r>
        <w:rPr>
          <w:rFonts w:hint="eastAsia"/>
        </w:rPr>
        <w:t>阿里云物联网（MQTT）平台接入协议规范</w:t>
      </w:r>
    </w:p>
    <w:p w14:paraId="0C39DB35">
      <w:pPr>
        <w:pStyle w:val="3"/>
        <w:bidi w:val="0"/>
        <w:rPr>
          <w:rFonts w:hint="eastAsia"/>
        </w:rPr>
      </w:pPr>
      <w:r>
        <w:rPr>
          <w:rFonts w:hint="eastAsia"/>
          <w:lang w:val="en-US" w:eastAsia="zh-CN"/>
        </w:rPr>
        <w:t>系统总体设计</w:t>
      </w:r>
    </w:p>
    <w:p w14:paraId="60B4481F">
      <w:pPr>
        <w:pStyle w:val="4"/>
        <w:bidi w:val="0"/>
        <w:rPr>
          <w:rFonts w:hint="eastAsia"/>
        </w:rPr>
      </w:pPr>
      <w:r>
        <w:rPr>
          <w:rFonts w:hint="eastAsia"/>
          <w:lang w:val="en-US" w:eastAsia="zh-CN"/>
        </w:rPr>
        <w:t>系统目标</w:t>
      </w:r>
    </w:p>
    <w:p w14:paraId="70F55CBF">
      <w:pPr>
        <w:rPr>
          <w:rFonts w:hint="eastAsia"/>
        </w:rPr>
      </w:pPr>
      <w:r>
        <w:rPr>
          <w:rFonts w:hint="eastAsia"/>
        </w:rPr>
        <w:t>本软件系统的核心目标是构建一个稳定、可靠、高效的水位监测与远程通信平台，具体包括：</w:t>
      </w:r>
    </w:p>
    <w:p w14:paraId="395810FD">
      <w:pPr>
        <w:rPr>
          <w:rFonts w:hint="eastAsia"/>
        </w:rPr>
      </w:pPr>
      <w:r>
        <w:rPr>
          <w:rFonts w:hint="eastAsia"/>
        </w:rPr>
        <w:t>实现高精度的水位数据采集与有效处理。</w:t>
      </w:r>
    </w:p>
    <w:p w14:paraId="1804E329">
      <w:pPr>
        <w:rPr>
          <w:rFonts w:hint="eastAsia"/>
        </w:rPr>
      </w:pPr>
      <w:r>
        <w:rPr>
          <w:rFonts w:hint="eastAsia"/>
        </w:rPr>
        <w:t>提供友好的人机交互界面，实时展示关键信息。</w:t>
      </w:r>
    </w:p>
    <w:p w14:paraId="6B8914B1">
      <w:pPr>
        <w:rPr>
          <w:rFonts w:hint="eastAsia"/>
        </w:rPr>
      </w:pPr>
      <w:r>
        <w:rPr>
          <w:rFonts w:hint="eastAsia"/>
        </w:rPr>
        <w:t>建立与云平台的双向数据通信链路，支持数据上传与远程指令接收。</w:t>
      </w:r>
    </w:p>
    <w:p w14:paraId="69BB4553">
      <w:pPr>
        <w:rPr>
          <w:rFonts w:hint="eastAsia"/>
        </w:rPr>
      </w:pPr>
      <w:r>
        <w:rPr>
          <w:rFonts w:hint="eastAsia"/>
        </w:rPr>
        <w:t>确保系统关键配置参数的持久化存储与时钟的准确性。</w:t>
      </w:r>
    </w:p>
    <w:p w14:paraId="47583E18">
      <w:pPr>
        <w:pStyle w:val="4"/>
        <w:bidi w:val="0"/>
        <w:rPr>
          <w:rFonts w:hint="eastAsia"/>
        </w:rPr>
      </w:pPr>
      <w:r>
        <w:rPr>
          <w:rFonts w:hint="eastAsia"/>
          <w:lang w:val="en-US" w:eastAsia="zh-CN"/>
        </w:rPr>
        <w:t>系统硬件平台概述</w:t>
      </w:r>
    </w:p>
    <w:p w14:paraId="09FE485F">
      <w:pPr>
        <w:rPr>
          <w:rFonts w:hint="eastAsia"/>
        </w:rPr>
      </w:pPr>
      <w:r>
        <w:rPr>
          <w:rFonts w:hint="eastAsia"/>
        </w:rPr>
        <w:t>软件系统运行于以STM32F103xB微控制器为核心的硬件平台上，该平台集成了水位传感器（ADC接口）、OLED显示屏（SPI接口）、PCF8563实时时钟（I2C接口）、4G通信模块（USART接口）以及内置Flash存储单元。</w:t>
      </w:r>
    </w:p>
    <w:p w14:paraId="3E6282DF">
      <w:pPr>
        <w:pStyle w:val="4"/>
        <w:bidi w:val="0"/>
        <w:rPr>
          <w:rFonts w:hint="eastAsia"/>
        </w:rPr>
      </w:pPr>
      <w:r>
        <w:rPr>
          <w:rFonts w:hint="eastAsia"/>
          <w:lang w:val="en-US" w:eastAsia="zh-CN"/>
        </w:rPr>
        <w:t>软件体系架构</w:t>
      </w:r>
    </w:p>
    <w:p w14:paraId="14DDBABD">
      <w:pPr>
        <w:rPr>
          <w:rFonts w:hint="eastAsia"/>
        </w:rPr>
      </w:pPr>
      <w:r>
        <w:rPr>
          <w:rFonts w:hint="eastAsia"/>
        </w:rPr>
        <w:t>系统软件遵循模块化设计思想，划分为若干高内聚、低耦合的功能模块。该结构便于并行开发、独立测试和后期维护。主要模块包括：数据采集与处理模块、用户界面管理模块、网络通信模块、系统服务模块以及硬件驱动层。</w:t>
      </w:r>
    </w:p>
    <w:p w14:paraId="75A5290A">
      <w:pPr>
        <w:pStyle w:val="3"/>
        <w:bidi w:val="0"/>
        <w:rPr>
          <w:rFonts w:hint="eastAsia"/>
        </w:rPr>
      </w:pPr>
      <w:r>
        <w:rPr>
          <w:rFonts w:hint="eastAsia"/>
          <w:lang w:val="en-US" w:eastAsia="zh-CN"/>
        </w:rPr>
        <w:t>软件功能设计</w:t>
      </w:r>
    </w:p>
    <w:p w14:paraId="5BE305F6">
      <w:pPr>
        <w:pStyle w:val="4"/>
        <w:bidi w:val="0"/>
        <w:rPr>
          <w:rFonts w:hint="eastAsia"/>
        </w:rPr>
      </w:pPr>
      <w:r>
        <w:rPr>
          <w:rFonts w:hint="eastAsia"/>
        </w:rPr>
        <w:t>水位监测与数据处理功能</w:t>
      </w:r>
    </w:p>
    <w:p w14:paraId="5506C3E9">
      <w:pPr>
        <w:rPr>
          <w:rFonts w:hint="eastAsia"/>
          <w:b/>
          <w:bCs/>
        </w:rPr>
      </w:pPr>
      <w:r>
        <w:rPr>
          <w:rFonts w:hint="eastAsia"/>
          <w:b/>
          <w:bCs/>
        </w:rPr>
        <w:t>主要职责：</w:t>
      </w:r>
    </w:p>
    <w:p w14:paraId="0CFB3DAC">
      <w:pPr>
        <w:rPr>
          <w:rFonts w:hint="eastAsia"/>
        </w:rPr>
      </w:pPr>
      <w:r>
        <w:rPr>
          <w:rFonts w:hint="eastAsia"/>
        </w:rPr>
        <w:t>通过ADC接口周期性采集水位传感器的模拟信号。</w:t>
      </w:r>
    </w:p>
    <w:p w14:paraId="796E98BC">
      <w:pPr>
        <w:rPr>
          <w:rFonts w:hint="eastAsia"/>
        </w:rPr>
      </w:pPr>
      <w:r>
        <w:rPr>
          <w:rFonts w:hint="eastAsia"/>
        </w:rPr>
        <w:t>对采集的原始数据进行数字滤波，以提高测量结果的稳定性与准确性。</w:t>
      </w:r>
    </w:p>
    <w:p w14:paraId="3350E948">
      <w:pPr>
        <w:rPr>
          <w:rFonts w:hint="eastAsia"/>
        </w:rPr>
      </w:pPr>
      <w:r>
        <w:rPr>
          <w:rFonts w:hint="eastAsia"/>
        </w:rPr>
        <w:t>根据滤波后的数据计算得到实际的水位百分比。</w:t>
      </w:r>
    </w:p>
    <w:p w14:paraId="6EC26B0B">
      <w:pPr>
        <w:rPr>
          <w:rFonts w:hint="eastAsia"/>
        </w:rPr>
      </w:pPr>
      <w:r>
        <w:rPr>
          <w:rFonts w:hint="eastAsia"/>
        </w:rPr>
        <w:t>判断水位是否超过预设报警阈值。</w:t>
      </w:r>
    </w:p>
    <w:p w14:paraId="30A5AC1C">
      <w:pPr>
        <w:rPr>
          <w:rFonts w:hint="eastAsia"/>
          <w:b/>
          <w:bCs/>
        </w:rPr>
      </w:pPr>
      <w:r>
        <w:rPr>
          <w:rFonts w:hint="eastAsia"/>
          <w:b/>
          <w:bCs/>
        </w:rPr>
        <w:t>实现原理：</w:t>
      </w:r>
    </w:p>
    <w:p w14:paraId="694CE709">
      <w:pPr>
        <w:rPr>
          <w:rFonts w:hint="eastAsia"/>
        </w:rPr>
      </w:pPr>
      <w:r>
        <w:rPr>
          <w:rFonts w:hint="eastAsia"/>
        </w:rPr>
        <w:t>水位监测的核心在于ADC的精确采样与数据的有效处理。系统配置ADC1以DMA（Direct Memory Access）方式连续采集水位传感器的输出电压。DMA的运用减轻了CPU的负担，使得数据采集更为高效。在water.c中，HAL_ADC_ConvCpltCallback函数在DMA传输完成（即采集满ADC_BUFFER_SIZE个样本，本项目中为100个）后被调用。</w:t>
      </w:r>
    </w:p>
    <w:p w14:paraId="74DAC5E2">
      <w:pPr>
        <w:rPr>
          <w:rFonts w:hint="eastAsia"/>
        </w:rPr>
      </w:pPr>
      <w:r>
        <w:rPr>
          <w:rFonts w:hint="eastAsia"/>
        </w:rPr>
        <w:t>为消除随机噪声和瞬时波动对测量结果的影响，系统采用中值滤波算法。具体实现时，将采集到的100个ADC样本在临时缓冲区内进行排序，取中间值作为本次测量的有效ADC读数 (adc_filtered_value)。</w:t>
      </w:r>
    </w:p>
    <w:p w14:paraId="31B31579">
      <w:pPr>
        <w:rPr>
          <w:rFonts w:hint="eastAsia"/>
        </w:rPr>
      </w:pPr>
      <w:r>
        <w:rPr>
          <w:rFonts w:hint="eastAsia"/>
        </w:rPr>
        <w:t>随后，通过WATER_GetLevel(uint16_t adc_value)函数，将此有效ADC读数根据预设的标定曲线（或分段映射关系）转换为0-100%的水位百分比</w:t>
      </w:r>
      <w:r>
        <w:rPr>
          <w:rFonts w:hint="eastAsia"/>
          <w:lang w:eastAsia="zh-CN"/>
        </w:rPr>
        <w:t>（</w:t>
      </w:r>
      <w:r>
        <w:rPr>
          <w:rFonts w:hint="eastAsia"/>
          <w:b/>
          <w:bCs/>
          <w:lang w:val="en-US" w:eastAsia="zh-CN"/>
        </w:rPr>
        <w:t>在</w:t>
      </w:r>
      <w:r>
        <w:rPr>
          <w:rFonts w:hint="default"/>
          <w:b/>
          <w:bCs/>
          <w:lang w:val="en-US" w:eastAsia="zh-CN"/>
        </w:rPr>
        <w:t>excel</w:t>
      </w:r>
      <w:r>
        <w:rPr>
          <w:rFonts w:hint="eastAsia"/>
          <w:b/>
          <w:bCs/>
          <w:lang w:val="en-US" w:eastAsia="zh-CN"/>
        </w:rPr>
        <w:t>标定数据中</w:t>
      </w:r>
      <w:r>
        <w:rPr>
          <w:rFonts w:hint="eastAsia"/>
          <w:lang w:eastAsia="zh-CN"/>
        </w:rPr>
        <w:t>）</w:t>
      </w:r>
      <w:r>
        <w:rPr>
          <w:rFonts w:hint="eastAsia"/>
        </w:rPr>
        <w:t>。此转换关系需要根据实际选用的水位传感器特性及安装环境进行精确标定，以满足1厘米误差的设计要求。</w:t>
      </w:r>
    </w:p>
    <w:p w14:paraId="6B11144C">
      <w:pPr>
        <w:rPr>
          <w:rFonts w:hint="eastAsia"/>
        </w:rPr>
      </w:pPr>
      <w:r>
        <w:rPr>
          <w:rFonts w:hint="eastAsia"/>
        </w:rPr>
        <w:t>报警判断逻辑在水位百分比计算完成后执行，将其与Flash中存储的报警阈值 (FLASH_GetWaterThreshold()) 进行比较。</w:t>
      </w:r>
    </w:p>
    <w:p w14:paraId="38EA2D88">
      <w:pPr>
        <w:rPr>
          <w:rFonts w:hint="eastAsia"/>
        </w:rPr>
      </w:pPr>
    </w:p>
    <w:p w14:paraId="1D27D9B0">
      <w:pPr>
        <w:rPr>
          <w:rFonts w:hint="eastAsia"/>
        </w:rPr>
      </w:pPr>
      <w:r>
        <w:rPr>
          <w:rFonts w:hint="eastAsia"/>
        </w:rPr>
        <w:t>该功能是装置的核心，负责实时获取原始水位传感器数据，并通过一系列处理算法将其转换为易于理解和使用的水位百分比，同时判断是否触发报警条件。其核心流程始于ADC（模数转换器）通过DMA（直接内存访问）方式将传感器采集的电压信号批量读入内存。当指定数量的样本采集完成后，系统会触发中断。在中断处理或主程序的相关任务中，首先对这批原始数据应用中值滤波算法，以剔除突发噪声，获得一个稳定、具有代表性的ADC值。随后，此滤波后的ADC值将通过预设的校准函数（WATER_GetLevel）转换为标准化的水位百分比。最后，系统将计算得到的水位百分比与存储在Flash中的报警阈值进行比较，以确定当前水位是否超限，并更新相应的报警状态。</w:t>
      </w:r>
    </w:p>
    <w:p w14:paraId="7A82461C">
      <w:pPr>
        <w:rPr>
          <w:rFonts w:hint="eastAsia"/>
        </w:rPr>
      </w:pPr>
    </w:p>
    <w:p w14:paraId="6791294E">
      <w:pPr>
        <w:pStyle w:val="40"/>
        <w:bidi w:val="0"/>
        <w:rPr>
          <w:rFonts w:hint="eastAsia"/>
          <w:lang w:eastAsia="zh-CN"/>
        </w:rPr>
      </w:pPr>
      <w:r>
        <w:rPr>
          <w:rFonts w:hint="eastAsia"/>
          <w:lang w:eastAsia="zh-CN"/>
        </w:rPr>
        <w:drawing>
          <wp:inline distT="0" distB="0" distL="114300" distR="114300">
            <wp:extent cx="2009775" cy="7713345"/>
            <wp:effectExtent l="0" t="0" r="22225" b="8255"/>
            <wp:docPr id="7" name="图片 7" descr="jyshare-markm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jyshare-markmap-5"/>
                    <pic:cNvPicPr>
                      <a:picLocks noChangeAspect="1"/>
                    </pic:cNvPicPr>
                  </pic:nvPicPr>
                  <pic:blipFill>
                    <a:blip r:embed="rId12"/>
                    <a:stretch>
                      <a:fillRect/>
                    </a:stretch>
                  </pic:blipFill>
                  <pic:spPr>
                    <a:xfrm>
                      <a:off x="0" y="0"/>
                      <a:ext cx="2009775" cy="7713345"/>
                    </a:xfrm>
                    <a:prstGeom prst="rect">
                      <a:avLst/>
                    </a:prstGeom>
                  </pic:spPr>
                </pic:pic>
              </a:graphicData>
            </a:graphic>
          </wp:inline>
        </w:drawing>
      </w:r>
    </w:p>
    <w:p w14:paraId="55DD6BAB">
      <w:pPr>
        <w:pStyle w:val="4"/>
        <w:bidi w:val="0"/>
        <w:rPr>
          <w:rFonts w:hint="eastAsia"/>
        </w:rPr>
      </w:pPr>
      <w:r>
        <w:rPr>
          <w:rFonts w:hint="eastAsia"/>
        </w:rPr>
        <w:t>用户界面管理与信息显示功能</w:t>
      </w:r>
    </w:p>
    <w:p w14:paraId="7239E7B2">
      <w:pPr>
        <w:rPr>
          <w:rFonts w:hint="eastAsia"/>
          <w:b/>
          <w:bCs/>
        </w:rPr>
      </w:pPr>
      <w:r>
        <w:rPr>
          <w:rFonts w:hint="eastAsia"/>
          <w:b/>
          <w:bCs/>
        </w:rPr>
        <w:t>主要职责：</w:t>
      </w:r>
    </w:p>
    <w:p w14:paraId="43AA216E">
      <w:pPr>
        <w:rPr>
          <w:rFonts w:hint="eastAsia"/>
        </w:rPr>
      </w:pPr>
      <w:r>
        <w:rPr>
          <w:rFonts w:hint="eastAsia"/>
        </w:rPr>
        <w:t>在OLED显示屏上清晰展示系统关键信息，包括当前水位、报警状态、日期时间以及天气情况。</w:t>
      </w:r>
    </w:p>
    <w:p w14:paraId="1519ED50">
      <w:pPr>
        <w:rPr>
          <w:rFonts w:hint="eastAsia"/>
        </w:rPr>
      </w:pPr>
      <w:r>
        <w:rPr>
          <w:rFonts w:hint="eastAsia"/>
        </w:rPr>
        <w:t>实现不同信息页面（水位页、时间天气页）之间的自动定时切换。</w:t>
      </w:r>
    </w:p>
    <w:p w14:paraId="340123B3">
      <w:pPr>
        <w:rPr>
          <w:rFonts w:hint="eastAsia"/>
        </w:rPr>
      </w:pPr>
      <w:r>
        <w:rPr>
          <w:rFonts w:hint="eastAsia"/>
        </w:rPr>
        <w:t>当水位发生显著变化或触发报警时，优先显示水位页面并锁定，直至水位恢复稳定。</w:t>
      </w:r>
    </w:p>
    <w:p w14:paraId="03D97941">
      <w:pPr>
        <w:rPr>
          <w:rFonts w:hint="eastAsia"/>
          <w:b/>
          <w:bCs/>
        </w:rPr>
      </w:pPr>
      <w:r>
        <w:rPr>
          <w:rFonts w:hint="eastAsia"/>
          <w:b/>
          <w:bCs/>
        </w:rPr>
        <w:t>实现原理：</w:t>
      </w:r>
    </w:p>
    <w:p w14:paraId="2D2FCB92">
      <w:pPr>
        <w:rPr>
          <w:rFonts w:hint="eastAsia"/>
        </w:rPr>
      </w:pPr>
      <w:r>
        <w:rPr>
          <w:rFonts w:hint="eastAsia"/>
        </w:rPr>
        <w:t>用户界面管理主要由water.c中的页面管理逻辑和oled.c中的显示驱动共同完成。系统定义了两种主要显示页面：PAGE_WATER和PAGE_TIME。</w:t>
      </w:r>
    </w:p>
    <w:p w14:paraId="43585A34">
      <w:pPr>
        <w:rPr>
          <w:rFonts w:hint="eastAsia"/>
        </w:rPr>
      </w:pPr>
      <w:r>
        <w:rPr>
          <w:rFonts w:hint="eastAsia"/>
        </w:rPr>
        <w:t>WATER_PageManager()函数负责页面的自动切换。它使用一个静态变量page_timer记录上次页面切换的时间戳，当TIMER_GetTick() - page_timer大于预设的PAGE_SWITCH_TIME（5秒）时，执行页面切换。</w:t>
      </w:r>
    </w:p>
    <w:p w14:paraId="40943230">
      <w:pPr>
        <w:rPr>
          <w:rFonts w:hint="eastAsia"/>
        </w:rPr>
      </w:pPr>
      <w:r>
        <w:rPr>
          <w:rFonts w:hint="eastAsia"/>
        </w:rPr>
        <w:t>为提升用户体验和信息传递的即时性，引入了页面锁定机制。当WATER_Process()检测到水位值发生改变时，会将page_lock标志设为1，并强制切换到PAGE_WATER。此时，WATER_PageManager()中的自动切换逻辑会因page_lock为1而暂停。只有当水位连续WATER_STABLE_COUNT（5次采样周期，约0.5-1秒）保持不变后，page_lock才会被清除，页面自动切换功能恢复。</w:t>
      </w:r>
    </w:p>
    <w:p w14:paraId="2D4421BE">
      <w:pPr>
        <w:rPr>
          <w:rFonts w:hint="eastAsia"/>
        </w:rPr>
      </w:pPr>
      <w:r>
        <w:rPr>
          <w:rFonts w:hint="eastAsia"/>
        </w:rPr>
        <w:t>WATER_DisplayWaterPage()函数负责渲染水位页面，包括4G连接状态、当前水位百分比、报警阈值比较、动态水位条形图以及报警文字提示。WATER_DisplayTimePage()函数则用于显示格式化的日期、时间（从RTC获取）和天气信息（从4G模块获取）。每次切换页面或更新页面内容前，会调用OLED_Clear()清屏，防止信息重叠。</w:t>
      </w:r>
    </w:p>
    <w:p w14:paraId="3470A2CB">
      <w:pPr>
        <w:rPr>
          <w:rFonts w:hint="eastAsia"/>
        </w:rPr>
      </w:pPr>
    </w:p>
    <w:p w14:paraId="5E1C4B69">
      <w:pPr>
        <w:rPr>
          <w:rFonts w:hint="eastAsia"/>
        </w:rPr>
      </w:pPr>
      <w:r>
        <w:rPr>
          <w:rFonts w:hint="eastAsia"/>
        </w:rPr>
        <w:t>此功能负责人机交互，通过OLED显示屏向用户直观展示设备运行状态和环境数据。它不仅包括静态信息的呈现，如设备标题、时间日期，还动态更新实时数据，如当前水位、天气状况，并能在特定条件下（如水位变化或报警）调整显示优先级。系统设计了两种主要显示页面：水位信息页面和时间天气页面。为了平衡各类信息的展示并避免屏幕内容固化，引入了页面定时自动切换机制。同时，为确保关键事件（如水位波动或超限）能被用户及时注意到，设计了页面锁定逻辑：当水位发生变化时，界面将自动切换至水位页面并保持显示，直至水位读数连续一段时间稳定后才恢复自动翻页。具体显示内容由各自的绘制函数（如 WATER_DisplayWaterPage, WATER_DisplayTimePage）负责，调用 oled.c 提供的底层驱动接口完成屏幕渲染。</w:t>
      </w:r>
    </w:p>
    <w:p w14:paraId="4D4C89B9">
      <w:pPr>
        <w:pStyle w:val="40"/>
        <w:bidi w:val="0"/>
        <w:rPr>
          <w:rFonts w:hint="eastAsia"/>
          <w:lang w:eastAsia="zh-CN"/>
        </w:rPr>
      </w:pPr>
      <w:r>
        <w:rPr>
          <w:rFonts w:hint="eastAsia"/>
          <w:lang w:eastAsia="zh-CN"/>
        </w:rPr>
        <w:drawing>
          <wp:inline distT="0" distB="0" distL="114300" distR="114300">
            <wp:extent cx="4849495" cy="8166100"/>
            <wp:effectExtent l="0" t="0" r="1905" b="12700"/>
            <wp:docPr id="9" name="图片 9" descr="jyshare-markm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jyshare-markmap-6"/>
                    <pic:cNvPicPr>
                      <a:picLocks noChangeAspect="1"/>
                    </pic:cNvPicPr>
                  </pic:nvPicPr>
                  <pic:blipFill>
                    <a:blip r:embed="rId13"/>
                    <a:srcRect r="31576" b="32242"/>
                    <a:stretch>
                      <a:fillRect/>
                    </a:stretch>
                  </pic:blipFill>
                  <pic:spPr>
                    <a:xfrm>
                      <a:off x="0" y="0"/>
                      <a:ext cx="4849495" cy="8166100"/>
                    </a:xfrm>
                    <a:prstGeom prst="rect">
                      <a:avLst/>
                    </a:prstGeom>
                  </pic:spPr>
                </pic:pic>
              </a:graphicData>
            </a:graphic>
          </wp:inline>
        </w:drawing>
      </w:r>
    </w:p>
    <w:p w14:paraId="113A9E1A">
      <w:pPr>
        <w:pStyle w:val="4"/>
        <w:bidi w:val="0"/>
        <w:rPr>
          <w:rFonts w:hint="eastAsia"/>
        </w:rPr>
      </w:pPr>
      <w:r>
        <w:rPr>
          <w:rFonts w:hint="eastAsia"/>
        </w:rPr>
        <w:t>网络通信与数据同步功能</w:t>
      </w:r>
    </w:p>
    <w:p w14:paraId="01D9B0B7">
      <w:pPr>
        <w:bidi w:val="0"/>
        <w:rPr>
          <w:rFonts w:hint="eastAsia"/>
          <w:b/>
          <w:bCs/>
        </w:rPr>
      </w:pPr>
      <w:r>
        <w:rPr>
          <w:rFonts w:hint="eastAsia"/>
          <w:b/>
          <w:bCs/>
        </w:rPr>
        <w:t>主要职责：</w:t>
      </w:r>
    </w:p>
    <w:p w14:paraId="4DB3F4DA">
      <w:pPr>
        <w:bidi w:val="0"/>
        <w:rPr>
          <w:rFonts w:hint="eastAsia"/>
        </w:rPr>
      </w:pPr>
      <w:r>
        <w:rPr>
          <w:rFonts w:hint="eastAsia"/>
        </w:rPr>
        <w:t>初始化4G通信模块，建立网络连接。</w:t>
      </w:r>
    </w:p>
    <w:p w14:paraId="189B28AA">
      <w:pPr>
        <w:bidi w:val="0"/>
        <w:rPr>
          <w:rFonts w:hint="eastAsia"/>
        </w:rPr>
      </w:pPr>
      <w:r>
        <w:rPr>
          <w:rFonts w:hint="eastAsia"/>
        </w:rPr>
        <w:t>通过HTTP协议从心知天气API获取指定城市（桂林）的天气实况。</w:t>
      </w:r>
    </w:p>
    <w:p w14:paraId="243E3880">
      <w:pPr>
        <w:bidi w:val="0"/>
        <w:rPr>
          <w:rFonts w:hint="eastAsia"/>
        </w:rPr>
      </w:pPr>
      <w:r>
        <w:rPr>
          <w:rFonts w:hint="eastAsia"/>
        </w:rPr>
        <w:t>建立与阿里云物联网平台的MQTT连接。</w:t>
      </w:r>
    </w:p>
    <w:p w14:paraId="342CDB36">
      <w:pPr>
        <w:bidi w:val="0"/>
        <w:rPr>
          <w:rFonts w:hint="eastAsia"/>
        </w:rPr>
      </w:pPr>
      <w:r>
        <w:rPr>
          <w:rFonts w:hint="eastAsia"/>
        </w:rPr>
        <w:t>周期性地将设备状态（水位、阈值、天气）通过MQTT上报至云平台。</w:t>
      </w:r>
    </w:p>
    <w:p w14:paraId="173D6A8C">
      <w:pPr>
        <w:bidi w:val="0"/>
        <w:rPr>
          <w:rFonts w:hint="eastAsia"/>
        </w:rPr>
      </w:pPr>
      <w:r>
        <w:rPr>
          <w:rFonts w:hint="eastAsia"/>
        </w:rPr>
        <w:t>接收并处理来自云平台的MQTT下行指令（如修改报警阈值）。</w:t>
      </w:r>
    </w:p>
    <w:p w14:paraId="5BFECEF0">
      <w:pPr>
        <w:bidi w:val="0"/>
        <w:rPr>
          <w:rFonts w:hint="eastAsia"/>
          <w:b/>
          <w:bCs/>
        </w:rPr>
      </w:pPr>
      <w:r>
        <w:rPr>
          <w:rFonts w:hint="eastAsia"/>
          <w:b/>
          <w:bCs/>
        </w:rPr>
        <w:t>实现原理：</w:t>
      </w:r>
    </w:p>
    <w:p w14:paraId="1198EF39">
      <w:pPr>
        <w:bidi w:val="0"/>
        <w:rPr>
          <w:rFonts w:hint="eastAsia"/>
        </w:rPr>
      </w:pPr>
      <w:r>
        <w:rPr>
          <w:rFonts w:hint="eastAsia"/>
        </w:rPr>
        <w:t>网络通信功能由4G.c模块承担，通过USART2接口向4G模块发送AT指令进行控制。</w:t>
      </w:r>
    </w:p>
    <w:p w14:paraId="719A0861">
      <w:pPr>
        <w:bidi w:val="0"/>
        <w:rPr>
          <w:rFonts w:hint="eastAsia"/>
        </w:rPr>
      </w:pPr>
      <w:r>
        <w:rPr>
          <w:rFonts w:hint="eastAsia"/>
        </w:rPr>
        <w:t>天气获取：G4_GetWeather()函数负责此功能。首先发送AT指令（如AT+DTUTASK="1","10"）使4G模块进入HTTP客户端或数据透传模式，然后发送构造好的HTTP GET请求（包含API Key和位置信息）至心知天气服务器。接收到响应后，调用G4_ParseWeatherJson()从JSON字符串中提取城市名、天气描述和温度，存入全局结构体g4_weather。此过程是阻塞式的，并在OLED上显示“获取中”的提示。</w:t>
      </w:r>
    </w:p>
    <w:p w14:paraId="6C245C56">
      <w:pPr>
        <w:bidi w:val="0"/>
        <w:rPr>
          <w:rFonts w:hint="eastAsia"/>
        </w:rPr>
      </w:pPr>
      <w:r>
        <w:rPr>
          <w:rFonts w:hint="eastAsia"/>
        </w:rPr>
        <w:t>MQTT通信：G4_InitMQTT()函数负责初始化MQTT连接。它发送AT指令（如AT+DTUTASK="1","20"）配置4G模块为MQTT模式，并根据预设在模块固件或代码中的阿里云设备三元组信息（ProductKey, DeviceName, DeviceSecret）连接到阿里云服务器。连接成功后，g4_mqtt_state置为MQTT_CONNECTED。</w:t>
      </w:r>
    </w:p>
    <w:p w14:paraId="1E3CD9EE">
      <w:pPr>
        <w:bidi w:val="0"/>
        <w:rPr>
          <w:rFonts w:hint="eastAsia"/>
        </w:rPr>
      </w:pPr>
      <w:r>
        <w:rPr>
          <w:rFonts w:hint="eastAsia"/>
        </w:rPr>
        <w:t>数据上传通过G4_UploadData()实现。该函数将当前水位、Flash中存储的报警阈值以及已获取的天气信息，按照阿里云物模型定义的JSON格式封装，然后通过AT指令（通常是透传模式下的数据发送或特定的MQTT发布指令）发送。上传操作由timer.c中的g4_upload_flag标志位周期性触发（每UPLOAD_INTERVAL秒）。</w:t>
      </w:r>
    </w:p>
    <w:p w14:paraId="7615F702">
      <w:pPr>
        <w:bidi w:val="0"/>
        <w:rPr>
          <w:rFonts w:hint="eastAsia"/>
        </w:rPr>
      </w:pPr>
      <w:r>
        <w:rPr>
          <w:rFonts w:hint="eastAsia"/>
        </w:rPr>
        <w:t>下行指令处理在G4_ProcessMQTTData()中完成。当4G模块通过USART接收到数据（由G4_UART_IDLECallback处理并标记g4_rx_state = UART_RECEIVED）且MQTT已连接时，若数据内容匹配阿里云属性设置的服务调用格式（"method":"thing.service.property.set"）且包含"water_threshold"字段，则解析出新的阈值，并调用FLASH_SetWaterThreshold()将其写入Flash，实现远程参数配置。</w:t>
      </w:r>
    </w:p>
    <w:p w14:paraId="5904E133">
      <w:pPr>
        <w:bidi w:val="0"/>
        <w:rPr>
          <w:rFonts w:hint="eastAsia"/>
        </w:rPr>
      </w:pPr>
    </w:p>
    <w:p w14:paraId="17CC2655">
      <w:pPr>
        <w:bidi w:val="0"/>
        <w:rPr>
          <w:rFonts w:hint="eastAsia"/>
        </w:rPr>
      </w:pPr>
      <w:r>
        <w:rPr>
          <w:rFonts w:hint="eastAsia"/>
        </w:rPr>
        <w:t>该功能构成了设备与外部世界信息交互的桥梁，主要依托4G模块实现。其核心职责包括：初始化网络环境、按需获取互联网信息（如天气预报）、建立与云物联网平台（本项目中为阿里云）的MQTT（Message Queuing Telemetry Transport）连接、周期性地将采集到的本地数据（水位、设备状态等）上报云端，并能接收处理来自云端的控制指令（如下发新的报警阈值）。</w:t>
      </w:r>
    </w:p>
    <w:p w14:paraId="7643B755">
      <w:pPr>
        <w:bidi w:val="0"/>
        <w:rPr>
          <w:rFonts w:hint="eastAsia"/>
        </w:rPr>
      </w:pPr>
    </w:p>
    <w:p w14:paraId="5BE125AB">
      <w:pPr>
        <w:bidi w:val="0"/>
        <w:rPr>
          <w:rFonts w:hint="eastAsia"/>
        </w:rPr>
      </w:pPr>
      <w:r>
        <w:rPr>
          <w:rFonts w:hint="eastAsia"/>
        </w:rPr>
        <w:t>实现上，系统通过USART串口向4G模块发送AT指令集来控制其网络行为。</w:t>
      </w:r>
    </w:p>
    <w:p w14:paraId="3162A9A9">
      <w:pPr>
        <w:bidi w:val="0"/>
        <w:rPr>
          <w:rFonts w:hint="eastAsia"/>
        </w:rPr>
      </w:pPr>
      <w:r>
        <w:rPr>
          <w:rFonts w:hint="eastAsia"/>
        </w:rPr>
        <w:t>天气获取 (G4_GetWeather)：此流程通常在系统初始化阶段执行。通过发送特定AT指令序列，配置4G模块进入HTTP数据传输模式，并向心知天气API的URL发送HTTP GET请求。收到服务器响应后，解析JSON格式的数据，提取所需的城市、天气现象、温度等信息，并更新到全局天气结构体中，供显示模块使用。</w:t>
      </w:r>
    </w:p>
    <w:p w14:paraId="6AFA394E">
      <w:pPr>
        <w:bidi w:val="0"/>
        <w:rPr>
          <w:rFonts w:hint="eastAsia"/>
        </w:rPr>
      </w:pPr>
      <w:r>
        <w:rPr>
          <w:rFonts w:hint="eastAsia"/>
        </w:rPr>
        <w:t>MQTT连接初始化 (G4_InitMQTT)：系统启动后或网络断线重连时执行。通过AT指令配置4G模块进入MQTT模式，设置阿里云物联网平台地址、端口以及设备身份认证信息（三元组）。模块成功连接到MQTT代理后，设备即具备了与云平台双向通信的能力。</w:t>
      </w:r>
    </w:p>
    <w:p w14:paraId="64958C3F">
      <w:pPr>
        <w:bidi w:val="0"/>
        <w:rPr>
          <w:rFonts w:hint="eastAsia"/>
        </w:rPr>
      </w:pPr>
      <w:r>
        <w:rPr>
          <w:rFonts w:hint="eastAsia"/>
        </w:rPr>
        <w:t>数据上报 (G4_UploadData)：此任务由定时器周期性触发（例如每</w:t>
      </w:r>
      <w:r>
        <w:rPr>
          <w:rFonts w:hint="eastAsia"/>
          <w:lang w:val="en-US" w:eastAsia="zh-CN"/>
        </w:rPr>
        <w:t>2</w:t>
      </w:r>
      <w:r>
        <w:rPr>
          <w:rFonts w:hint="eastAsia"/>
        </w:rPr>
        <w:t>0秒）。将当前的水位、报警阈值、天气信息等封装成符合阿里云物模型规范</w:t>
      </w:r>
      <w:bookmarkStart w:id="0" w:name="_GoBack"/>
      <w:bookmarkEnd w:id="0"/>
      <w:r>
        <w:rPr>
          <w:rFonts w:hint="eastAsia"/>
        </w:rPr>
        <w:t>的JSON字符串，然后通过AT指令（MQTT发布）将此JSON数据包发送到预定义的Topic上。</w:t>
      </w:r>
    </w:p>
    <w:p w14:paraId="76DBD5AC">
      <w:pPr>
        <w:bidi w:val="0"/>
        <w:rPr>
          <w:rFonts w:hint="eastAsia"/>
        </w:rPr>
      </w:pPr>
      <w:r>
        <w:rPr>
          <w:rFonts w:hint="eastAsia"/>
        </w:rPr>
        <w:t>指令接收与处理 (G4_ProcessMQTTData)：4G模块会监听订阅的Topic。当云平台下发指令到该Topic时，4G模块通过串口将接收到的MQTT消息上报给STM32主控。主控解析这些消息，如果识别出是合法的属性设置指令（如修改water_threshold），则提取参数值，并调用Flash存储模块更新本地配置，实现远程参数修改。</w:t>
      </w:r>
    </w:p>
    <w:p w14:paraId="5AA4C309">
      <w:pPr>
        <w:bidi w:val="0"/>
        <w:rPr>
          <w:rFonts w:hint="eastAsia"/>
        </w:rPr>
      </w:pPr>
      <w:r>
        <w:rPr>
          <w:rFonts w:hint="eastAsia"/>
        </w:rPr>
        <w:t>整个通信过程中，OLED屏幕会显示相应的状态提示，如“天气获取中…”、“MQTT连接中…”等，增强用户交互体验。通过USART的DMA接收和空闲中断机制，可以高效地处理来自4G模块的异步响应和下行数据。</w:t>
      </w:r>
    </w:p>
    <w:p w14:paraId="5A9744EC">
      <w:pPr>
        <w:bidi w:val="0"/>
        <w:rPr>
          <w:rFonts w:hint="eastAsia"/>
        </w:rPr>
      </w:pPr>
    </w:p>
    <w:p w14:paraId="1FD88847">
      <w:pPr>
        <w:bidi w:val="0"/>
        <w:rPr>
          <w:rFonts w:hint="eastAsia"/>
        </w:rPr>
      </w:pPr>
    </w:p>
    <w:p w14:paraId="6C17C38A">
      <w:pPr>
        <w:bidi w:val="0"/>
        <w:rPr>
          <w:rFonts w:hint="eastAsia"/>
        </w:rPr>
      </w:pPr>
    </w:p>
    <w:p w14:paraId="329B6C81">
      <w:pPr>
        <w:pStyle w:val="4"/>
        <w:bidi w:val="0"/>
        <w:rPr>
          <w:rFonts w:hint="eastAsia"/>
        </w:rPr>
      </w:pPr>
      <w:r>
        <w:rPr>
          <w:rFonts w:hint="eastAsia"/>
          <w:lang w:val="en-US" w:eastAsia="zh-CN"/>
        </w:rPr>
        <w:t>系统服务与支持功能</w:t>
      </w:r>
    </w:p>
    <w:p w14:paraId="72BEE203">
      <w:pPr>
        <w:rPr>
          <w:rFonts w:hint="eastAsia"/>
          <w:b/>
          <w:bCs/>
        </w:rPr>
      </w:pPr>
      <w:r>
        <w:rPr>
          <w:rFonts w:hint="eastAsia"/>
          <w:b/>
          <w:bCs/>
        </w:rPr>
        <w:t>主要职责：</w:t>
      </w:r>
    </w:p>
    <w:p w14:paraId="5C2BB98D">
      <w:pPr>
        <w:rPr>
          <w:rFonts w:hint="eastAsia"/>
        </w:rPr>
      </w:pPr>
      <w:r>
        <w:rPr>
          <w:rFonts w:hint="eastAsia"/>
        </w:rPr>
        <w:t>时间服务 (rtc.c)：提供准确的日期和时间基准，支持掉电保持。</w:t>
      </w:r>
    </w:p>
    <w:p w14:paraId="27FDDCE3">
      <w:pPr>
        <w:rPr>
          <w:rFonts w:hint="eastAsia"/>
        </w:rPr>
      </w:pPr>
      <w:r>
        <w:rPr>
          <w:rFonts w:hint="eastAsia"/>
        </w:rPr>
        <w:t>参数持久化服务 (flash.c)：确保关键配置参数（如报警阈值）在设备掉电后不丢失。</w:t>
      </w:r>
    </w:p>
    <w:p w14:paraId="2322E7E2">
      <w:pPr>
        <w:rPr>
          <w:rFonts w:hint="eastAsia"/>
        </w:rPr>
      </w:pPr>
      <w:r>
        <w:rPr>
          <w:rFonts w:hint="eastAsia"/>
        </w:rPr>
        <w:t>定时服务 (timer.c)：为系统提供毫秒级定时器，并生成周期性事件标志，驱动如数据上传、LED闪烁、屏幕内容刷新等任务。</w:t>
      </w:r>
    </w:p>
    <w:p w14:paraId="17822C2F">
      <w:pPr>
        <w:rPr>
          <w:rFonts w:hint="eastAsia"/>
          <w:b/>
          <w:bCs/>
        </w:rPr>
      </w:pPr>
      <w:r>
        <w:rPr>
          <w:rFonts w:hint="eastAsia"/>
          <w:b/>
          <w:bCs/>
        </w:rPr>
        <w:t>实现原理：</w:t>
      </w:r>
    </w:p>
    <w:p w14:paraId="38A476D6">
      <w:pPr>
        <w:rPr>
          <w:rFonts w:hint="eastAsia"/>
        </w:rPr>
      </w:pPr>
      <w:r>
        <w:rPr>
          <w:rFonts w:hint="eastAsia"/>
        </w:rPr>
        <w:t>时间服务：通过I2C总线与外部PCF8563 RTC芯片通信。PCF8563_Init()完成初始化，PCF8563_GetTime()和PCF8563_SetTime()分别用于读取和设置时间。PCF8563通常有独立的备用电池，保证主电源关闭时仍能准确计时。</w:t>
      </w:r>
    </w:p>
    <w:p w14:paraId="7AB82DDB">
      <w:pPr>
        <w:rPr>
          <w:rFonts w:hint="eastAsia"/>
        </w:rPr>
      </w:pPr>
      <w:r>
        <w:rPr>
          <w:rFonts w:hint="eastAsia"/>
        </w:rPr>
        <w:t>参数持久化服务：利用STM32微控制器内置的Flash存储器。flash.c模块封装了对Flash特定扇区（本项目为FLASH_PARAM_ADDR，即0x0801FC00）的读写操作。写入前，需先执行Flash解锁 (HAL_FLASH_Unlock()) 和页擦除 (HAL_FLASHEx_Erase())，写入后重新加锁 (HAL_FLASH_Lock())。FLASH_Init()在系统启动时检查存储的阈值，若无效（如首次烧录后Flash为空白，读出为0xFFFF）则写入默认值DEFAULT_WATER_THRESHOLD。</w:t>
      </w:r>
    </w:p>
    <w:p w14:paraId="3119409C">
      <w:pPr>
        <w:rPr>
          <w:rFonts w:hint="eastAsia"/>
        </w:rPr>
      </w:pPr>
      <w:r>
        <w:rPr>
          <w:rFonts w:hint="eastAsia"/>
        </w:rPr>
        <w:t>定时服务：使用STM32的通用定时器TIM2。TIMER_Start()初始化并启动TIM2，配置其产生周期性中断（例如每毫秒）。在TIM2的中断服务例程HAL_TIM_PeriodElapsedCallback (位于timer.c)中：</w:t>
      </w:r>
    </w:p>
    <w:p w14:paraId="5AFCADE1">
      <w:pPr>
        <w:rPr>
          <w:rFonts w:hint="eastAsia"/>
        </w:rPr>
      </w:pPr>
      <w:r>
        <w:rPr>
          <w:rFonts w:hint="eastAsia"/>
        </w:rPr>
        <w:t>维护一个全局的毫秒级计数器system_ms，通过TIMER_GetTick()可获取当前系统运行时间。</w:t>
      </w:r>
    </w:p>
    <w:p w14:paraId="62228D01">
      <w:pPr>
        <w:rPr>
          <w:rFonts w:hint="eastAsia"/>
        </w:rPr>
      </w:pPr>
      <w:r>
        <w:rPr>
          <w:rFonts w:hint="eastAsia"/>
        </w:rPr>
        <w:t>通过计数产生多个周期性标志位：</w:t>
      </w:r>
    </w:p>
    <w:p w14:paraId="2E320E00">
      <w:pPr>
        <w:rPr>
          <w:rFonts w:hint="eastAsia"/>
        </w:rPr>
      </w:pPr>
      <w:r>
        <w:rPr>
          <w:rFonts w:hint="eastAsia"/>
        </w:rPr>
        <w:t>timer_1s_flag：每秒置1，用于驱动LED指示灯闪烁和时间页面的秒级更新。</w:t>
      </w:r>
    </w:p>
    <w:p w14:paraId="788E2A9D">
      <w:pPr>
        <w:rPr>
          <w:rFonts w:hint="eastAsia"/>
        </w:rPr>
      </w:pPr>
      <w:r>
        <w:rPr>
          <w:rFonts w:hint="eastAsia"/>
        </w:rPr>
        <w:t>g4_upload_flag：每隔UPLOAD_INTERVAL（例如10秒）置1，触发一次数据上传至云平台。</w:t>
      </w:r>
    </w:p>
    <w:p w14:paraId="06599265">
      <w:pPr>
        <w:rPr>
          <w:rFonts w:hint="eastAsia"/>
        </w:rPr>
      </w:pPr>
      <w:r>
        <w:rPr>
          <w:rFonts w:hint="eastAsia"/>
        </w:rPr>
        <w:t>print_adc_value_flag：每隔PRINT_ADC_INTERVAL（例如5秒）置1，用于通过RTT打印ADC值以供调试。</w:t>
      </w:r>
    </w:p>
    <w:p w14:paraId="69A2434E">
      <w:pPr>
        <w:rPr>
          <w:rFonts w:hint="eastAsia"/>
        </w:rPr>
      </w:pPr>
      <w:r>
        <w:rPr>
          <w:rFonts w:hint="eastAsia"/>
        </w:rPr>
        <w:t>这些标志位在主循环 (main.c) 中被检测和处理，处理完毕后清零。</w:t>
      </w:r>
    </w:p>
    <w:p w14:paraId="7E358D35">
      <w:pPr>
        <w:pStyle w:val="2"/>
        <w:bidi w:val="0"/>
        <w:rPr>
          <w:rFonts w:hint="eastAsia"/>
        </w:rPr>
      </w:pPr>
      <w:r>
        <w:rPr>
          <w:rFonts w:hint="eastAsia"/>
          <w:lang w:val="en-US" w:eastAsia="zh-CN"/>
        </w:rPr>
        <w:t>使用教程</w:t>
      </w:r>
    </w:p>
    <w:p w14:paraId="2D3443F7">
      <w:pPr>
        <w:pStyle w:val="3"/>
        <w:bidi w:val="0"/>
        <w:rPr>
          <w:rFonts w:hint="eastAsia"/>
          <w:lang w:val="en-US" w:eastAsia="zh-CN"/>
        </w:rPr>
      </w:pPr>
      <w:r>
        <w:rPr>
          <w:rFonts w:hint="eastAsia"/>
          <w:lang w:val="en-US" w:eastAsia="zh-CN"/>
        </w:rPr>
        <w:t>系统使用说明</w:t>
      </w:r>
    </w:p>
    <w:p w14:paraId="7F783217">
      <w:pPr>
        <w:pStyle w:val="4"/>
        <w:bidi w:val="0"/>
        <w:rPr>
          <w:rFonts w:hint="eastAsia"/>
          <w:lang w:val="en-US" w:eastAsia="zh-CN"/>
        </w:rPr>
      </w:pPr>
      <w:r>
        <w:rPr>
          <w:rFonts w:hint="eastAsia"/>
          <w:lang w:val="en-US" w:eastAsia="zh-CN"/>
        </w:rPr>
        <w:t>4G模块相关</w:t>
      </w:r>
    </w:p>
    <w:p w14:paraId="7CE75D73">
      <w:pPr>
        <w:rPr>
          <w:rFonts w:hint="eastAsia"/>
          <w:lang w:val="en-US" w:eastAsia="zh-CN"/>
        </w:rPr>
      </w:pPr>
      <w:r>
        <w:rPr>
          <w:rFonts w:hint="eastAsia"/>
          <w:lang w:val="en-US" w:eastAsia="zh-CN"/>
        </w:rPr>
        <w:t>系统上电后，首先会等待连接天气服务器，获取城市、天气、温度信息，屏幕显示“City Weather”，如果一直在这个地方卡着，说明4G信号不太好，多等一下。然后等待连接阿里云MQTT服务器，之后就可以上传数据，屏幕显示“ali</w:t>
      </w:r>
      <w:r>
        <w:rPr>
          <w:rFonts w:hint="default"/>
          <w:lang w:val="en-US" w:eastAsia="zh-CN"/>
        </w:rPr>
        <w:t>yun MQTT</w:t>
      </w:r>
      <w:r>
        <w:rPr>
          <w:rFonts w:hint="eastAsia"/>
          <w:lang w:val="en-US" w:eastAsia="zh-CN"/>
        </w:rPr>
        <w:t>”，同样的，如果卡着，说明4G信号不太好。</w:t>
      </w:r>
    </w:p>
    <w:p w14:paraId="41BAFA7C">
      <w:pPr>
        <w:rPr>
          <w:rFonts w:hint="eastAsia"/>
          <w:b/>
          <w:bCs/>
          <w:lang w:val="en-US" w:eastAsia="zh-CN"/>
        </w:rPr>
      </w:pPr>
      <w:r>
        <w:rPr>
          <w:rFonts w:hint="eastAsia"/>
          <w:lang w:val="en-US" w:eastAsia="zh-CN"/>
        </w:rPr>
        <w:t>上述两个步骤都需要连接服务器，可以通过看4G模块上的红灯来判断，常亮表示连接上了服务器，闪烁表明没有连接上服务器。</w:t>
      </w:r>
      <w:r>
        <w:rPr>
          <w:rFonts w:hint="eastAsia"/>
          <w:b/>
          <w:bCs/>
          <w:lang w:val="en-US" w:eastAsia="zh-CN"/>
        </w:rPr>
        <w:t>如果上述两个步骤一直卡着，但是4G模块一直常亮，则需要复位单片机。</w:t>
      </w:r>
    </w:p>
    <w:p w14:paraId="2F850151">
      <w:pPr>
        <w:pStyle w:val="4"/>
        <w:bidi w:val="0"/>
        <w:rPr>
          <w:rFonts w:hint="default"/>
          <w:lang w:val="en-US" w:eastAsia="zh-CN"/>
        </w:rPr>
      </w:pPr>
      <w:r>
        <w:rPr>
          <w:rFonts w:hint="eastAsia"/>
          <w:lang w:val="en-US" w:eastAsia="zh-CN"/>
        </w:rPr>
        <w:t>显示界面</w:t>
      </w:r>
    </w:p>
    <w:p w14:paraId="6E1788FD">
      <w:pPr>
        <w:bidi w:val="0"/>
        <w:rPr>
          <w:rFonts w:hint="eastAsia"/>
          <w:lang w:val="en-US" w:eastAsia="zh-CN"/>
        </w:rPr>
      </w:pPr>
      <w:r>
        <w:rPr>
          <w:rFonts w:hint="eastAsia"/>
          <w:lang w:val="en-US" w:eastAsia="zh-CN"/>
        </w:rPr>
        <w:t>显示界面包括两个，第一个页面是水位信息（</w:t>
      </w:r>
      <w:r>
        <w:rPr>
          <w:rFonts w:hint="default"/>
          <w:lang w:val="en-US" w:eastAsia="zh-CN"/>
        </w:rPr>
        <w:t>water level</w:t>
      </w:r>
      <w:r>
        <w:rPr>
          <w:rFonts w:hint="eastAsia"/>
          <w:lang w:val="en-US" w:eastAsia="zh-CN"/>
        </w:rPr>
        <w:t>）：</w:t>
      </w:r>
    </w:p>
    <w:p w14:paraId="04815C45">
      <w:pPr>
        <w:bidi w:val="0"/>
        <w:rPr>
          <w:rFonts w:hint="eastAsia"/>
          <w:lang w:val="en-US" w:eastAsia="zh-CN"/>
        </w:rPr>
      </w:pPr>
      <w:r>
        <w:rPr>
          <w:rFonts w:hint="eastAsia"/>
          <w:lang w:val="en-US" w:eastAsia="zh-CN"/>
        </w:rPr>
        <w:t xml:space="preserve">第一行的4G-表示没有连接至阿里云MQTT服务器，4G+则表示连接上了。第二行表示当前水位数据 </w:t>
      </w:r>
      <w:r>
        <w:rPr>
          <w:rFonts w:hint="default"/>
          <w:lang w:val="en-US" w:eastAsia="zh-CN"/>
        </w:rPr>
        <w:t xml:space="preserve">&lt; </w:t>
      </w:r>
      <w:r>
        <w:rPr>
          <w:rFonts w:hint="eastAsia"/>
          <w:lang w:val="en-US" w:eastAsia="zh-CN"/>
        </w:rPr>
        <w:t>水位阈值数据，如果超过阈值，会显示</w:t>
      </w:r>
      <w:r>
        <w:rPr>
          <w:rFonts w:hint="default"/>
          <w:lang w:val="en-US" w:eastAsia="zh-CN"/>
        </w:rPr>
        <w:t>&gt;=</w:t>
      </w:r>
      <w:r>
        <w:rPr>
          <w:rFonts w:hint="eastAsia"/>
          <w:lang w:val="en-US" w:eastAsia="zh-CN"/>
        </w:rPr>
        <w:t>，同时第四行会显示“!!!ALARM!!!”报警信息。第三行显示水位进度条，10格子对应10%～100%的水位。</w:t>
      </w:r>
    </w:p>
    <w:p w14:paraId="27B6450D">
      <w:pPr>
        <w:bidi w:val="0"/>
        <w:rPr>
          <w:rFonts w:hint="eastAsia"/>
          <w:lang w:val="en-US" w:eastAsia="zh-CN"/>
        </w:rPr>
      </w:pPr>
      <w:r>
        <w:rPr>
          <w:rFonts w:hint="eastAsia"/>
          <w:lang w:val="en-US" w:eastAsia="zh-CN"/>
        </w:rPr>
        <w:t>第二个页面是系统信息：</w:t>
      </w:r>
    </w:p>
    <w:p w14:paraId="1A95869E">
      <w:pPr>
        <w:bidi w:val="0"/>
        <w:rPr>
          <w:rFonts w:hint="eastAsia"/>
          <w:lang w:val="en-US" w:eastAsia="zh-CN"/>
        </w:rPr>
      </w:pPr>
      <w:r>
        <w:rPr>
          <w:rFonts w:hint="eastAsia"/>
          <w:lang w:val="en-US" w:eastAsia="zh-CN"/>
        </w:rPr>
        <w:t>第一行是日期，第二行是时间和星期，通过PCF8653获得。第三行是城市，第四行是天气和温度，通过</w:t>
      </w:r>
      <w:r>
        <w:rPr>
          <w:rFonts w:hint="default"/>
          <w:lang w:val="en-US" w:eastAsia="zh-CN"/>
        </w:rPr>
        <w:t>4g</w:t>
      </w:r>
      <w:r>
        <w:rPr>
          <w:rFonts w:hint="eastAsia"/>
          <w:lang w:val="en-US" w:eastAsia="zh-CN"/>
        </w:rPr>
        <w:t>模块连接天气服务器获得。</w:t>
      </w:r>
    </w:p>
    <w:p w14:paraId="09816CEF">
      <w:pPr>
        <w:bidi w:val="0"/>
        <w:rPr>
          <w:rFonts w:hint="eastAsia"/>
          <w:lang w:val="en-US" w:eastAsia="zh-CN"/>
        </w:rPr>
      </w:pPr>
    </w:p>
    <w:p w14:paraId="7C2745A2">
      <w:pPr>
        <w:bidi w:val="0"/>
        <w:rPr>
          <w:rFonts w:hint="default"/>
          <w:lang w:val="en-US" w:eastAsia="zh-CN"/>
        </w:rPr>
      </w:pPr>
      <w:r>
        <w:rPr>
          <w:rFonts w:hint="eastAsia"/>
          <w:lang w:val="en-US" w:eastAsia="zh-CN"/>
        </w:rPr>
        <w:t>当水位没有发生剧烈变化时，两个页面每5秒切换。如果剧烈变化，会锁定在第一个界面，稳定后又会进行两个页面切换。</w:t>
      </w:r>
    </w:p>
    <w:p w14:paraId="572C54E4">
      <w:pPr>
        <w:pStyle w:val="4"/>
        <w:bidi w:val="0"/>
        <w:rPr>
          <w:rFonts w:hint="default"/>
          <w:lang w:val="en-US" w:eastAsia="zh-CN"/>
        </w:rPr>
      </w:pPr>
      <w:r>
        <w:rPr>
          <w:rFonts w:hint="eastAsia"/>
          <w:lang w:val="en-US" w:eastAsia="zh-CN"/>
        </w:rPr>
        <w:t>系统状态灯</w:t>
      </w:r>
    </w:p>
    <w:p w14:paraId="0AE78A3D">
      <w:pPr>
        <w:rPr>
          <w:rFonts w:hint="default"/>
          <w:lang w:val="en-US" w:eastAsia="zh-CN"/>
        </w:rPr>
      </w:pPr>
      <w:r>
        <w:rPr>
          <w:rFonts w:hint="eastAsia"/>
          <w:lang w:val="en-US" w:eastAsia="zh-CN"/>
        </w:rPr>
        <w:t>MCU上的绿灯每1秒翻转，表示程序在正常运行，如果卡住，就会不动。</w:t>
      </w:r>
    </w:p>
    <w:p w14:paraId="661A7F2A">
      <w:pPr>
        <w:pStyle w:val="3"/>
        <w:bidi w:val="0"/>
        <w:rPr>
          <w:rFonts w:hint="eastAsia"/>
        </w:rPr>
      </w:pPr>
      <w:r>
        <w:rPr>
          <w:rFonts w:hint="eastAsia"/>
          <w:lang w:val="en-US" w:eastAsia="zh-CN"/>
        </w:rPr>
        <w:t>阿里云平台使用</w:t>
      </w:r>
    </w:p>
    <w:p w14:paraId="6C5A91D9">
      <w:pPr>
        <w:pStyle w:val="4"/>
        <w:bidi w:val="0"/>
        <w:rPr>
          <w:rFonts w:hint="eastAsia"/>
        </w:rPr>
      </w:pPr>
      <w:r>
        <w:rPr>
          <w:rFonts w:hint="eastAsia"/>
          <w:lang w:val="en-US" w:eastAsia="zh-CN"/>
        </w:rPr>
        <w:t>进入阿里云的物联网控制台</w:t>
      </w:r>
    </w:p>
    <w:p w14:paraId="5292E1F7">
      <w:pPr>
        <w:rPr>
          <w:rFonts w:hint="default" w:eastAsia="宋体"/>
          <w:lang w:val="en-US" w:eastAsia="zh-CN"/>
        </w:rPr>
      </w:pPr>
      <w:r>
        <w:rPr>
          <w:rFonts w:hint="eastAsia"/>
          <w:lang w:val="en-US" w:eastAsia="zh-CN"/>
        </w:rPr>
        <w:t>在阿里云官网页面的左上角“产品”中找到“物联网”，点击“物联网平台”。</w:t>
      </w:r>
    </w:p>
    <w:p w14:paraId="744FF08C">
      <w:pPr>
        <w:pStyle w:val="40"/>
        <w:bidi w:val="0"/>
      </w:pPr>
      <w:r>
        <w:drawing>
          <wp:inline distT="0" distB="0" distL="114300" distR="114300">
            <wp:extent cx="5261610" cy="3288665"/>
            <wp:effectExtent l="0" t="0" r="2159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61610" cy="3288665"/>
                    </a:xfrm>
                    <a:prstGeom prst="rect">
                      <a:avLst/>
                    </a:prstGeom>
                    <a:noFill/>
                    <a:ln>
                      <a:noFill/>
                    </a:ln>
                  </pic:spPr>
                </pic:pic>
              </a:graphicData>
            </a:graphic>
          </wp:inline>
        </w:drawing>
      </w:r>
    </w:p>
    <w:p w14:paraId="2C6BE938">
      <w:pPr>
        <w:rPr>
          <w:rFonts w:hint="eastAsia" w:eastAsia="宋体"/>
          <w:lang w:val="en-US" w:eastAsia="zh-CN"/>
        </w:rPr>
      </w:pPr>
      <w:r>
        <w:rPr>
          <w:rFonts w:hint="eastAsia"/>
          <w:lang w:val="en-US" w:eastAsia="zh-CN"/>
        </w:rPr>
        <w:t>再点击“管理控制台”。</w:t>
      </w:r>
    </w:p>
    <w:p w14:paraId="541992DE">
      <w:pPr>
        <w:pStyle w:val="40"/>
        <w:bidi w:val="0"/>
      </w:pPr>
      <w:r>
        <w:drawing>
          <wp:inline distT="0" distB="0" distL="114300" distR="114300">
            <wp:extent cx="5261610" cy="3288665"/>
            <wp:effectExtent l="0" t="0" r="2159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61610" cy="3288665"/>
                    </a:xfrm>
                    <a:prstGeom prst="rect">
                      <a:avLst/>
                    </a:prstGeom>
                    <a:noFill/>
                    <a:ln>
                      <a:noFill/>
                    </a:ln>
                  </pic:spPr>
                </pic:pic>
              </a:graphicData>
            </a:graphic>
          </wp:inline>
        </w:drawing>
      </w:r>
    </w:p>
    <w:p w14:paraId="1525F694">
      <w:pPr>
        <w:rPr>
          <w:rFonts w:hint="eastAsia"/>
          <w:lang w:val="en-US" w:eastAsia="zh-CN"/>
        </w:rPr>
      </w:pPr>
      <w:r>
        <w:rPr>
          <w:rFonts w:hint="eastAsia"/>
          <w:lang w:val="en-US" w:eastAsia="zh-CN"/>
        </w:rPr>
        <w:t>再点击“公共实例”。</w:t>
      </w:r>
    </w:p>
    <w:p w14:paraId="00B7B0DB">
      <w:pPr>
        <w:pStyle w:val="40"/>
        <w:bidi w:val="0"/>
        <w:rPr>
          <w:rFonts w:hint="eastAsia"/>
          <w:lang w:val="en-US" w:eastAsia="zh-CN"/>
        </w:rPr>
      </w:pPr>
      <w:r>
        <w:drawing>
          <wp:inline distT="0" distB="0" distL="114300" distR="114300">
            <wp:extent cx="5261610" cy="3288665"/>
            <wp:effectExtent l="0" t="0" r="2159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61610" cy="3288665"/>
                    </a:xfrm>
                    <a:prstGeom prst="rect">
                      <a:avLst/>
                    </a:prstGeom>
                    <a:noFill/>
                    <a:ln>
                      <a:noFill/>
                    </a:ln>
                  </pic:spPr>
                </pic:pic>
              </a:graphicData>
            </a:graphic>
          </wp:inline>
        </w:drawing>
      </w:r>
    </w:p>
    <w:p w14:paraId="35051CAD">
      <w:pPr>
        <w:pStyle w:val="4"/>
        <w:bidi w:val="0"/>
      </w:pPr>
      <w:r>
        <w:rPr>
          <w:rFonts w:hint="eastAsia"/>
          <w:lang w:val="en-US" w:eastAsia="zh-CN"/>
        </w:rPr>
        <w:t>设备和数据查看（数据上传）</w:t>
      </w:r>
    </w:p>
    <w:p w14:paraId="054243EC">
      <w:pPr>
        <w:rPr>
          <w:rFonts w:hint="default"/>
          <w:lang w:val="en-US"/>
        </w:rPr>
      </w:pPr>
      <w:r>
        <w:rPr>
          <w:rFonts w:hint="eastAsia"/>
          <w:lang w:val="en-US" w:eastAsia="zh-CN"/>
        </w:rPr>
        <w:t>当系统连接上阿里云的服务器后，图中的地方会显示在线。</w:t>
      </w:r>
    </w:p>
    <w:p w14:paraId="202F1175">
      <w:pPr>
        <w:pStyle w:val="40"/>
        <w:bidi w:val="0"/>
      </w:pPr>
      <w:r>
        <w:drawing>
          <wp:inline distT="0" distB="0" distL="114300" distR="114300">
            <wp:extent cx="5266690" cy="2962910"/>
            <wp:effectExtent l="0" t="0" r="165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14:paraId="4DA48E23">
      <w:pPr>
        <w:rPr>
          <w:rFonts w:hint="default"/>
          <w:lang w:val="en-US" w:eastAsia="zh-CN"/>
        </w:rPr>
      </w:pPr>
      <w:r>
        <w:rPr>
          <w:rFonts w:hint="eastAsia"/>
          <w:lang w:val="en-US" w:eastAsia="zh-CN"/>
        </w:rPr>
        <w:t>点击该设备的名称后，在物模型数据中可以看到系统上传的数据，点击实时更新后，会看到下面数据的实时更新，上传数据的频率需要在代码中修改，目前设置的是20秒。</w:t>
      </w:r>
    </w:p>
    <w:p w14:paraId="05B5B115">
      <w:pPr>
        <w:pStyle w:val="40"/>
        <w:bidi w:val="0"/>
      </w:pPr>
      <w:r>
        <w:drawing>
          <wp:inline distT="0" distB="0" distL="114300" distR="114300">
            <wp:extent cx="5266690" cy="2962910"/>
            <wp:effectExtent l="0" t="0" r="16510" b="88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14:paraId="7613B290">
      <w:pPr>
        <w:pStyle w:val="4"/>
        <w:bidi w:val="0"/>
        <w:rPr>
          <w:rFonts w:hint="default"/>
          <w:lang w:val="en-US" w:eastAsia="zh-CN"/>
        </w:rPr>
      </w:pPr>
      <w:r>
        <w:rPr>
          <w:rFonts w:hint="eastAsia"/>
          <w:lang w:val="en-US" w:eastAsia="zh-CN"/>
        </w:rPr>
        <w:t>水位阈值数据修改（指令下发）</w:t>
      </w:r>
    </w:p>
    <w:p w14:paraId="728B5570">
      <w:pPr>
        <w:rPr>
          <w:rFonts w:hint="default"/>
          <w:lang w:val="en-US" w:eastAsia="zh-CN"/>
        </w:rPr>
      </w:pPr>
      <w:r>
        <w:rPr>
          <w:rFonts w:hint="eastAsia"/>
          <w:lang w:val="en-US" w:eastAsia="zh-CN"/>
        </w:rPr>
        <w:t>在左侧的导航栏选择在线调试，上面对应好设备后（目前只有一个设备），在下面即可对水位阈值进行修改，</w:t>
      </w:r>
      <w:r>
        <w:rPr>
          <w:rFonts w:hint="eastAsia"/>
          <w:b/>
          <w:bCs/>
          <w:lang w:val="en-US" w:eastAsia="zh-CN"/>
        </w:rPr>
        <w:t>输入水位报警阈值，然后点击设置。</w:t>
      </w:r>
      <w:r>
        <w:rPr>
          <w:rFonts w:hint="eastAsia"/>
          <w:lang w:val="en-US" w:eastAsia="zh-CN"/>
        </w:rPr>
        <w:t>是否修改成功可以看水位页面的水位阈值显示是否对应你的修改值。</w:t>
      </w:r>
    </w:p>
    <w:p w14:paraId="08AA9F17">
      <w:pPr>
        <w:pStyle w:val="40"/>
        <w:bidi w:val="0"/>
      </w:pPr>
      <w:r>
        <w:drawing>
          <wp:inline distT="0" distB="0" distL="114300" distR="114300">
            <wp:extent cx="5266690" cy="2962910"/>
            <wp:effectExtent l="0" t="0" r="16510" b="889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panose1 w:val="02040503050406030204"/>
    <w:charset w:val="00"/>
    <w:family w:val="roman"/>
    <w:pitch w:val="default"/>
    <w:sig w:usb0="E00006FF" w:usb1="420024FF" w:usb2="02000000" w:usb3="00000000" w:csb0="2000019F" w:csb1="00000000"/>
  </w:font>
  <w:font w:name="Times New Roman (标题 CS)">
    <w:altName w:val="Times New Roman"/>
    <w:panose1 w:val="020B0604020202020204"/>
    <w:charset w:val="86"/>
    <w:family w:val="roman"/>
    <w:pitch w:val="default"/>
    <w:sig w:usb0="00000000" w:usb1="00000000" w:usb2="00000000" w:usb3="00000000" w:csb0="00000000" w:csb1="00000000"/>
  </w:font>
  <w:font w:name="Calibri (西文正文)">
    <w:altName w:val="苹方-简"/>
    <w:panose1 w:val="020B0604020202020204"/>
    <w:charset w:val="86"/>
    <w:family w:val="roman"/>
    <w:pitch w:val="default"/>
    <w:sig w:usb0="00000000" w:usb1="00000000" w:usb2="00000000" w:usb3="00000000" w:csb0="00000000" w:csb1="00000000"/>
  </w:font>
  <w:font w:name="Times New Roman (正文 CS 字体)">
    <w:altName w:val="Times New Roman"/>
    <w:panose1 w:val="020B0604020202020204"/>
    <w:charset w:val="86"/>
    <w:family w:val="roman"/>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Symbol">
    <w:altName w:val="Kingsoft Sign"/>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6DBAF1">
    <w:pPr>
      <w:pStyle w:val="14"/>
      <w:ind w:firstLine="360"/>
      <w:jc w:val="center"/>
    </w:pPr>
    <w:r>
      <w:fldChar w:fldCharType="begin"/>
    </w:r>
    <w:r>
      <w:instrText xml:space="preserve">PAGE   \* MERGEFORMAT</w:instrText>
    </w:r>
    <w:r>
      <w:fldChar w:fldCharType="separate"/>
    </w:r>
    <w:r>
      <w:rPr>
        <w:lang w:val="zh-CN"/>
      </w:rPr>
      <w:t>4</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104152"/>
    <w:multiLevelType w:val="multilevel"/>
    <w:tmpl w:val="18104152"/>
    <w:lvl w:ilvl="0" w:tentative="0">
      <w:start w:val="1"/>
      <w:numFmt w:val="decimal"/>
      <w:lvlText w:val="%1."/>
      <w:lvlJc w:val="left"/>
      <w:pPr>
        <w:ind w:left="920" w:hanging="440"/>
      </w:pPr>
      <w:rPr>
        <w:rFonts w:hint="eastAsia"/>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
    <w:nsid w:val="21641F38"/>
    <w:multiLevelType w:val="multilevel"/>
    <w:tmpl w:val="21641F38"/>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2">
    <w:nsid w:val="5DB70969"/>
    <w:multiLevelType w:val="multilevel"/>
    <w:tmpl w:val="5DB70969"/>
    <w:lvl w:ilvl="0" w:tentative="0">
      <w:start w:val="1"/>
      <w:numFmt w:val="decimal"/>
      <w:pStyle w:val="2"/>
      <w:suff w:val="space"/>
      <w:lvlText w:val="%1"/>
      <w:lvlJc w:val="left"/>
      <w:pPr>
        <w:ind w:left="0" w:firstLine="0"/>
      </w:pPr>
      <w:rPr>
        <w:rFonts w:hint="eastAsia" w:ascii="黑体" w:hAnsi="黑体" w:eastAsia="黑体"/>
        <w:sz w:val="36"/>
      </w:rPr>
    </w:lvl>
    <w:lvl w:ilvl="1" w:tentative="0">
      <w:start w:val="1"/>
      <w:numFmt w:val="decimal"/>
      <w:pStyle w:val="3"/>
      <w:isLgl/>
      <w:suff w:val="space"/>
      <w:lvlText w:val="%1.%2"/>
      <w:lvlJc w:val="left"/>
      <w:pPr>
        <w:ind w:left="2409" w:firstLine="0"/>
      </w:pPr>
      <w:rPr>
        <w:rFonts w:hint="eastAsia" w:ascii="黑体" w:hAnsi="黑体" w:eastAsia="黑体"/>
        <w:sz w:val="28"/>
      </w:rPr>
    </w:lvl>
    <w:lvl w:ilvl="2" w:tentative="0">
      <w:start w:val="1"/>
      <w:numFmt w:val="decimal"/>
      <w:pStyle w:val="4"/>
      <w:isLgl/>
      <w:suff w:val="space"/>
      <w:lvlText w:val="%1.%2.%3"/>
      <w:lvlJc w:val="left"/>
      <w:pPr>
        <w:ind w:left="0" w:firstLine="0"/>
      </w:pPr>
      <w:rPr>
        <w:rFonts w:hint="eastAsia" w:ascii="黑体" w:hAnsi="黑体" w:eastAsia="黑体"/>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8"/>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attachedTemplate r:id="rId1"/>
  <w:documentProtection w:enforcement="0"/>
  <w:defaultTabStop w:val="48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F85"/>
    <w:rsid w:val="00000284"/>
    <w:rsid w:val="0000052E"/>
    <w:rsid w:val="000007F8"/>
    <w:rsid w:val="00000B1E"/>
    <w:rsid w:val="00000F11"/>
    <w:rsid w:val="000010AF"/>
    <w:rsid w:val="00001376"/>
    <w:rsid w:val="00001691"/>
    <w:rsid w:val="00002638"/>
    <w:rsid w:val="00002918"/>
    <w:rsid w:val="00002F99"/>
    <w:rsid w:val="00003439"/>
    <w:rsid w:val="00003471"/>
    <w:rsid w:val="0000357C"/>
    <w:rsid w:val="00003F5F"/>
    <w:rsid w:val="00004103"/>
    <w:rsid w:val="00004301"/>
    <w:rsid w:val="00004323"/>
    <w:rsid w:val="000046E4"/>
    <w:rsid w:val="0000487D"/>
    <w:rsid w:val="000048EB"/>
    <w:rsid w:val="000048F4"/>
    <w:rsid w:val="000050BD"/>
    <w:rsid w:val="0000619A"/>
    <w:rsid w:val="000063E9"/>
    <w:rsid w:val="0000672F"/>
    <w:rsid w:val="00007043"/>
    <w:rsid w:val="0000707F"/>
    <w:rsid w:val="0000719D"/>
    <w:rsid w:val="0000767B"/>
    <w:rsid w:val="00007BDF"/>
    <w:rsid w:val="000103CB"/>
    <w:rsid w:val="000103FC"/>
    <w:rsid w:val="00010525"/>
    <w:rsid w:val="0001127B"/>
    <w:rsid w:val="00011407"/>
    <w:rsid w:val="00011484"/>
    <w:rsid w:val="00011A0C"/>
    <w:rsid w:val="00011BDB"/>
    <w:rsid w:val="00011F10"/>
    <w:rsid w:val="00012754"/>
    <w:rsid w:val="00012867"/>
    <w:rsid w:val="00012B32"/>
    <w:rsid w:val="000133C4"/>
    <w:rsid w:val="00013944"/>
    <w:rsid w:val="00013B19"/>
    <w:rsid w:val="00013C8F"/>
    <w:rsid w:val="00013DA7"/>
    <w:rsid w:val="000142BC"/>
    <w:rsid w:val="0001434A"/>
    <w:rsid w:val="000144BE"/>
    <w:rsid w:val="00014587"/>
    <w:rsid w:val="000147E7"/>
    <w:rsid w:val="00014884"/>
    <w:rsid w:val="00014DFC"/>
    <w:rsid w:val="00014E04"/>
    <w:rsid w:val="00015185"/>
    <w:rsid w:val="000156F0"/>
    <w:rsid w:val="000159D5"/>
    <w:rsid w:val="0001656E"/>
    <w:rsid w:val="000166E1"/>
    <w:rsid w:val="000173AB"/>
    <w:rsid w:val="00017817"/>
    <w:rsid w:val="000179D9"/>
    <w:rsid w:val="00017AC6"/>
    <w:rsid w:val="00017C08"/>
    <w:rsid w:val="00017D73"/>
    <w:rsid w:val="000201A1"/>
    <w:rsid w:val="000204C6"/>
    <w:rsid w:val="00020E44"/>
    <w:rsid w:val="00021CFA"/>
    <w:rsid w:val="00022418"/>
    <w:rsid w:val="00022B31"/>
    <w:rsid w:val="00022C37"/>
    <w:rsid w:val="0002318A"/>
    <w:rsid w:val="000231E2"/>
    <w:rsid w:val="000237E5"/>
    <w:rsid w:val="00024046"/>
    <w:rsid w:val="00024154"/>
    <w:rsid w:val="00024794"/>
    <w:rsid w:val="000259CB"/>
    <w:rsid w:val="00025B17"/>
    <w:rsid w:val="00025FE3"/>
    <w:rsid w:val="0002647E"/>
    <w:rsid w:val="000265CB"/>
    <w:rsid w:val="00027545"/>
    <w:rsid w:val="00027599"/>
    <w:rsid w:val="000276A2"/>
    <w:rsid w:val="000276E4"/>
    <w:rsid w:val="00030B84"/>
    <w:rsid w:val="00030EEC"/>
    <w:rsid w:val="00031055"/>
    <w:rsid w:val="000315BD"/>
    <w:rsid w:val="000316AF"/>
    <w:rsid w:val="00031D93"/>
    <w:rsid w:val="00031EBB"/>
    <w:rsid w:val="00031F2D"/>
    <w:rsid w:val="00031F84"/>
    <w:rsid w:val="0003220C"/>
    <w:rsid w:val="00032EE5"/>
    <w:rsid w:val="000333BD"/>
    <w:rsid w:val="00034380"/>
    <w:rsid w:val="00034B9B"/>
    <w:rsid w:val="00034C81"/>
    <w:rsid w:val="00035005"/>
    <w:rsid w:val="000352BB"/>
    <w:rsid w:val="00035D12"/>
    <w:rsid w:val="00035D17"/>
    <w:rsid w:val="00035F12"/>
    <w:rsid w:val="00035F83"/>
    <w:rsid w:val="0003613E"/>
    <w:rsid w:val="00036D9A"/>
    <w:rsid w:val="000370FD"/>
    <w:rsid w:val="00037D48"/>
    <w:rsid w:val="000405A7"/>
    <w:rsid w:val="00041150"/>
    <w:rsid w:val="000412EE"/>
    <w:rsid w:val="000414C5"/>
    <w:rsid w:val="00041815"/>
    <w:rsid w:val="00041C89"/>
    <w:rsid w:val="00041CDB"/>
    <w:rsid w:val="00042437"/>
    <w:rsid w:val="00042659"/>
    <w:rsid w:val="00042AAC"/>
    <w:rsid w:val="00042F96"/>
    <w:rsid w:val="00042FEC"/>
    <w:rsid w:val="000430C3"/>
    <w:rsid w:val="000432BB"/>
    <w:rsid w:val="00043543"/>
    <w:rsid w:val="00044083"/>
    <w:rsid w:val="00044B5A"/>
    <w:rsid w:val="00044F7A"/>
    <w:rsid w:val="000456E9"/>
    <w:rsid w:val="00045A3B"/>
    <w:rsid w:val="000463C5"/>
    <w:rsid w:val="0004645E"/>
    <w:rsid w:val="0004675F"/>
    <w:rsid w:val="0004754C"/>
    <w:rsid w:val="000478D9"/>
    <w:rsid w:val="000479D5"/>
    <w:rsid w:val="0005007C"/>
    <w:rsid w:val="000509A3"/>
    <w:rsid w:val="00050CC1"/>
    <w:rsid w:val="00050F08"/>
    <w:rsid w:val="000513B6"/>
    <w:rsid w:val="00051821"/>
    <w:rsid w:val="00051FC8"/>
    <w:rsid w:val="000520C1"/>
    <w:rsid w:val="00052E02"/>
    <w:rsid w:val="00054475"/>
    <w:rsid w:val="000548D3"/>
    <w:rsid w:val="00054917"/>
    <w:rsid w:val="00054A5F"/>
    <w:rsid w:val="00054FA8"/>
    <w:rsid w:val="00055783"/>
    <w:rsid w:val="00055A6B"/>
    <w:rsid w:val="00055E27"/>
    <w:rsid w:val="00055FA6"/>
    <w:rsid w:val="0005621F"/>
    <w:rsid w:val="00056357"/>
    <w:rsid w:val="000565B2"/>
    <w:rsid w:val="000565CC"/>
    <w:rsid w:val="00056F71"/>
    <w:rsid w:val="0005739B"/>
    <w:rsid w:val="000574B5"/>
    <w:rsid w:val="00057A03"/>
    <w:rsid w:val="00057CDF"/>
    <w:rsid w:val="00060101"/>
    <w:rsid w:val="00060419"/>
    <w:rsid w:val="00060421"/>
    <w:rsid w:val="00060E4D"/>
    <w:rsid w:val="0006177D"/>
    <w:rsid w:val="000617B2"/>
    <w:rsid w:val="00062354"/>
    <w:rsid w:val="00062628"/>
    <w:rsid w:val="000626A6"/>
    <w:rsid w:val="00062AF9"/>
    <w:rsid w:val="00062FDE"/>
    <w:rsid w:val="00063150"/>
    <w:rsid w:val="00063A2E"/>
    <w:rsid w:val="00063AAB"/>
    <w:rsid w:val="00063CAA"/>
    <w:rsid w:val="00063E5D"/>
    <w:rsid w:val="000653C2"/>
    <w:rsid w:val="00065996"/>
    <w:rsid w:val="000664E1"/>
    <w:rsid w:val="000666BA"/>
    <w:rsid w:val="000672F3"/>
    <w:rsid w:val="00067A47"/>
    <w:rsid w:val="00067BAC"/>
    <w:rsid w:val="00067E03"/>
    <w:rsid w:val="00070382"/>
    <w:rsid w:val="0007061B"/>
    <w:rsid w:val="00070755"/>
    <w:rsid w:val="00070965"/>
    <w:rsid w:val="00070CCF"/>
    <w:rsid w:val="000713E1"/>
    <w:rsid w:val="00071775"/>
    <w:rsid w:val="00071F80"/>
    <w:rsid w:val="00071FBC"/>
    <w:rsid w:val="00072115"/>
    <w:rsid w:val="000722CF"/>
    <w:rsid w:val="0007342D"/>
    <w:rsid w:val="000736E7"/>
    <w:rsid w:val="000740F4"/>
    <w:rsid w:val="000741D3"/>
    <w:rsid w:val="0007433C"/>
    <w:rsid w:val="000747C0"/>
    <w:rsid w:val="0007593B"/>
    <w:rsid w:val="00075F6F"/>
    <w:rsid w:val="000761AA"/>
    <w:rsid w:val="00077165"/>
    <w:rsid w:val="00077219"/>
    <w:rsid w:val="00077B78"/>
    <w:rsid w:val="00077E64"/>
    <w:rsid w:val="00077F9F"/>
    <w:rsid w:val="000800E8"/>
    <w:rsid w:val="00080B82"/>
    <w:rsid w:val="0008112E"/>
    <w:rsid w:val="0008187B"/>
    <w:rsid w:val="00081AEE"/>
    <w:rsid w:val="000825E1"/>
    <w:rsid w:val="000826E4"/>
    <w:rsid w:val="00083B2B"/>
    <w:rsid w:val="00083BE3"/>
    <w:rsid w:val="00083E8D"/>
    <w:rsid w:val="00084344"/>
    <w:rsid w:val="000844FA"/>
    <w:rsid w:val="000854D3"/>
    <w:rsid w:val="00086407"/>
    <w:rsid w:val="000866A5"/>
    <w:rsid w:val="00086988"/>
    <w:rsid w:val="000871D7"/>
    <w:rsid w:val="00087885"/>
    <w:rsid w:val="000879A7"/>
    <w:rsid w:val="000879CE"/>
    <w:rsid w:val="00087FE6"/>
    <w:rsid w:val="000902E3"/>
    <w:rsid w:val="000903EF"/>
    <w:rsid w:val="00090419"/>
    <w:rsid w:val="00090550"/>
    <w:rsid w:val="00090683"/>
    <w:rsid w:val="000908AC"/>
    <w:rsid w:val="000909AC"/>
    <w:rsid w:val="00091BCF"/>
    <w:rsid w:val="000921B6"/>
    <w:rsid w:val="00092426"/>
    <w:rsid w:val="000927D9"/>
    <w:rsid w:val="000929F4"/>
    <w:rsid w:val="00092F22"/>
    <w:rsid w:val="0009300B"/>
    <w:rsid w:val="00093121"/>
    <w:rsid w:val="00093267"/>
    <w:rsid w:val="000933E1"/>
    <w:rsid w:val="00093A6F"/>
    <w:rsid w:val="00093F94"/>
    <w:rsid w:val="0009431C"/>
    <w:rsid w:val="00094CB1"/>
    <w:rsid w:val="0009502D"/>
    <w:rsid w:val="000952E5"/>
    <w:rsid w:val="00095422"/>
    <w:rsid w:val="000954AC"/>
    <w:rsid w:val="0009570C"/>
    <w:rsid w:val="00095D88"/>
    <w:rsid w:val="00095EBB"/>
    <w:rsid w:val="000963E8"/>
    <w:rsid w:val="000965D5"/>
    <w:rsid w:val="00096867"/>
    <w:rsid w:val="00096B95"/>
    <w:rsid w:val="00097C92"/>
    <w:rsid w:val="000A0880"/>
    <w:rsid w:val="000A0A8A"/>
    <w:rsid w:val="000A0EF2"/>
    <w:rsid w:val="000A1558"/>
    <w:rsid w:val="000A227E"/>
    <w:rsid w:val="000A23DC"/>
    <w:rsid w:val="000A244A"/>
    <w:rsid w:val="000A25DC"/>
    <w:rsid w:val="000A2734"/>
    <w:rsid w:val="000A2F51"/>
    <w:rsid w:val="000A2FAC"/>
    <w:rsid w:val="000A3293"/>
    <w:rsid w:val="000A32C3"/>
    <w:rsid w:val="000A33E6"/>
    <w:rsid w:val="000A4555"/>
    <w:rsid w:val="000A4928"/>
    <w:rsid w:val="000A4B7F"/>
    <w:rsid w:val="000A50CD"/>
    <w:rsid w:val="000A5687"/>
    <w:rsid w:val="000A6405"/>
    <w:rsid w:val="000A647A"/>
    <w:rsid w:val="000A674F"/>
    <w:rsid w:val="000A688E"/>
    <w:rsid w:val="000A69E7"/>
    <w:rsid w:val="000A6BE4"/>
    <w:rsid w:val="000A6C2D"/>
    <w:rsid w:val="000A749D"/>
    <w:rsid w:val="000A758E"/>
    <w:rsid w:val="000A7D24"/>
    <w:rsid w:val="000A7F66"/>
    <w:rsid w:val="000B007C"/>
    <w:rsid w:val="000B014E"/>
    <w:rsid w:val="000B0649"/>
    <w:rsid w:val="000B08F7"/>
    <w:rsid w:val="000B11C4"/>
    <w:rsid w:val="000B1216"/>
    <w:rsid w:val="000B19F4"/>
    <w:rsid w:val="000B19FA"/>
    <w:rsid w:val="000B1E51"/>
    <w:rsid w:val="000B2770"/>
    <w:rsid w:val="000B28E7"/>
    <w:rsid w:val="000B2BC6"/>
    <w:rsid w:val="000B39D5"/>
    <w:rsid w:val="000B3AB4"/>
    <w:rsid w:val="000B46E3"/>
    <w:rsid w:val="000B51CE"/>
    <w:rsid w:val="000B53F6"/>
    <w:rsid w:val="000B6283"/>
    <w:rsid w:val="000B635F"/>
    <w:rsid w:val="000B69C5"/>
    <w:rsid w:val="000B69CB"/>
    <w:rsid w:val="000B6B41"/>
    <w:rsid w:val="000B76FA"/>
    <w:rsid w:val="000C0103"/>
    <w:rsid w:val="000C064D"/>
    <w:rsid w:val="000C113D"/>
    <w:rsid w:val="000C1326"/>
    <w:rsid w:val="000C1731"/>
    <w:rsid w:val="000C195A"/>
    <w:rsid w:val="000C1E02"/>
    <w:rsid w:val="000C2134"/>
    <w:rsid w:val="000C2AB0"/>
    <w:rsid w:val="000C32D5"/>
    <w:rsid w:val="000C3359"/>
    <w:rsid w:val="000C3B76"/>
    <w:rsid w:val="000C3EC7"/>
    <w:rsid w:val="000C3EDF"/>
    <w:rsid w:val="000C4177"/>
    <w:rsid w:val="000C4194"/>
    <w:rsid w:val="000C4A7C"/>
    <w:rsid w:val="000C554A"/>
    <w:rsid w:val="000C589A"/>
    <w:rsid w:val="000C58AC"/>
    <w:rsid w:val="000C591B"/>
    <w:rsid w:val="000C5CE8"/>
    <w:rsid w:val="000C5FB5"/>
    <w:rsid w:val="000C61AA"/>
    <w:rsid w:val="000C65A8"/>
    <w:rsid w:val="000C6F85"/>
    <w:rsid w:val="000C6FE8"/>
    <w:rsid w:val="000C7313"/>
    <w:rsid w:val="000C77E2"/>
    <w:rsid w:val="000C7A3D"/>
    <w:rsid w:val="000D033B"/>
    <w:rsid w:val="000D09F7"/>
    <w:rsid w:val="000D0A87"/>
    <w:rsid w:val="000D10AE"/>
    <w:rsid w:val="000D10F9"/>
    <w:rsid w:val="000D110C"/>
    <w:rsid w:val="000D1169"/>
    <w:rsid w:val="000D12F3"/>
    <w:rsid w:val="000D1483"/>
    <w:rsid w:val="000D1D8B"/>
    <w:rsid w:val="000D1DA5"/>
    <w:rsid w:val="000D275D"/>
    <w:rsid w:val="000D2A65"/>
    <w:rsid w:val="000D2B64"/>
    <w:rsid w:val="000D2CF6"/>
    <w:rsid w:val="000D30F2"/>
    <w:rsid w:val="000D337C"/>
    <w:rsid w:val="000D339C"/>
    <w:rsid w:val="000D38EB"/>
    <w:rsid w:val="000D39C1"/>
    <w:rsid w:val="000D3AD6"/>
    <w:rsid w:val="000D4110"/>
    <w:rsid w:val="000D44D0"/>
    <w:rsid w:val="000D4803"/>
    <w:rsid w:val="000D52D6"/>
    <w:rsid w:val="000D5357"/>
    <w:rsid w:val="000D6A00"/>
    <w:rsid w:val="000D7528"/>
    <w:rsid w:val="000D78EF"/>
    <w:rsid w:val="000D7DE6"/>
    <w:rsid w:val="000E02F6"/>
    <w:rsid w:val="000E0B40"/>
    <w:rsid w:val="000E12B3"/>
    <w:rsid w:val="000E1B7A"/>
    <w:rsid w:val="000E1B97"/>
    <w:rsid w:val="000E1F67"/>
    <w:rsid w:val="000E1FCA"/>
    <w:rsid w:val="000E204E"/>
    <w:rsid w:val="000E20CC"/>
    <w:rsid w:val="000E270B"/>
    <w:rsid w:val="000E282D"/>
    <w:rsid w:val="000E2A41"/>
    <w:rsid w:val="000E2ACE"/>
    <w:rsid w:val="000E2C44"/>
    <w:rsid w:val="000E2DC5"/>
    <w:rsid w:val="000E2F32"/>
    <w:rsid w:val="000E312D"/>
    <w:rsid w:val="000E38AC"/>
    <w:rsid w:val="000E3C0B"/>
    <w:rsid w:val="000E3D40"/>
    <w:rsid w:val="000E3EB5"/>
    <w:rsid w:val="000E4FAE"/>
    <w:rsid w:val="000E5301"/>
    <w:rsid w:val="000E53C9"/>
    <w:rsid w:val="000E5DC9"/>
    <w:rsid w:val="000E61B0"/>
    <w:rsid w:val="000E6625"/>
    <w:rsid w:val="000E6C9C"/>
    <w:rsid w:val="000E7090"/>
    <w:rsid w:val="000E72DF"/>
    <w:rsid w:val="000E7560"/>
    <w:rsid w:val="000E7ACF"/>
    <w:rsid w:val="000E7E32"/>
    <w:rsid w:val="000E7F1F"/>
    <w:rsid w:val="000F0030"/>
    <w:rsid w:val="000F0BF7"/>
    <w:rsid w:val="000F1034"/>
    <w:rsid w:val="000F1316"/>
    <w:rsid w:val="000F141D"/>
    <w:rsid w:val="000F25FA"/>
    <w:rsid w:val="000F26DF"/>
    <w:rsid w:val="000F2AFF"/>
    <w:rsid w:val="000F2B14"/>
    <w:rsid w:val="000F2E35"/>
    <w:rsid w:val="000F3204"/>
    <w:rsid w:val="000F33CC"/>
    <w:rsid w:val="000F349C"/>
    <w:rsid w:val="000F379C"/>
    <w:rsid w:val="000F3EE5"/>
    <w:rsid w:val="000F422C"/>
    <w:rsid w:val="000F45A1"/>
    <w:rsid w:val="000F4B2C"/>
    <w:rsid w:val="000F52F1"/>
    <w:rsid w:val="000F578E"/>
    <w:rsid w:val="000F6626"/>
    <w:rsid w:val="000F6828"/>
    <w:rsid w:val="000F6BCE"/>
    <w:rsid w:val="000F70DB"/>
    <w:rsid w:val="001000D9"/>
    <w:rsid w:val="00100325"/>
    <w:rsid w:val="00100860"/>
    <w:rsid w:val="00100CE0"/>
    <w:rsid w:val="00100F75"/>
    <w:rsid w:val="00101299"/>
    <w:rsid w:val="001013B2"/>
    <w:rsid w:val="001015EA"/>
    <w:rsid w:val="00101B68"/>
    <w:rsid w:val="00101D30"/>
    <w:rsid w:val="00102168"/>
    <w:rsid w:val="001029B5"/>
    <w:rsid w:val="00102A14"/>
    <w:rsid w:val="00102A79"/>
    <w:rsid w:val="00102DB4"/>
    <w:rsid w:val="00103115"/>
    <w:rsid w:val="001039A6"/>
    <w:rsid w:val="00103C3C"/>
    <w:rsid w:val="00103EB8"/>
    <w:rsid w:val="001045C0"/>
    <w:rsid w:val="00104906"/>
    <w:rsid w:val="00104915"/>
    <w:rsid w:val="00104F16"/>
    <w:rsid w:val="00104F2F"/>
    <w:rsid w:val="001051B6"/>
    <w:rsid w:val="0010579D"/>
    <w:rsid w:val="00105C35"/>
    <w:rsid w:val="001060F6"/>
    <w:rsid w:val="0010621B"/>
    <w:rsid w:val="00106D17"/>
    <w:rsid w:val="00106D2C"/>
    <w:rsid w:val="00106E4F"/>
    <w:rsid w:val="001072EB"/>
    <w:rsid w:val="00107514"/>
    <w:rsid w:val="001079E1"/>
    <w:rsid w:val="00110166"/>
    <w:rsid w:val="00110DCF"/>
    <w:rsid w:val="00110F27"/>
    <w:rsid w:val="00111549"/>
    <w:rsid w:val="00111F72"/>
    <w:rsid w:val="00111FAD"/>
    <w:rsid w:val="00112147"/>
    <w:rsid w:val="0011370F"/>
    <w:rsid w:val="00113BE4"/>
    <w:rsid w:val="00113EE8"/>
    <w:rsid w:val="001143DC"/>
    <w:rsid w:val="00114B8D"/>
    <w:rsid w:val="00114BA4"/>
    <w:rsid w:val="00114C9A"/>
    <w:rsid w:val="00115661"/>
    <w:rsid w:val="00115797"/>
    <w:rsid w:val="00115CDA"/>
    <w:rsid w:val="00115E40"/>
    <w:rsid w:val="0011635A"/>
    <w:rsid w:val="0011646E"/>
    <w:rsid w:val="00116E75"/>
    <w:rsid w:val="00116FFC"/>
    <w:rsid w:val="0011715A"/>
    <w:rsid w:val="00117490"/>
    <w:rsid w:val="001200B7"/>
    <w:rsid w:val="001200CC"/>
    <w:rsid w:val="00120D54"/>
    <w:rsid w:val="00120E18"/>
    <w:rsid w:val="00121106"/>
    <w:rsid w:val="00121363"/>
    <w:rsid w:val="00121A27"/>
    <w:rsid w:val="001226F6"/>
    <w:rsid w:val="00123512"/>
    <w:rsid w:val="00123D77"/>
    <w:rsid w:val="00124087"/>
    <w:rsid w:val="00124173"/>
    <w:rsid w:val="001244AE"/>
    <w:rsid w:val="001246B8"/>
    <w:rsid w:val="00124935"/>
    <w:rsid w:val="00124B4D"/>
    <w:rsid w:val="00125349"/>
    <w:rsid w:val="00125453"/>
    <w:rsid w:val="001255DA"/>
    <w:rsid w:val="001260E5"/>
    <w:rsid w:val="00126ADB"/>
    <w:rsid w:val="00127145"/>
    <w:rsid w:val="00127518"/>
    <w:rsid w:val="001275C5"/>
    <w:rsid w:val="00127A15"/>
    <w:rsid w:val="001300E8"/>
    <w:rsid w:val="001306BC"/>
    <w:rsid w:val="0013086F"/>
    <w:rsid w:val="00130C84"/>
    <w:rsid w:val="00131127"/>
    <w:rsid w:val="00131260"/>
    <w:rsid w:val="0013133B"/>
    <w:rsid w:val="001315B2"/>
    <w:rsid w:val="00131AFC"/>
    <w:rsid w:val="00131C4E"/>
    <w:rsid w:val="00131D38"/>
    <w:rsid w:val="00131F9B"/>
    <w:rsid w:val="00132080"/>
    <w:rsid w:val="001322D3"/>
    <w:rsid w:val="00132509"/>
    <w:rsid w:val="0013327A"/>
    <w:rsid w:val="00133680"/>
    <w:rsid w:val="001339FD"/>
    <w:rsid w:val="00133A63"/>
    <w:rsid w:val="001343B9"/>
    <w:rsid w:val="001346C9"/>
    <w:rsid w:val="00134D35"/>
    <w:rsid w:val="00134D41"/>
    <w:rsid w:val="001355C2"/>
    <w:rsid w:val="001356CD"/>
    <w:rsid w:val="001357ED"/>
    <w:rsid w:val="00135FBC"/>
    <w:rsid w:val="0013614B"/>
    <w:rsid w:val="001362A9"/>
    <w:rsid w:val="00136366"/>
    <w:rsid w:val="0013685D"/>
    <w:rsid w:val="00136994"/>
    <w:rsid w:val="00137022"/>
    <w:rsid w:val="0013739E"/>
    <w:rsid w:val="00137AF5"/>
    <w:rsid w:val="001402FC"/>
    <w:rsid w:val="00140849"/>
    <w:rsid w:val="00140A84"/>
    <w:rsid w:val="0014164F"/>
    <w:rsid w:val="0014173A"/>
    <w:rsid w:val="001418E4"/>
    <w:rsid w:val="00141C7F"/>
    <w:rsid w:val="00141F00"/>
    <w:rsid w:val="001420A0"/>
    <w:rsid w:val="00142182"/>
    <w:rsid w:val="0014235F"/>
    <w:rsid w:val="00142DDA"/>
    <w:rsid w:val="001430C8"/>
    <w:rsid w:val="00143124"/>
    <w:rsid w:val="0014342E"/>
    <w:rsid w:val="00143489"/>
    <w:rsid w:val="00143585"/>
    <w:rsid w:val="00143E2F"/>
    <w:rsid w:val="001446F6"/>
    <w:rsid w:val="00144BBE"/>
    <w:rsid w:val="00145160"/>
    <w:rsid w:val="001455C1"/>
    <w:rsid w:val="00145917"/>
    <w:rsid w:val="001459B6"/>
    <w:rsid w:val="001459F8"/>
    <w:rsid w:val="00145E8E"/>
    <w:rsid w:val="001463B0"/>
    <w:rsid w:val="0014654C"/>
    <w:rsid w:val="001465B8"/>
    <w:rsid w:val="00146967"/>
    <w:rsid w:val="00146A0F"/>
    <w:rsid w:val="00146C07"/>
    <w:rsid w:val="00147664"/>
    <w:rsid w:val="001479EB"/>
    <w:rsid w:val="00147C79"/>
    <w:rsid w:val="00147E55"/>
    <w:rsid w:val="00150185"/>
    <w:rsid w:val="0015074C"/>
    <w:rsid w:val="001508F4"/>
    <w:rsid w:val="00150E63"/>
    <w:rsid w:val="001510A0"/>
    <w:rsid w:val="001510F7"/>
    <w:rsid w:val="001518C1"/>
    <w:rsid w:val="00151932"/>
    <w:rsid w:val="00151934"/>
    <w:rsid w:val="00151937"/>
    <w:rsid w:val="001525A6"/>
    <w:rsid w:val="00152925"/>
    <w:rsid w:val="0015295D"/>
    <w:rsid w:val="00152D41"/>
    <w:rsid w:val="0015388D"/>
    <w:rsid w:val="00154046"/>
    <w:rsid w:val="0015449A"/>
    <w:rsid w:val="001544CA"/>
    <w:rsid w:val="0015491D"/>
    <w:rsid w:val="00154AEE"/>
    <w:rsid w:val="00155365"/>
    <w:rsid w:val="001554E3"/>
    <w:rsid w:val="001555AA"/>
    <w:rsid w:val="00155D56"/>
    <w:rsid w:val="00156026"/>
    <w:rsid w:val="00156C00"/>
    <w:rsid w:val="00156F35"/>
    <w:rsid w:val="001570C9"/>
    <w:rsid w:val="00157226"/>
    <w:rsid w:val="00157333"/>
    <w:rsid w:val="001577BD"/>
    <w:rsid w:val="00157952"/>
    <w:rsid w:val="00157CB9"/>
    <w:rsid w:val="00157D91"/>
    <w:rsid w:val="001609BF"/>
    <w:rsid w:val="00161373"/>
    <w:rsid w:val="00161670"/>
    <w:rsid w:val="001624DC"/>
    <w:rsid w:val="00162712"/>
    <w:rsid w:val="00162F1E"/>
    <w:rsid w:val="001634E9"/>
    <w:rsid w:val="0016384C"/>
    <w:rsid w:val="00163CE7"/>
    <w:rsid w:val="0016450E"/>
    <w:rsid w:val="00164518"/>
    <w:rsid w:val="0016477E"/>
    <w:rsid w:val="00164888"/>
    <w:rsid w:val="001648E1"/>
    <w:rsid w:val="00164E22"/>
    <w:rsid w:val="00165579"/>
    <w:rsid w:val="00165F46"/>
    <w:rsid w:val="001662EA"/>
    <w:rsid w:val="00166F47"/>
    <w:rsid w:val="00167094"/>
    <w:rsid w:val="00167269"/>
    <w:rsid w:val="00167602"/>
    <w:rsid w:val="00167625"/>
    <w:rsid w:val="001678A0"/>
    <w:rsid w:val="00167AD8"/>
    <w:rsid w:val="00167EE3"/>
    <w:rsid w:val="001700A1"/>
    <w:rsid w:val="001700E0"/>
    <w:rsid w:val="00170371"/>
    <w:rsid w:val="001704F0"/>
    <w:rsid w:val="001707AB"/>
    <w:rsid w:val="00170DD5"/>
    <w:rsid w:val="00170ED5"/>
    <w:rsid w:val="00171BAD"/>
    <w:rsid w:val="00171FDF"/>
    <w:rsid w:val="0017215A"/>
    <w:rsid w:val="0017240E"/>
    <w:rsid w:val="001724CB"/>
    <w:rsid w:val="001724D1"/>
    <w:rsid w:val="0017264D"/>
    <w:rsid w:val="00172C95"/>
    <w:rsid w:val="00173150"/>
    <w:rsid w:val="0017348A"/>
    <w:rsid w:val="00173FB5"/>
    <w:rsid w:val="00174281"/>
    <w:rsid w:val="00174750"/>
    <w:rsid w:val="00174898"/>
    <w:rsid w:val="00175E24"/>
    <w:rsid w:val="00175F26"/>
    <w:rsid w:val="00176096"/>
    <w:rsid w:val="0017630F"/>
    <w:rsid w:val="00176957"/>
    <w:rsid w:val="00176B7D"/>
    <w:rsid w:val="00177DA6"/>
    <w:rsid w:val="001800F5"/>
    <w:rsid w:val="00180477"/>
    <w:rsid w:val="00180ED2"/>
    <w:rsid w:val="0018106F"/>
    <w:rsid w:val="001815B2"/>
    <w:rsid w:val="00181996"/>
    <w:rsid w:val="001819AC"/>
    <w:rsid w:val="00181C2E"/>
    <w:rsid w:val="00183A77"/>
    <w:rsid w:val="00183DA1"/>
    <w:rsid w:val="00183E22"/>
    <w:rsid w:val="00183E95"/>
    <w:rsid w:val="00183F1F"/>
    <w:rsid w:val="001842C1"/>
    <w:rsid w:val="001842FC"/>
    <w:rsid w:val="0018431F"/>
    <w:rsid w:val="0018462C"/>
    <w:rsid w:val="001847E8"/>
    <w:rsid w:val="0018483B"/>
    <w:rsid w:val="001848E3"/>
    <w:rsid w:val="00184F42"/>
    <w:rsid w:val="00185DE6"/>
    <w:rsid w:val="00185EC8"/>
    <w:rsid w:val="00185F4F"/>
    <w:rsid w:val="001864F8"/>
    <w:rsid w:val="001876B5"/>
    <w:rsid w:val="001879FE"/>
    <w:rsid w:val="00187E07"/>
    <w:rsid w:val="00190550"/>
    <w:rsid w:val="001906B5"/>
    <w:rsid w:val="001909A6"/>
    <w:rsid w:val="00190D8F"/>
    <w:rsid w:val="001910B7"/>
    <w:rsid w:val="00191FF9"/>
    <w:rsid w:val="00192515"/>
    <w:rsid w:val="0019271C"/>
    <w:rsid w:val="00192B35"/>
    <w:rsid w:val="00192F2E"/>
    <w:rsid w:val="00193048"/>
    <w:rsid w:val="00193218"/>
    <w:rsid w:val="00193875"/>
    <w:rsid w:val="001939F3"/>
    <w:rsid w:val="00193B45"/>
    <w:rsid w:val="00193EEF"/>
    <w:rsid w:val="00193F3D"/>
    <w:rsid w:val="0019444D"/>
    <w:rsid w:val="00194AB7"/>
    <w:rsid w:val="00195772"/>
    <w:rsid w:val="00195C8C"/>
    <w:rsid w:val="00195E73"/>
    <w:rsid w:val="00196200"/>
    <w:rsid w:val="001964B1"/>
    <w:rsid w:val="001964C1"/>
    <w:rsid w:val="001964C3"/>
    <w:rsid w:val="00196ADF"/>
    <w:rsid w:val="00196D0C"/>
    <w:rsid w:val="00197263"/>
    <w:rsid w:val="001972F6"/>
    <w:rsid w:val="00197325"/>
    <w:rsid w:val="00197EED"/>
    <w:rsid w:val="001A0119"/>
    <w:rsid w:val="001A1C89"/>
    <w:rsid w:val="001A233A"/>
    <w:rsid w:val="001A2919"/>
    <w:rsid w:val="001A2BB6"/>
    <w:rsid w:val="001A30DD"/>
    <w:rsid w:val="001A3793"/>
    <w:rsid w:val="001A383B"/>
    <w:rsid w:val="001A390C"/>
    <w:rsid w:val="001A3D37"/>
    <w:rsid w:val="001A4A8F"/>
    <w:rsid w:val="001A4C57"/>
    <w:rsid w:val="001A5141"/>
    <w:rsid w:val="001A5393"/>
    <w:rsid w:val="001A53FC"/>
    <w:rsid w:val="001A57CB"/>
    <w:rsid w:val="001A5FA6"/>
    <w:rsid w:val="001A6046"/>
    <w:rsid w:val="001A6102"/>
    <w:rsid w:val="001A65E9"/>
    <w:rsid w:val="001A67C2"/>
    <w:rsid w:val="001A6929"/>
    <w:rsid w:val="001A7BB6"/>
    <w:rsid w:val="001B002A"/>
    <w:rsid w:val="001B058A"/>
    <w:rsid w:val="001B08B2"/>
    <w:rsid w:val="001B0D9A"/>
    <w:rsid w:val="001B1745"/>
    <w:rsid w:val="001B1970"/>
    <w:rsid w:val="001B1C7F"/>
    <w:rsid w:val="001B2D5F"/>
    <w:rsid w:val="001B35C8"/>
    <w:rsid w:val="001B36D0"/>
    <w:rsid w:val="001B39C6"/>
    <w:rsid w:val="001B3F05"/>
    <w:rsid w:val="001B4269"/>
    <w:rsid w:val="001B48BB"/>
    <w:rsid w:val="001B49D2"/>
    <w:rsid w:val="001B5B3D"/>
    <w:rsid w:val="001B5F5C"/>
    <w:rsid w:val="001B61DC"/>
    <w:rsid w:val="001B62CB"/>
    <w:rsid w:val="001B6C03"/>
    <w:rsid w:val="001B7C71"/>
    <w:rsid w:val="001C002C"/>
    <w:rsid w:val="001C0161"/>
    <w:rsid w:val="001C0333"/>
    <w:rsid w:val="001C043C"/>
    <w:rsid w:val="001C04AD"/>
    <w:rsid w:val="001C0990"/>
    <w:rsid w:val="001C0B98"/>
    <w:rsid w:val="001C1305"/>
    <w:rsid w:val="001C15C7"/>
    <w:rsid w:val="001C15F2"/>
    <w:rsid w:val="001C1A96"/>
    <w:rsid w:val="001C1E0A"/>
    <w:rsid w:val="001C203B"/>
    <w:rsid w:val="001C23F4"/>
    <w:rsid w:val="001C271F"/>
    <w:rsid w:val="001C280E"/>
    <w:rsid w:val="001C2A42"/>
    <w:rsid w:val="001C2B70"/>
    <w:rsid w:val="001C314D"/>
    <w:rsid w:val="001C3783"/>
    <w:rsid w:val="001C37E1"/>
    <w:rsid w:val="001C3A05"/>
    <w:rsid w:val="001C3A19"/>
    <w:rsid w:val="001C41ED"/>
    <w:rsid w:val="001C42F9"/>
    <w:rsid w:val="001C4C2A"/>
    <w:rsid w:val="001C518D"/>
    <w:rsid w:val="001C55E7"/>
    <w:rsid w:val="001C5C77"/>
    <w:rsid w:val="001C5D3D"/>
    <w:rsid w:val="001C63B4"/>
    <w:rsid w:val="001C6464"/>
    <w:rsid w:val="001C64DB"/>
    <w:rsid w:val="001C6678"/>
    <w:rsid w:val="001C67F2"/>
    <w:rsid w:val="001C68E2"/>
    <w:rsid w:val="001C6C15"/>
    <w:rsid w:val="001C73B6"/>
    <w:rsid w:val="001C7CCA"/>
    <w:rsid w:val="001D01CB"/>
    <w:rsid w:val="001D02D2"/>
    <w:rsid w:val="001D0382"/>
    <w:rsid w:val="001D0654"/>
    <w:rsid w:val="001D081D"/>
    <w:rsid w:val="001D0B51"/>
    <w:rsid w:val="001D0CEF"/>
    <w:rsid w:val="001D0FF4"/>
    <w:rsid w:val="001D13EC"/>
    <w:rsid w:val="001D1469"/>
    <w:rsid w:val="001D1B3A"/>
    <w:rsid w:val="001D2012"/>
    <w:rsid w:val="001D21B7"/>
    <w:rsid w:val="001D2436"/>
    <w:rsid w:val="001D250B"/>
    <w:rsid w:val="001D259D"/>
    <w:rsid w:val="001D26C1"/>
    <w:rsid w:val="001D2E3B"/>
    <w:rsid w:val="001D358A"/>
    <w:rsid w:val="001D3954"/>
    <w:rsid w:val="001D3B41"/>
    <w:rsid w:val="001D3B62"/>
    <w:rsid w:val="001D3BB5"/>
    <w:rsid w:val="001D3D35"/>
    <w:rsid w:val="001D420B"/>
    <w:rsid w:val="001D47D3"/>
    <w:rsid w:val="001D509F"/>
    <w:rsid w:val="001D52A9"/>
    <w:rsid w:val="001D5A13"/>
    <w:rsid w:val="001D6487"/>
    <w:rsid w:val="001D689D"/>
    <w:rsid w:val="001D6AA7"/>
    <w:rsid w:val="001D77BE"/>
    <w:rsid w:val="001D7D07"/>
    <w:rsid w:val="001D7D12"/>
    <w:rsid w:val="001D7E75"/>
    <w:rsid w:val="001D7E90"/>
    <w:rsid w:val="001E028C"/>
    <w:rsid w:val="001E05D8"/>
    <w:rsid w:val="001E05ED"/>
    <w:rsid w:val="001E0A0C"/>
    <w:rsid w:val="001E0BEE"/>
    <w:rsid w:val="001E13B0"/>
    <w:rsid w:val="001E142D"/>
    <w:rsid w:val="001E1600"/>
    <w:rsid w:val="001E2804"/>
    <w:rsid w:val="001E28C8"/>
    <w:rsid w:val="001E2A9E"/>
    <w:rsid w:val="001E2B16"/>
    <w:rsid w:val="001E2C62"/>
    <w:rsid w:val="001E3F48"/>
    <w:rsid w:val="001E4D4E"/>
    <w:rsid w:val="001E59D5"/>
    <w:rsid w:val="001E5A5B"/>
    <w:rsid w:val="001E688D"/>
    <w:rsid w:val="001E6AB4"/>
    <w:rsid w:val="001E6CCF"/>
    <w:rsid w:val="001E70F9"/>
    <w:rsid w:val="001E7202"/>
    <w:rsid w:val="001F119C"/>
    <w:rsid w:val="001F1566"/>
    <w:rsid w:val="001F1ADA"/>
    <w:rsid w:val="001F20DD"/>
    <w:rsid w:val="001F22A8"/>
    <w:rsid w:val="001F24ED"/>
    <w:rsid w:val="001F2C47"/>
    <w:rsid w:val="001F3124"/>
    <w:rsid w:val="001F3A71"/>
    <w:rsid w:val="001F3E52"/>
    <w:rsid w:val="001F3EC0"/>
    <w:rsid w:val="001F4030"/>
    <w:rsid w:val="001F4485"/>
    <w:rsid w:val="001F45AA"/>
    <w:rsid w:val="001F4936"/>
    <w:rsid w:val="001F4EAB"/>
    <w:rsid w:val="001F51B9"/>
    <w:rsid w:val="001F5553"/>
    <w:rsid w:val="001F55FD"/>
    <w:rsid w:val="001F5818"/>
    <w:rsid w:val="001F5A4C"/>
    <w:rsid w:val="001F5AFE"/>
    <w:rsid w:val="001F5CA8"/>
    <w:rsid w:val="001F6061"/>
    <w:rsid w:val="001F6171"/>
    <w:rsid w:val="001F623E"/>
    <w:rsid w:val="001F6FF2"/>
    <w:rsid w:val="001F707A"/>
    <w:rsid w:val="001F7191"/>
    <w:rsid w:val="001F71A0"/>
    <w:rsid w:val="001F7307"/>
    <w:rsid w:val="001F753D"/>
    <w:rsid w:val="001F767F"/>
    <w:rsid w:val="001F788A"/>
    <w:rsid w:val="00200335"/>
    <w:rsid w:val="00200839"/>
    <w:rsid w:val="00200C13"/>
    <w:rsid w:val="0020165E"/>
    <w:rsid w:val="002016BF"/>
    <w:rsid w:val="00201807"/>
    <w:rsid w:val="00201D40"/>
    <w:rsid w:val="00201D87"/>
    <w:rsid w:val="00203208"/>
    <w:rsid w:val="0020342A"/>
    <w:rsid w:val="0020406A"/>
    <w:rsid w:val="00204205"/>
    <w:rsid w:val="00204CB6"/>
    <w:rsid w:val="00204E21"/>
    <w:rsid w:val="002051FE"/>
    <w:rsid w:val="00205895"/>
    <w:rsid w:val="002058F7"/>
    <w:rsid w:val="00205978"/>
    <w:rsid w:val="00205C93"/>
    <w:rsid w:val="002062DD"/>
    <w:rsid w:val="0020646D"/>
    <w:rsid w:val="002064BB"/>
    <w:rsid w:val="00206DAF"/>
    <w:rsid w:val="00206E0A"/>
    <w:rsid w:val="00206F4C"/>
    <w:rsid w:val="002071DE"/>
    <w:rsid w:val="0020723A"/>
    <w:rsid w:val="00207247"/>
    <w:rsid w:val="002073B2"/>
    <w:rsid w:val="002073D7"/>
    <w:rsid w:val="002078CB"/>
    <w:rsid w:val="002114B7"/>
    <w:rsid w:val="00211C6F"/>
    <w:rsid w:val="00211C80"/>
    <w:rsid w:val="00211FFD"/>
    <w:rsid w:val="002124DF"/>
    <w:rsid w:val="002127DE"/>
    <w:rsid w:val="00212CC9"/>
    <w:rsid w:val="002132E2"/>
    <w:rsid w:val="00213C57"/>
    <w:rsid w:val="0021440C"/>
    <w:rsid w:val="002145BC"/>
    <w:rsid w:val="002145D4"/>
    <w:rsid w:val="0021460F"/>
    <w:rsid w:val="00214A7E"/>
    <w:rsid w:val="002157A2"/>
    <w:rsid w:val="00215835"/>
    <w:rsid w:val="0021599F"/>
    <w:rsid w:val="00215C1C"/>
    <w:rsid w:val="00215CA6"/>
    <w:rsid w:val="00216301"/>
    <w:rsid w:val="0021684E"/>
    <w:rsid w:val="00216B35"/>
    <w:rsid w:val="00216FDD"/>
    <w:rsid w:val="002177C7"/>
    <w:rsid w:val="00217B44"/>
    <w:rsid w:val="00220011"/>
    <w:rsid w:val="002208B1"/>
    <w:rsid w:val="002212C3"/>
    <w:rsid w:val="0022146E"/>
    <w:rsid w:val="002217D4"/>
    <w:rsid w:val="002217D9"/>
    <w:rsid w:val="00221A3C"/>
    <w:rsid w:val="00221C42"/>
    <w:rsid w:val="00222B3F"/>
    <w:rsid w:val="00222FED"/>
    <w:rsid w:val="0022325E"/>
    <w:rsid w:val="00223391"/>
    <w:rsid w:val="002233DB"/>
    <w:rsid w:val="00223981"/>
    <w:rsid w:val="0022402D"/>
    <w:rsid w:val="002242C1"/>
    <w:rsid w:val="002245DB"/>
    <w:rsid w:val="00224FCD"/>
    <w:rsid w:val="00224FFA"/>
    <w:rsid w:val="0022524C"/>
    <w:rsid w:val="0022532E"/>
    <w:rsid w:val="00225417"/>
    <w:rsid w:val="00225657"/>
    <w:rsid w:val="00226095"/>
    <w:rsid w:val="0022666E"/>
    <w:rsid w:val="00226A8B"/>
    <w:rsid w:val="00226B31"/>
    <w:rsid w:val="00226CAF"/>
    <w:rsid w:val="0022758F"/>
    <w:rsid w:val="002275F5"/>
    <w:rsid w:val="002276CD"/>
    <w:rsid w:val="002306F7"/>
    <w:rsid w:val="002309B3"/>
    <w:rsid w:val="0023109E"/>
    <w:rsid w:val="00231201"/>
    <w:rsid w:val="0023166C"/>
    <w:rsid w:val="002321FE"/>
    <w:rsid w:val="0023257B"/>
    <w:rsid w:val="00232A36"/>
    <w:rsid w:val="00232C0E"/>
    <w:rsid w:val="002331E9"/>
    <w:rsid w:val="002339A6"/>
    <w:rsid w:val="002339AD"/>
    <w:rsid w:val="00233D92"/>
    <w:rsid w:val="0023420F"/>
    <w:rsid w:val="002342C1"/>
    <w:rsid w:val="00234D9F"/>
    <w:rsid w:val="00235090"/>
    <w:rsid w:val="0023539C"/>
    <w:rsid w:val="002353CA"/>
    <w:rsid w:val="0023590F"/>
    <w:rsid w:val="00235956"/>
    <w:rsid w:val="00236291"/>
    <w:rsid w:val="002371C1"/>
    <w:rsid w:val="00237EF8"/>
    <w:rsid w:val="00237F67"/>
    <w:rsid w:val="002401BB"/>
    <w:rsid w:val="0024034E"/>
    <w:rsid w:val="002404CE"/>
    <w:rsid w:val="002406FE"/>
    <w:rsid w:val="0024090A"/>
    <w:rsid w:val="00240A13"/>
    <w:rsid w:val="00240BFB"/>
    <w:rsid w:val="00241091"/>
    <w:rsid w:val="0024180E"/>
    <w:rsid w:val="00241F6E"/>
    <w:rsid w:val="0024217C"/>
    <w:rsid w:val="0024268A"/>
    <w:rsid w:val="00242DD8"/>
    <w:rsid w:val="00243506"/>
    <w:rsid w:val="00243815"/>
    <w:rsid w:val="00243F10"/>
    <w:rsid w:val="00243FC8"/>
    <w:rsid w:val="002445F5"/>
    <w:rsid w:val="00244C8D"/>
    <w:rsid w:val="00244F4C"/>
    <w:rsid w:val="00245853"/>
    <w:rsid w:val="002458B0"/>
    <w:rsid w:val="00246198"/>
    <w:rsid w:val="002465E0"/>
    <w:rsid w:val="00246FDD"/>
    <w:rsid w:val="002471E1"/>
    <w:rsid w:val="0024747A"/>
    <w:rsid w:val="00247BE1"/>
    <w:rsid w:val="00250640"/>
    <w:rsid w:val="00250808"/>
    <w:rsid w:val="002508D3"/>
    <w:rsid w:val="00251029"/>
    <w:rsid w:val="002512E6"/>
    <w:rsid w:val="00251799"/>
    <w:rsid w:val="002517C2"/>
    <w:rsid w:val="00251C16"/>
    <w:rsid w:val="00251E71"/>
    <w:rsid w:val="00252407"/>
    <w:rsid w:val="0025252B"/>
    <w:rsid w:val="0025275B"/>
    <w:rsid w:val="00252A28"/>
    <w:rsid w:val="00252F87"/>
    <w:rsid w:val="0025307F"/>
    <w:rsid w:val="00253478"/>
    <w:rsid w:val="0025463C"/>
    <w:rsid w:val="00254780"/>
    <w:rsid w:val="00254822"/>
    <w:rsid w:val="00254CDC"/>
    <w:rsid w:val="00254ED4"/>
    <w:rsid w:val="002551C9"/>
    <w:rsid w:val="002557F0"/>
    <w:rsid w:val="00256331"/>
    <w:rsid w:val="00256592"/>
    <w:rsid w:val="002565F9"/>
    <w:rsid w:val="002567C5"/>
    <w:rsid w:val="0025696F"/>
    <w:rsid w:val="00256CC2"/>
    <w:rsid w:val="00256E1E"/>
    <w:rsid w:val="0025782E"/>
    <w:rsid w:val="00260222"/>
    <w:rsid w:val="00260422"/>
    <w:rsid w:val="0026056F"/>
    <w:rsid w:val="00260ACF"/>
    <w:rsid w:val="00260C02"/>
    <w:rsid w:val="00261341"/>
    <w:rsid w:val="00261EAB"/>
    <w:rsid w:val="00262159"/>
    <w:rsid w:val="00262570"/>
    <w:rsid w:val="00262662"/>
    <w:rsid w:val="00262834"/>
    <w:rsid w:val="00262A5B"/>
    <w:rsid w:val="00262C69"/>
    <w:rsid w:val="00262E2F"/>
    <w:rsid w:val="00263131"/>
    <w:rsid w:val="00263999"/>
    <w:rsid w:val="00263E67"/>
    <w:rsid w:val="00263E6B"/>
    <w:rsid w:val="00264459"/>
    <w:rsid w:val="0026479D"/>
    <w:rsid w:val="00264A21"/>
    <w:rsid w:val="00264A50"/>
    <w:rsid w:val="00264E4C"/>
    <w:rsid w:val="00265255"/>
    <w:rsid w:val="0026569B"/>
    <w:rsid w:val="00265AD7"/>
    <w:rsid w:val="0026625B"/>
    <w:rsid w:val="002662D5"/>
    <w:rsid w:val="00266780"/>
    <w:rsid w:val="0026682B"/>
    <w:rsid w:val="00266933"/>
    <w:rsid w:val="00266DEB"/>
    <w:rsid w:val="0026701F"/>
    <w:rsid w:val="0027003E"/>
    <w:rsid w:val="0027075D"/>
    <w:rsid w:val="00270E27"/>
    <w:rsid w:val="00271E6F"/>
    <w:rsid w:val="0027368F"/>
    <w:rsid w:val="00273A8B"/>
    <w:rsid w:val="00273AAB"/>
    <w:rsid w:val="0027448B"/>
    <w:rsid w:val="0027480E"/>
    <w:rsid w:val="002749C8"/>
    <w:rsid w:val="00274A4C"/>
    <w:rsid w:val="00275489"/>
    <w:rsid w:val="00275F2E"/>
    <w:rsid w:val="002760B9"/>
    <w:rsid w:val="00276135"/>
    <w:rsid w:val="002768DC"/>
    <w:rsid w:val="00276A80"/>
    <w:rsid w:val="00276C1D"/>
    <w:rsid w:val="00276D6B"/>
    <w:rsid w:val="00276D7C"/>
    <w:rsid w:val="00277066"/>
    <w:rsid w:val="00277219"/>
    <w:rsid w:val="0027737A"/>
    <w:rsid w:val="002776DF"/>
    <w:rsid w:val="00277B87"/>
    <w:rsid w:val="00277DEA"/>
    <w:rsid w:val="00280C0D"/>
    <w:rsid w:val="002811CC"/>
    <w:rsid w:val="00281449"/>
    <w:rsid w:val="00281493"/>
    <w:rsid w:val="0028187F"/>
    <w:rsid w:val="0028196F"/>
    <w:rsid w:val="00281CDA"/>
    <w:rsid w:val="00281D4F"/>
    <w:rsid w:val="00281E50"/>
    <w:rsid w:val="00281EA0"/>
    <w:rsid w:val="0028211A"/>
    <w:rsid w:val="00282D5A"/>
    <w:rsid w:val="00282DAB"/>
    <w:rsid w:val="00283015"/>
    <w:rsid w:val="00283C12"/>
    <w:rsid w:val="00283DA7"/>
    <w:rsid w:val="00283FA3"/>
    <w:rsid w:val="00284F43"/>
    <w:rsid w:val="002850AF"/>
    <w:rsid w:val="00285763"/>
    <w:rsid w:val="00285805"/>
    <w:rsid w:val="0028582D"/>
    <w:rsid w:val="00285D75"/>
    <w:rsid w:val="00286B2E"/>
    <w:rsid w:val="0028735F"/>
    <w:rsid w:val="002874B7"/>
    <w:rsid w:val="002875A3"/>
    <w:rsid w:val="002900CB"/>
    <w:rsid w:val="00290493"/>
    <w:rsid w:val="0029050F"/>
    <w:rsid w:val="002906C0"/>
    <w:rsid w:val="00290848"/>
    <w:rsid w:val="00291231"/>
    <w:rsid w:val="002914EB"/>
    <w:rsid w:val="0029266B"/>
    <w:rsid w:val="00292711"/>
    <w:rsid w:val="002929A3"/>
    <w:rsid w:val="00292A11"/>
    <w:rsid w:val="00292B67"/>
    <w:rsid w:val="00292CB1"/>
    <w:rsid w:val="0029362A"/>
    <w:rsid w:val="00293905"/>
    <w:rsid w:val="00293A1F"/>
    <w:rsid w:val="00293BAE"/>
    <w:rsid w:val="00293D77"/>
    <w:rsid w:val="00293DB4"/>
    <w:rsid w:val="00293EDE"/>
    <w:rsid w:val="00294DA6"/>
    <w:rsid w:val="0029592D"/>
    <w:rsid w:val="00296192"/>
    <w:rsid w:val="0029625E"/>
    <w:rsid w:val="00296549"/>
    <w:rsid w:val="0029658F"/>
    <w:rsid w:val="00296727"/>
    <w:rsid w:val="00296C31"/>
    <w:rsid w:val="00296CE1"/>
    <w:rsid w:val="0029732F"/>
    <w:rsid w:val="002976D7"/>
    <w:rsid w:val="002979B7"/>
    <w:rsid w:val="00297ABF"/>
    <w:rsid w:val="00297D2D"/>
    <w:rsid w:val="00297E07"/>
    <w:rsid w:val="002A0699"/>
    <w:rsid w:val="002A0704"/>
    <w:rsid w:val="002A078A"/>
    <w:rsid w:val="002A0C04"/>
    <w:rsid w:val="002A0DF5"/>
    <w:rsid w:val="002A13DD"/>
    <w:rsid w:val="002A1C22"/>
    <w:rsid w:val="002A22F8"/>
    <w:rsid w:val="002A26C6"/>
    <w:rsid w:val="002A2D4E"/>
    <w:rsid w:val="002A3EF3"/>
    <w:rsid w:val="002A40C5"/>
    <w:rsid w:val="002A42BE"/>
    <w:rsid w:val="002A438F"/>
    <w:rsid w:val="002A4459"/>
    <w:rsid w:val="002A45E5"/>
    <w:rsid w:val="002A4D46"/>
    <w:rsid w:val="002A4D83"/>
    <w:rsid w:val="002A678D"/>
    <w:rsid w:val="002A67E2"/>
    <w:rsid w:val="002A689A"/>
    <w:rsid w:val="002A69E7"/>
    <w:rsid w:val="002A6B8D"/>
    <w:rsid w:val="002A7ACB"/>
    <w:rsid w:val="002A7F66"/>
    <w:rsid w:val="002A7FD6"/>
    <w:rsid w:val="002B0656"/>
    <w:rsid w:val="002B0834"/>
    <w:rsid w:val="002B0DC5"/>
    <w:rsid w:val="002B0DCA"/>
    <w:rsid w:val="002B1D50"/>
    <w:rsid w:val="002B1F4F"/>
    <w:rsid w:val="002B200F"/>
    <w:rsid w:val="002B26F2"/>
    <w:rsid w:val="002B296F"/>
    <w:rsid w:val="002B2C0E"/>
    <w:rsid w:val="002B2C56"/>
    <w:rsid w:val="002B2DE4"/>
    <w:rsid w:val="002B334E"/>
    <w:rsid w:val="002B374E"/>
    <w:rsid w:val="002B385A"/>
    <w:rsid w:val="002B45E3"/>
    <w:rsid w:val="002B497C"/>
    <w:rsid w:val="002B5293"/>
    <w:rsid w:val="002B5429"/>
    <w:rsid w:val="002B543E"/>
    <w:rsid w:val="002B585B"/>
    <w:rsid w:val="002B5C0F"/>
    <w:rsid w:val="002B5F2B"/>
    <w:rsid w:val="002B6623"/>
    <w:rsid w:val="002B6973"/>
    <w:rsid w:val="002B6988"/>
    <w:rsid w:val="002B6F76"/>
    <w:rsid w:val="002B73A0"/>
    <w:rsid w:val="002B76AD"/>
    <w:rsid w:val="002C01CE"/>
    <w:rsid w:val="002C0751"/>
    <w:rsid w:val="002C0893"/>
    <w:rsid w:val="002C0D2A"/>
    <w:rsid w:val="002C0F48"/>
    <w:rsid w:val="002C0FDE"/>
    <w:rsid w:val="002C1090"/>
    <w:rsid w:val="002C11F8"/>
    <w:rsid w:val="002C135E"/>
    <w:rsid w:val="002C17E0"/>
    <w:rsid w:val="002C19E3"/>
    <w:rsid w:val="002C1AB6"/>
    <w:rsid w:val="002C1C56"/>
    <w:rsid w:val="002C1DBA"/>
    <w:rsid w:val="002C1DC7"/>
    <w:rsid w:val="002C2A93"/>
    <w:rsid w:val="002C3047"/>
    <w:rsid w:val="002C4046"/>
    <w:rsid w:val="002C4851"/>
    <w:rsid w:val="002C4BC1"/>
    <w:rsid w:val="002C4F30"/>
    <w:rsid w:val="002C6234"/>
    <w:rsid w:val="002C6334"/>
    <w:rsid w:val="002C6345"/>
    <w:rsid w:val="002C6405"/>
    <w:rsid w:val="002C665E"/>
    <w:rsid w:val="002C7EFD"/>
    <w:rsid w:val="002C7F44"/>
    <w:rsid w:val="002D06DE"/>
    <w:rsid w:val="002D07F6"/>
    <w:rsid w:val="002D0988"/>
    <w:rsid w:val="002D0A41"/>
    <w:rsid w:val="002D148C"/>
    <w:rsid w:val="002D19CE"/>
    <w:rsid w:val="002D1A2A"/>
    <w:rsid w:val="002D1A49"/>
    <w:rsid w:val="002D2590"/>
    <w:rsid w:val="002D2729"/>
    <w:rsid w:val="002D2B01"/>
    <w:rsid w:val="002D2C76"/>
    <w:rsid w:val="002D2CBE"/>
    <w:rsid w:val="002D2CC9"/>
    <w:rsid w:val="002D3088"/>
    <w:rsid w:val="002D31C2"/>
    <w:rsid w:val="002D331B"/>
    <w:rsid w:val="002D351D"/>
    <w:rsid w:val="002D3A72"/>
    <w:rsid w:val="002D3E3C"/>
    <w:rsid w:val="002D3EEB"/>
    <w:rsid w:val="002D4999"/>
    <w:rsid w:val="002D4A2E"/>
    <w:rsid w:val="002D4DCB"/>
    <w:rsid w:val="002D5441"/>
    <w:rsid w:val="002D5644"/>
    <w:rsid w:val="002D6519"/>
    <w:rsid w:val="002D6774"/>
    <w:rsid w:val="002D6873"/>
    <w:rsid w:val="002D6B31"/>
    <w:rsid w:val="002D6FF8"/>
    <w:rsid w:val="002E00D1"/>
    <w:rsid w:val="002E071C"/>
    <w:rsid w:val="002E0762"/>
    <w:rsid w:val="002E0BF4"/>
    <w:rsid w:val="002E0D77"/>
    <w:rsid w:val="002E1329"/>
    <w:rsid w:val="002E1A91"/>
    <w:rsid w:val="002E1DDB"/>
    <w:rsid w:val="002E2215"/>
    <w:rsid w:val="002E2E55"/>
    <w:rsid w:val="002E3344"/>
    <w:rsid w:val="002E3481"/>
    <w:rsid w:val="002E3547"/>
    <w:rsid w:val="002E38AA"/>
    <w:rsid w:val="002E409A"/>
    <w:rsid w:val="002E4706"/>
    <w:rsid w:val="002E5172"/>
    <w:rsid w:val="002E5867"/>
    <w:rsid w:val="002E5DB7"/>
    <w:rsid w:val="002E5DD0"/>
    <w:rsid w:val="002E5E84"/>
    <w:rsid w:val="002E601B"/>
    <w:rsid w:val="002E6275"/>
    <w:rsid w:val="002E6C16"/>
    <w:rsid w:val="002E6D42"/>
    <w:rsid w:val="002E6FEC"/>
    <w:rsid w:val="002E7362"/>
    <w:rsid w:val="002E7594"/>
    <w:rsid w:val="002E7A94"/>
    <w:rsid w:val="002E7AEE"/>
    <w:rsid w:val="002F0007"/>
    <w:rsid w:val="002F08B8"/>
    <w:rsid w:val="002F0A57"/>
    <w:rsid w:val="002F0B1D"/>
    <w:rsid w:val="002F0D13"/>
    <w:rsid w:val="002F143B"/>
    <w:rsid w:val="002F15EA"/>
    <w:rsid w:val="002F167D"/>
    <w:rsid w:val="002F16C7"/>
    <w:rsid w:val="002F1892"/>
    <w:rsid w:val="002F223B"/>
    <w:rsid w:val="002F23C4"/>
    <w:rsid w:val="002F26B0"/>
    <w:rsid w:val="002F2812"/>
    <w:rsid w:val="002F28FD"/>
    <w:rsid w:val="002F2CDD"/>
    <w:rsid w:val="002F2CF1"/>
    <w:rsid w:val="002F2F50"/>
    <w:rsid w:val="002F2F8D"/>
    <w:rsid w:val="002F38A3"/>
    <w:rsid w:val="002F3CA7"/>
    <w:rsid w:val="002F3E0E"/>
    <w:rsid w:val="002F3F80"/>
    <w:rsid w:val="002F4455"/>
    <w:rsid w:val="002F4947"/>
    <w:rsid w:val="002F4CBB"/>
    <w:rsid w:val="002F5222"/>
    <w:rsid w:val="002F5306"/>
    <w:rsid w:val="002F56F6"/>
    <w:rsid w:val="002F57F4"/>
    <w:rsid w:val="002F5D2F"/>
    <w:rsid w:val="002F5D31"/>
    <w:rsid w:val="002F6117"/>
    <w:rsid w:val="002F6B0F"/>
    <w:rsid w:val="002F74D5"/>
    <w:rsid w:val="002F7BD8"/>
    <w:rsid w:val="00300148"/>
    <w:rsid w:val="00300B34"/>
    <w:rsid w:val="00300E0C"/>
    <w:rsid w:val="00300F8B"/>
    <w:rsid w:val="00301762"/>
    <w:rsid w:val="00301D57"/>
    <w:rsid w:val="00302C70"/>
    <w:rsid w:val="00303257"/>
    <w:rsid w:val="00303C13"/>
    <w:rsid w:val="00304146"/>
    <w:rsid w:val="003048CA"/>
    <w:rsid w:val="003048F9"/>
    <w:rsid w:val="0030570C"/>
    <w:rsid w:val="00305A6D"/>
    <w:rsid w:val="00305E89"/>
    <w:rsid w:val="003061BE"/>
    <w:rsid w:val="00306885"/>
    <w:rsid w:val="00306CE8"/>
    <w:rsid w:val="003071DC"/>
    <w:rsid w:val="00307483"/>
    <w:rsid w:val="00307487"/>
    <w:rsid w:val="00307BB7"/>
    <w:rsid w:val="00307C60"/>
    <w:rsid w:val="00307D03"/>
    <w:rsid w:val="00307F06"/>
    <w:rsid w:val="00310725"/>
    <w:rsid w:val="003108D8"/>
    <w:rsid w:val="00310A65"/>
    <w:rsid w:val="003117E3"/>
    <w:rsid w:val="00311DEB"/>
    <w:rsid w:val="00311F85"/>
    <w:rsid w:val="003123A1"/>
    <w:rsid w:val="00312553"/>
    <w:rsid w:val="0031261E"/>
    <w:rsid w:val="00312BA1"/>
    <w:rsid w:val="00313027"/>
    <w:rsid w:val="0031354C"/>
    <w:rsid w:val="00313BFA"/>
    <w:rsid w:val="00313FD5"/>
    <w:rsid w:val="0031455D"/>
    <w:rsid w:val="003146CD"/>
    <w:rsid w:val="00314D76"/>
    <w:rsid w:val="0031552A"/>
    <w:rsid w:val="003157B9"/>
    <w:rsid w:val="003158A0"/>
    <w:rsid w:val="00315C26"/>
    <w:rsid w:val="003166A3"/>
    <w:rsid w:val="00316EA4"/>
    <w:rsid w:val="0031777A"/>
    <w:rsid w:val="00317F6E"/>
    <w:rsid w:val="0032012B"/>
    <w:rsid w:val="003201F7"/>
    <w:rsid w:val="0032026F"/>
    <w:rsid w:val="00320518"/>
    <w:rsid w:val="003206FF"/>
    <w:rsid w:val="00320D2A"/>
    <w:rsid w:val="00320F71"/>
    <w:rsid w:val="00321057"/>
    <w:rsid w:val="00321176"/>
    <w:rsid w:val="00321247"/>
    <w:rsid w:val="003218DE"/>
    <w:rsid w:val="00321F9E"/>
    <w:rsid w:val="0032237F"/>
    <w:rsid w:val="0032245A"/>
    <w:rsid w:val="00322A16"/>
    <w:rsid w:val="00322F43"/>
    <w:rsid w:val="00323269"/>
    <w:rsid w:val="00323D05"/>
    <w:rsid w:val="003240B5"/>
    <w:rsid w:val="003243CC"/>
    <w:rsid w:val="00324417"/>
    <w:rsid w:val="00324A95"/>
    <w:rsid w:val="00324D44"/>
    <w:rsid w:val="00325108"/>
    <w:rsid w:val="00325FDF"/>
    <w:rsid w:val="003263ED"/>
    <w:rsid w:val="003265E1"/>
    <w:rsid w:val="00326708"/>
    <w:rsid w:val="00327388"/>
    <w:rsid w:val="00327C62"/>
    <w:rsid w:val="00330100"/>
    <w:rsid w:val="00330258"/>
    <w:rsid w:val="00330428"/>
    <w:rsid w:val="003305B2"/>
    <w:rsid w:val="00330864"/>
    <w:rsid w:val="00330D02"/>
    <w:rsid w:val="00330D28"/>
    <w:rsid w:val="00330DB5"/>
    <w:rsid w:val="003312A7"/>
    <w:rsid w:val="00331663"/>
    <w:rsid w:val="00331912"/>
    <w:rsid w:val="003319B4"/>
    <w:rsid w:val="003319E3"/>
    <w:rsid w:val="00331C1A"/>
    <w:rsid w:val="0033222C"/>
    <w:rsid w:val="0033231C"/>
    <w:rsid w:val="003325FD"/>
    <w:rsid w:val="003328E2"/>
    <w:rsid w:val="00332FBD"/>
    <w:rsid w:val="00333090"/>
    <w:rsid w:val="003332CC"/>
    <w:rsid w:val="0033351B"/>
    <w:rsid w:val="003338CE"/>
    <w:rsid w:val="00333A5A"/>
    <w:rsid w:val="00334716"/>
    <w:rsid w:val="0033482E"/>
    <w:rsid w:val="00334CE8"/>
    <w:rsid w:val="00335098"/>
    <w:rsid w:val="00335106"/>
    <w:rsid w:val="00335459"/>
    <w:rsid w:val="003356CE"/>
    <w:rsid w:val="003357B3"/>
    <w:rsid w:val="00335887"/>
    <w:rsid w:val="003358EB"/>
    <w:rsid w:val="00335ECE"/>
    <w:rsid w:val="00335F0D"/>
    <w:rsid w:val="00335F8C"/>
    <w:rsid w:val="0033625F"/>
    <w:rsid w:val="003363BB"/>
    <w:rsid w:val="00336492"/>
    <w:rsid w:val="003368B8"/>
    <w:rsid w:val="00336AA4"/>
    <w:rsid w:val="00336B40"/>
    <w:rsid w:val="0033704B"/>
    <w:rsid w:val="00337675"/>
    <w:rsid w:val="00337914"/>
    <w:rsid w:val="00337ADD"/>
    <w:rsid w:val="003400D2"/>
    <w:rsid w:val="00340661"/>
    <w:rsid w:val="003409AB"/>
    <w:rsid w:val="00340B90"/>
    <w:rsid w:val="003411D3"/>
    <w:rsid w:val="003413B6"/>
    <w:rsid w:val="00341A8C"/>
    <w:rsid w:val="00341BC8"/>
    <w:rsid w:val="00341C90"/>
    <w:rsid w:val="00341E16"/>
    <w:rsid w:val="0034307F"/>
    <w:rsid w:val="003433A6"/>
    <w:rsid w:val="003436EB"/>
    <w:rsid w:val="0034373C"/>
    <w:rsid w:val="00343971"/>
    <w:rsid w:val="00344234"/>
    <w:rsid w:val="003449F8"/>
    <w:rsid w:val="00344B4A"/>
    <w:rsid w:val="00345468"/>
    <w:rsid w:val="00345956"/>
    <w:rsid w:val="00345AC7"/>
    <w:rsid w:val="00345D58"/>
    <w:rsid w:val="00346240"/>
    <w:rsid w:val="00346483"/>
    <w:rsid w:val="003468B3"/>
    <w:rsid w:val="00346972"/>
    <w:rsid w:val="003469AD"/>
    <w:rsid w:val="00346C87"/>
    <w:rsid w:val="003472C5"/>
    <w:rsid w:val="0034735E"/>
    <w:rsid w:val="00347782"/>
    <w:rsid w:val="00347AFF"/>
    <w:rsid w:val="0035018B"/>
    <w:rsid w:val="00350D26"/>
    <w:rsid w:val="003516BD"/>
    <w:rsid w:val="003517B5"/>
    <w:rsid w:val="003518B9"/>
    <w:rsid w:val="003519E5"/>
    <w:rsid w:val="00351A68"/>
    <w:rsid w:val="00351F74"/>
    <w:rsid w:val="00352A0E"/>
    <w:rsid w:val="00352C4B"/>
    <w:rsid w:val="0035327D"/>
    <w:rsid w:val="003546BC"/>
    <w:rsid w:val="00354D5C"/>
    <w:rsid w:val="00354D91"/>
    <w:rsid w:val="00354EC6"/>
    <w:rsid w:val="00354F0A"/>
    <w:rsid w:val="00354F8D"/>
    <w:rsid w:val="003551DE"/>
    <w:rsid w:val="00355556"/>
    <w:rsid w:val="003556DE"/>
    <w:rsid w:val="0035574F"/>
    <w:rsid w:val="00355B78"/>
    <w:rsid w:val="00355D31"/>
    <w:rsid w:val="003562E3"/>
    <w:rsid w:val="00356655"/>
    <w:rsid w:val="00356660"/>
    <w:rsid w:val="0035745F"/>
    <w:rsid w:val="003574EB"/>
    <w:rsid w:val="00357BA8"/>
    <w:rsid w:val="00357C13"/>
    <w:rsid w:val="0036048E"/>
    <w:rsid w:val="00360E6D"/>
    <w:rsid w:val="00360E7B"/>
    <w:rsid w:val="00360F12"/>
    <w:rsid w:val="003612B8"/>
    <w:rsid w:val="003612BD"/>
    <w:rsid w:val="0036133E"/>
    <w:rsid w:val="003617BB"/>
    <w:rsid w:val="00361DA7"/>
    <w:rsid w:val="00361EFC"/>
    <w:rsid w:val="00362271"/>
    <w:rsid w:val="003625FD"/>
    <w:rsid w:val="00362F06"/>
    <w:rsid w:val="00363321"/>
    <w:rsid w:val="003633DC"/>
    <w:rsid w:val="00363A42"/>
    <w:rsid w:val="003640DA"/>
    <w:rsid w:val="003646AE"/>
    <w:rsid w:val="00365090"/>
    <w:rsid w:val="00365A5A"/>
    <w:rsid w:val="00365EBA"/>
    <w:rsid w:val="00366FD3"/>
    <w:rsid w:val="00367224"/>
    <w:rsid w:val="003672BD"/>
    <w:rsid w:val="00367948"/>
    <w:rsid w:val="00367C29"/>
    <w:rsid w:val="00367D98"/>
    <w:rsid w:val="00367EAA"/>
    <w:rsid w:val="0037039B"/>
    <w:rsid w:val="003707D2"/>
    <w:rsid w:val="00370B07"/>
    <w:rsid w:val="00370C37"/>
    <w:rsid w:val="00370FED"/>
    <w:rsid w:val="0037132A"/>
    <w:rsid w:val="003713A1"/>
    <w:rsid w:val="00372467"/>
    <w:rsid w:val="00372726"/>
    <w:rsid w:val="003727C4"/>
    <w:rsid w:val="0037401E"/>
    <w:rsid w:val="003742BC"/>
    <w:rsid w:val="00374606"/>
    <w:rsid w:val="003749B8"/>
    <w:rsid w:val="00375138"/>
    <w:rsid w:val="00375A97"/>
    <w:rsid w:val="00375E62"/>
    <w:rsid w:val="0037612C"/>
    <w:rsid w:val="00377010"/>
    <w:rsid w:val="00377605"/>
    <w:rsid w:val="00377875"/>
    <w:rsid w:val="003778DB"/>
    <w:rsid w:val="003779B1"/>
    <w:rsid w:val="00377E5C"/>
    <w:rsid w:val="00380039"/>
    <w:rsid w:val="0038009C"/>
    <w:rsid w:val="003808FF"/>
    <w:rsid w:val="00380FCD"/>
    <w:rsid w:val="003818CE"/>
    <w:rsid w:val="00381B6F"/>
    <w:rsid w:val="00381F86"/>
    <w:rsid w:val="0038282C"/>
    <w:rsid w:val="00382A28"/>
    <w:rsid w:val="00383061"/>
    <w:rsid w:val="003833CD"/>
    <w:rsid w:val="0038366F"/>
    <w:rsid w:val="00383727"/>
    <w:rsid w:val="0038396A"/>
    <w:rsid w:val="00383A26"/>
    <w:rsid w:val="00383BC1"/>
    <w:rsid w:val="00384A6D"/>
    <w:rsid w:val="00384B4B"/>
    <w:rsid w:val="00384C29"/>
    <w:rsid w:val="00384DEC"/>
    <w:rsid w:val="003853D3"/>
    <w:rsid w:val="003858A0"/>
    <w:rsid w:val="003859AD"/>
    <w:rsid w:val="003859D8"/>
    <w:rsid w:val="00387E30"/>
    <w:rsid w:val="00390209"/>
    <w:rsid w:val="00390465"/>
    <w:rsid w:val="00390A21"/>
    <w:rsid w:val="003911DF"/>
    <w:rsid w:val="00391639"/>
    <w:rsid w:val="003925FD"/>
    <w:rsid w:val="0039375B"/>
    <w:rsid w:val="00393E3C"/>
    <w:rsid w:val="00393FC6"/>
    <w:rsid w:val="00394453"/>
    <w:rsid w:val="003946FA"/>
    <w:rsid w:val="00394AFB"/>
    <w:rsid w:val="00394BE6"/>
    <w:rsid w:val="00396403"/>
    <w:rsid w:val="0039644A"/>
    <w:rsid w:val="00396706"/>
    <w:rsid w:val="0039736F"/>
    <w:rsid w:val="00397812"/>
    <w:rsid w:val="00397F32"/>
    <w:rsid w:val="00397FA4"/>
    <w:rsid w:val="003A0506"/>
    <w:rsid w:val="003A1150"/>
    <w:rsid w:val="003A11AA"/>
    <w:rsid w:val="003A1263"/>
    <w:rsid w:val="003A1432"/>
    <w:rsid w:val="003A1706"/>
    <w:rsid w:val="003A170C"/>
    <w:rsid w:val="003A1F3D"/>
    <w:rsid w:val="003A2DF1"/>
    <w:rsid w:val="003A2F6B"/>
    <w:rsid w:val="003A33D5"/>
    <w:rsid w:val="003A3609"/>
    <w:rsid w:val="003A3B42"/>
    <w:rsid w:val="003A3BFD"/>
    <w:rsid w:val="003A3DB4"/>
    <w:rsid w:val="003A3F5D"/>
    <w:rsid w:val="003A465E"/>
    <w:rsid w:val="003A4845"/>
    <w:rsid w:val="003A4C55"/>
    <w:rsid w:val="003A4D91"/>
    <w:rsid w:val="003A4FB9"/>
    <w:rsid w:val="003A520E"/>
    <w:rsid w:val="003A575E"/>
    <w:rsid w:val="003A5B74"/>
    <w:rsid w:val="003A5F92"/>
    <w:rsid w:val="003A6100"/>
    <w:rsid w:val="003A736A"/>
    <w:rsid w:val="003A743C"/>
    <w:rsid w:val="003A773A"/>
    <w:rsid w:val="003A7866"/>
    <w:rsid w:val="003A7D39"/>
    <w:rsid w:val="003B0592"/>
    <w:rsid w:val="003B06E6"/>
    <w:rsid w:val="003B0742"/>
    <w:rsid w:val="003B0902"/>
    <w:rsid w:val="003B09E4"/>
    <w:rsid w:val="003B0A65"/>
    <w:rsid w:val="003B139D"/>
    <w:rsid w:val="003B14B6"/>
    <w:rsid w:val="003B1A89"/>
    <w:rsid w:val="003B25CB"/>
    <w:rsid w:val="003B2654"/>
    <w:rsid w:val="003B2698"/>
    <w:rsid w:val="003B27FA"/>
    <w:rsid w:val="003B2CB1"/>
    <w:rsid w:val="003B2F78"/>
    <w:rsid w:val="003B34CE"/>
    <w:rsid w:val="003B3893"/>
    <w:rsid w:val="003B3F30"/>
    <w:rsid w:val="003B467D"/>
    <w:rsid w:val="003B488C"/>
    <w:rsid w:val="003B4E81"/>
    <w:rsid w:val="003B5B00"/>
    <w:rsid w:val="003B62BE"/>
    <w:rsid w:val="003B6955"/>
    <w:rsid w:val="003B69FC"/>
    <w:rsid w:val="003B6A1F"/>
    <w:rsid w:val="003B6CBB"/>
    <w:rsid w:val="003B723A"/>
    <w:rsid w:val="003B7461"/>
    <w:rsid w:val="003B754E"/>
    <w:rsid w:val="003B75CD"/>
    <w:rsid w:val="003B7873"/>
    <w:rsid w:val="003B78F5"/>
    <w:rsid w:val="003B7AA6"/>
    <w:rsid w:val="003B7DA5"/>
    <w:rsid w:val="003C04BF"/>
    <w:rsid w:val="003C09BA"/>
    <w:rsid w:val="003C0D77"/>
    <w:rsid w:val="003C0E38"/>
    <w:rsid w:val="003C0E6D"/>
    <w:rsid w:val="003C0E9D"/>
    <w:rsid w:val="003C13C6"/>
    <w:rsid w:val="003C14CD"/>
    <w:rsid w:val="003C2455"/>
    <w:rsid w:val="003C271E"/>
    <w:rsid w:val="003C2C46"/>
    <w:rsid w:val="003C37F2"/>
    <w:rsid w:val="003C3EE3"/>
    <w:rsid w:val="003C4079"/>
    <w:rsid w:val="003C42AF"/>
    <w:rsid w:val="003C4719"/>
    <w:rsid w:val="003C4B57"/>
    <w:rsid w:val="003C4CC4"/>
    <w:rsid w:val="003C4CEF"/>
    <w:rsid w:val="003C509D"/>
    <w:rsid w:val="003C55F3"/>
    <w:rsid w:val="003C5608"/>
    <w:rsid w:val="003C571B"/>
    <w:rsid w:val="003C59F9"/>
    <w:rsid w:val="003C5B72"/>
    <w:rsid w:val="003C614C"/>
    <w:rsid w:val="003C6323"/>
    <w:rsid w:val="003C6AC4"/>
    <w:rsid w:val="003C6B2D"/>
    <w:rsid w:val="003C6FBF"/>
    <w:rsid w:val="003C75D4"/>
    <w:rsid w:val="003C7683"/>
    <w:rsid w:val="003C7897"/>
    <w:rsid w:val="003C7EF8"/>
    <w:rsid w:val="003D0014"/>
    <w:rsid w:val="003D02E9"/>
    <w:rsid w:val="003D03F8"/>
    <w:rsid w:val="003D0460"/>
    <w:rsid w:val="003D048E"/>
    <w:rsid w:val="003D06AE"/>
    <w:rsid w:val="003D0BF2"/>
    <w:rsid w:val="003D0C93"/>
    <w:rsid w:val="003D0D8C"/>
    <w:rsid w:val="003D1A46"/>
    <w:rsid w:val="003D1C78"/>
    <w:rsid w:val="003D1F10"/>
    <w:rsid w:val="003D1F9F"/>
    <w:rsid w:val="003D2719"/>
    <w:rsid w:val="003D272F"/>
    <w:rsid w:val="003D2C1C"/>
    <w:rsid w:val="003D2D98"/>
    <w:rsid w:val="003D2E30"/>
    <w:rsid w:val="003D2F7E"/>
    <w:rsid w:val="003D30A4"/>
    <w:rsid w:val="003D31C9"/>
    <w:rsid w:val="003D32BC"/>
    <w:rsid w:val="003D35FB"/>
    <w:rsid w:val="003D3C4B"/>
    <w:rsid w:val="003D3F9E"/>
    <w:rsid w:val="003D41E5"/>
    <w:rsid w:val="003D51C6"/>
    <w:rsid w:val="003D527D"/>
    <w:rsid w:val="003D5327"/>
    <w:rsid w:val="003D5389"/>
    <w:rsid w:val="003D559E"/>
    <w:rsid w:val="003D59EE"/>
    <w:rsid w:val="003D5B31"/>
    <w:rsid w:val="003D5F36"/>
    <w:rsid w:val="003D63CC"/>
    <w:rsid w:val="003D6D64"/>
    <w:rsid w:val="003D75DD"/>
    <w:rsid w:val="003D7B77"/>
    <w:rsid w:val="003D7C6D"/>
    <w:rsid w:val="003E0064"/>
    <w:rsid w:val="003E043E"/>
    <w:rsid w:val="003E0F9C"/>
    <w:rsid w:val="003E1F0D"/>
    <w:rsid w:val="003E22C6"/>
    <w:rsid w:val="003E2864"/>
    <w:rsid w:val="003E2B21"/>
    <w:rsid w:val="003E2BCD"/>
    <w:rsid w:val="003E3570"/>
    <w:rsid w:val="003E3581"/>
    <w:rsid w:val="003E391A"/>
    <w:rsid w:val="003E39A6"/>
    <w:rsid w:val="003E40D4"/>
    <w:rsid w:val="003E41AA"/>
    <w:rsid w:val="003E48AB"/>
    <w:rsid w:val="003E4DC1"/>
    <w:rsid w:val="003E5038"/>
    <w:rsid w:val="003E5759"/>
    <w:rsid w:val="003E58D2"/>
    <w:rsid w:val="003E5922"/>
    <w:rsid w:val="003E5A6B"/>
    <w:rsid w:val="003E5C6D"/>
    <w:rsid w:val="003E5D7F"/>
    <w:rsid w:val="003E61D3"/>
    <w:rsid w:val="003E7732"/>
    <w:rsid w:val="003E79D5"/>
    <w:rsid w:val="003E7A47"/>
    <w:rsid w:val="003F0637"/>
    <w:rsid w:val="003F0C50"/>
    <w:rsid w:val="003F1216"/>
    <w:rsid w:val="003F1771"/>
    <w:rsid w:val="003F1B08"/>
    <w:rsid w:val="003F1C73"/>
    <w:rsid w:val="003F281C"/>
    <w:rsid w:val="003F2AE9"/>
    <w:rsid w:val="003F2F7E"/>
    <w:rsid w:val="003F34FC"/>
    <w:rsid w:val="003F3612"/>
    <w:rsid w:val="003F39E8"/>
    <w:rsid w:val="003F3E66"/>
    <w:rsid w:val="003F4529"/>
    <w:rsid w:val="003F47EC"/>
    <w:rsid w:val="003F4855"/>
    <w:rsid w:val="003F4E2B"/>
    <w:rsid w:val="003F4E6E"/>
    <w:rsid w:val="003F50B4"/>
    <w:rsid w:val="003F510F"/>
    <w:rsid w:val="003F577B"/>
    <w:rsid w:val="003F579D"/>
    <w:rsid w:val="003F579E"/>
    <w:rsid w:val="003F5816"/>
    <w:rsid w:val="003F60B6"/>
    <w:rsid w:val="003F65EF"/>
    <w:rsid w:val="003F6770"/>
    <w:rsid w:val="003F6C8D"/>
    <w:rsid w:val="003F7547"/>
    <w:rsid w:val="003F7716"/>
    <w:rsid w:val="003F78A6"/>
    <w:rsid w:val="004002B6"/>
    <w:rsid w:val="004005CA"/>
    <w:rsid w:val="00400D47"/>
    <w:rsid w:val="00400F5B"/>
    <w:rsid w:val="0040125F"/>
    <w:rsid w:val="00401438"/>
    <w:rsid w:val="004017F3"/>
    <w:rsid w:val="00401D74"/>
    <w:rsid w:val="00402575"/>
    <w:rsid w:val="00402A08"/>
    <w:rsid w:val="00402A75"/>
    <w:rsid w:val="004034CA"/>
    <w:rsid w:val="004036C2"/>
    <w:rsid w:val="00403EDF"/>
    <w:rsid w:val="00403FA7"/>
    <w:rsid w:val="00404BC5"/>
    <w:rsid w:val="00404FC8"/>
    <w:rsid w:val="004050D0"/>
    <w:rsid w:val="00405425"/>
    <w:rsid w:val="004054C1"/>
    <w:rsid w:val="004054E0"/>
    <w:rsid w:val="0040588D"/>
    <w:rsid w:val="00405BD7"/>
    <w:rsid w:val="00405C86"/>
    <w:rsid w:val="00405CEF"/>
    <w:rsid w:val="00405D56"/>
    <w:rsid w:val="00405D58"/>
    <w:rsid w:val="0040626E"/>
    <w:rsid w:val="00406F0B"/>
    <w:rsid w:val="0040704A"/>
    <w:rsid w:val="00407383"/>
    <w:rsid w:val="004076FC"/>
    <w:rsid w:val="0040778B"/>
    <w:rsid w:val="00407A96"/>
    <w:rsid w:val="0041030D"/>
    <w:rsid w:val="00410747"/>
    <w:rsid w:val="0041084C"/>
    <w:rsid w:val="00410CB1"/>
    <w:rsid w:val="00410EA2"/>
    <w:rsid w:val="00410F33"/>
    <w:rsid w:val="00411007"/>
    <w:rsid w:val="00411371"/>
    <w:rsid w:val="004116C1"/>
    <w:rsid w:val="00411889"/>
    <w:rsid w:val="004118AB"/>
    <w:rsid w:val="00411E98"/>
    <w:rsid w:val="00412048"/>
    <w:rsid w:val="00412CDE"/>
    <w:rsid w:val="00413488"/>
    <w:rsid w:val="00413B70"/>
    <w:rsid w:val="00413E1B"/>
    <w:rsid w:val="0041403E"/>
    <w:rsid w:val="0041408C"/>
    <w:rsid w:val="00414238"/>
    <w:rsid w:val="00414EFC"/>
    <w:rsid w:val="00415DFB"/>
    <w:rsid w:val="00415FF6"/>
    <w:rsid w:val="004160C0"/>
    <w:rsid w:val="00416420"/>
    <w:rsid w:val="00416516"/>
    <w:rsid w:val="00416720"/>
    <w:rsid w:val="004169DC"/>
    <w:rsid w:val="00416EE9"/>
    <w:rsid w:val="00416F68"/>
    <w:rsid w:val="00417409"/>
    <w:rsid w:val="00417E33"/>
    <w:rsid w:val="00420B55"/>
    <w:rsid w:val="004226C2"/>
    <w:rsid w:val="00422B4D"/>
    <w:rsid w:val="00422D89"/>
    <w:rsid w:val="0042308A"/>
    <w:rsid w:val="00423A53"/>
    <w:rsid w:val="00423ABB"/>
    <w:rsid w:val="00424640"/>
    <w:rsid w:val="00424F43"/>
    <w:rsid w:val="00425062"/>
    <w:rsid w:val="00425216"/>
    <w:rsid w:val="004259AA"/>
    <w:rsid w:val="00430106"/>
    <w:rsid w:val="0043023C"/>
    <w:rsid w:val="0043062A"/>
    <w:rsid w:val="00430B48"/>
    <w:rsid w:val="00430ED3"/>
    <w:rsid w:val="00431D64"/>
    <w:rsid w:val="00431ED5"/>
    <w:rsid w:val="0043272C"/>
    <w:rsid w:val="0043306A"/>
    <w:rsid w:val="00433092"/>
    <w:rsid w:val="00434C05"/>
    <w:rsid w:val="00434D8C"/>
    <w:rsid w:val="00435947"/>
    <w:rsid w:val="00436E85"/>
    <w:rsid w:val="00436E94"/>
    <w:rsid w:val="00436F39"/>
    <w:rsid w:val="004373A9"/>
    <w:rsid w:val="004376C2"/>
    <w:rsid w:val="0043772E"/>
    <w:rsid w:val="004377D7"/>
    <w:rsid w:val="00437BCA"/>
    <w:rsid w:val="00437C4C"/>
    <w:rsid w:val="004400F7"/>
    <w:rsid w:val="004407FF"/>
    <w:rsid w:val="00440E61"/>
    <w:rsid w:val="004415EA"/>
    <w:rsid w:val="00441E83"/>
    <w:rsid w:val="00441F22"/>
    <w:rsid w:val="00442920"/>
    <w:rsid w:val="00442A52"/>
    <w:rsid w:val="00442AF9"/>
    <w:rsid w:val="0044323A"/>
    <w:rsid w:val="00443250"/>
    <w:rsid w:val="004432A3"/>
    <w:rsid w:val="004434BB"/>
    <w:rsid w:val="00443DB0"/>
    <w:rsid w:val="00444198"/>
    <w:rsid w:val="004447AB"/>
    <w:rsid w:val="0044511E"/>
    <w:rsid w:val="0044595B"/>
    <w:rsid w:val="00445BDE"/>
    <w:rsid w:val="00445DCA"/>
    <w:rsid w:val="004462C7"/>
    <w:rsid w:val="00446860"/>
    <w:rsid w:val="00446B5D"/>
    <w:rsid w:val="00446C1F"/>
    <w:rsid w:val="00446FCB"/>
    <w:rsid w:val="004472BC"/>
    <w:rsid w:val="004477D1"/>
    <w:rsid w:val="00447E02"/>
    <w:rsid w:val="004518A9"/>
    <w:rsid w:val="00451CD7"/>
    <w:rsid w:val="00452CDB"/>
    <w:rsid w:val="00452F3D"/>
    <w:rsid w:val="00453E07"/>
    <w:rsid w:val="00454099"/>
    <w:rsid w:val="0045453B"/>
    <w:rsid w:val="00454585"/>
    <w:rsid w:val="00454747"/>
    <w:rsid w:val="00455219"/>
    <w:rsid w:val="004554EF"/>
    <w:rsid w:val="00455906"/>
    <w:rsid w:val="00455D10"/>
    <w:rsid w:val="00455DE9"/>
    <w:rsid w:val="0045638C"/>
    <w:rsid w:val="00456D59"/>
    <w:rsid w:val="00456EEE"/>
    <w:rsid w:val="00456F12"/>
    <w:rsid w:val="0045715E"/>
    <w:rsid w:val="00457B99"/>
    <w:rsid w:val="00460052"/>
    <w:rsid w:val="0046010B"/>
    <w:rsid w:val="004604B7"/>
    <w:rsid w:val="00460F41"/>
    <w:rsid w:val="004614A3"/>
    <w:rsid w:val="004615BD"/>
    <w:rsid w:val="00461871"/>
    <w:rsid w:val="00461BBA"/>
    <w:rsid w:val="00462279"/>
    <w:rsid w:val="0046249A"/>
    <w:rsid w:val="004626EB"/>
    <w:rsid w:val="0046283C"/>
    <w:rsid w:val="00462EBF"/>
    <w:rsid w:val="00463450"/>
    <w:rsid w:val="004641D2"/>
    <w:rsid w:val="00464434"/>
    <w:rsid w:val="00464554"/>
    <w:rsid w:val="004648FA"/>
    <w:rsid w:val="0046507B"/>
    <w:rsid w:val="00465111"/>
    <w:rsid w:val="004656F0"/>
    <w:rsid w:val="004659C9"/>
    <w:rsid w:val="004662B3"/>
    <w:rsid w:val="00466521"/>
    <w:rsid w:val="00467841"/>
    <w:rsid w:val="00467B5F"/>
    <w:rsid w:val="00467D68"/>
    <w:rsid w:val="00467E18"/>
    <w:rsid w:val="00470886"/>
    <w:rsid w:val="00470A43"/>
    <w:rsid w:val="00470A68"/>
    <w:rsid w:val="00470DEE"/>
    <w:rsid w:val="00471E3F"/>
    <w:rsid w:val="00471EEE"/>
    <w:rsid w:val="00472039"/>
    <w:rsid w:val="00473298"/>
    <w:rsid w:val="004732B8"/>
    <w:rsid w:val="00473776"/>
    <w:rsid w:val="0047415F"/>
    <w:rsid w:val="00474A36"/>
    <w:rsid w:val="00474C8A"/>
    <w:rsid w:val="00474C9D"/>
    <w:rsid w:val="00474E70"/>
    <w:rsid w:val="004752EE"/>
    <w:rsid w:val="0047531C"/>
    <w:rsid w:val="00475330"/>
    <w:rsid w:val="0047580C"/>
    <w:rsid w:val="00475A83"/>
    <w:rsid w:val="00475AD6"/>
    <w:rsid w:val="00475B31"/>
    <w:rsid w:val="00476283"/>
    <w:rsid w:val="00476582"/>
    <w:rsid w:val="00476B31"/>
    <w:rsid w:val="004774CB"/>
    <w:rsid w:val="00477A69"/>
    <w:rsid w:val="00477B9A"/>
    <w:rsid w:val="0048011F"/>
    <w:rsid w:val="0048016B"/>
    <w:rsid w:val="004801FD"/>
    <w:rsid w:val="004810EE"/>
    <w:rsid w:val="004811C7"/>
    <w:rsid w:val="00481235"/>
    <w:rsid w:val="004813E4"/>
    <w:rsid w:val="00481E5D"/>
    <w:rsid w:val="00481E97"/>
    <w:rsid w:val="00482019"/>
    <w:rsid w:val="0048284F"/>
    <w:rsid w:val="00482874"/>
    <w:rsid w:val="0048391A"/>
    <w:rsid w:val="004839F2"/>
    <w:rsid w:val="00483B2C"/>
    <w:rsid w:val="0048430F"/>
    <w:rsid w:val="00484482"/>
    <w:rsid w:val="0048534D"/>
    <w:rsid w:val="004855E0"/>
    <w:rsid w:val="00485A96"/>
    <w:rsid w:val="00485BC5"/>
    <w:rsid w:val="00485C20"/>
    <w:rsid w:val="0048682E"/>
    <w:rsid w:val="00486BCC"/>
    <w:rsid w:val="00486C13"/>
    <w:rsid w:val="00486DFD"/>
    <w:rsid w:val="00486FDD"/>
    <w:rsid w:val="004877BE"/>
    <w:rsid w:val="00487DCA"/>
    <w:rsid w:val="00487DDC"/>
    <w:rsid w:val="0049047A"/>
    <w:rsid w:val="0049096A"/>
    <w:rsid w:val="00491091"/>
    <w:rsid w:val="00491138"/>
    <w:rsid w:val="00491264"/>
    <w:rsid w:val="0049142F"/>
    <w:rsid w:val="004914C7"/>
    <w:rsid w:val="00491625"/>
    <w:rsid w:val="00491928"/>
    <w:rsid w:val="00491C79"/>
    <w:rsid w:val="00491FE1"/>
    <w:rsid w:val="00492505"/>
    <w:rsid w:val="004925E4"/>
    <w:rsid w:val="00492621"/>
    <w:rsid w:val="00492AEB"/>
    <w:rsid w:val="00493035"/>
    <w:rsid w:val="00493416"/>
    <w:rsid w:val="004941BC"/>
    <w:rsid w:val="004943C9"/>
    <w:rsid w:val="00494533"/>
    <w:rsid w:val="0049466A"/>
    <w:rsid w:val="004947E7"/>
    <w:rsid w:val="004949A1"/>
    <w:rsid w:val="00494B3B"/>
    <w:rsid w:val="00495055"/>
    <w:rsid w:val="00495660"/>
    <w:rsid w:val="00495826"/>
    <w:rsid w:val="00495A65"/>
    <w:rsid w:val="00495B75"/>
    <w:rsid w:val="00495B7E"/>
    <w:rsid w:val="00495D2D"/>
    <w:rsid w:val="00495F82"/>
    <w:rsid w:val="004960D4"/>
    <w:rsid w:val="00496158"/>
    <w:rsid w:val="004961ED"/>
    <w:rsid w:val="00496399"/>
    <w:rsid w:val="00496623"/>
    <w:rsid w:val="0049699C"/>
    <w:rsid w:val="00496DFE"/>
    <w:rsid w:val="00496E78"/>
    <w:rsid w:val="00496F34"/>
    <w:rsid w:val="004975F7"/>
    <w:rsid w:val="004976C9"/>
    <w:rsid w:val="004A02AA"/>
    <w:rsid w:val="004A043B"/>
    <w:rsid w:val="004A0A46"/>
    <w:rsid w:val="004A167B"/>
    <w:rsid w:val="004A1709"/>
    <w:rsid w:val="004A17DB"/>
    <w:rsid w:val="004A1CD2"/>
    <w:rsid w:val="004A1D9B"/>
    <w:rsid w:val="004A2428"/>
    <w:rsid w:val="004A2D76"/>
    <w:rsid w:val="004A3311"/>
    <w:rsid w:val="004A35F7"/>
    <w:rsid w:val="004A380E"/>
    <w:rsid w:val="004A3C34"/>
    <w:rsid w:val="004A42AD"/>
    <w:rsid w:val="004A4D92"/>
    <w:rsid w:val="004A4EBA"/>
    <w:rsid w:val="004A675A"/>
    <w:rsid w:val="004A69F9"/>
    <w:rsid w:val="004A6A75"/>
    <w:rsid w:val="004A6CB6"/>
    <w:rsid w:val="004A6E33"/>
    <w:rsid w:val="004A7427"/>
    <w:rsid w:val="004A78FF"/>
    <w:rsid w:val="004A7AFD"/>
    <w:rsid w:val="004A7B79"/>
    <w:rsid w:val="004A7C20"/>
    <w:rsid w:val="004B05A4"/>
    <w:rsid w:val="004B0BB0"/>
    <w:rsid w:val="004B1118"/>
    <w:rsid w:val="004B1366"/>
    <w:rsid w:val="004B1543"/>
    <w:rsid w:val="004B18C5"/>
    <w:rsid w:val="004B1D68"/>
    <w:rsid w:val="004B2811"/>
    <w:rsid w:val="004B28A0"/>
    <w:rsid w:val="004B3281"/>
    <w:rsid w:val="004B3500"/>
    <w:rsid w:val="004B356A"/>
    <w:rsid w:val="004B42B9"/>
    <w:rsid w:val="004B439E"/>
    <w:rsid w:val="004B4957"/>
    <w:rsid w:val="004B4DB0"/>
    <w:rsid w:val="004B4FEF"/>
    <w:rsid w:val="004B50AA"/>
    <w:rsid w:val="004B53AC"/>
    <w:rsid w:val="004B5B8C"/>
    <w:rsid w:val="004B5B98"/>
    <w:rsid w:val="004B6239"/>
    <w:rsid w:val="004B6AC0"/>
    <w:rsid w:val="004B6E94"/>
    <w:rsid w:val="004B72D3"/>
    <w:rsid w:val="004B77AA"/>
    <w:rsid w:val="004C0444"/>
    <w:rsid w:val="004C0D84"/>
    <w:rsid w:val="004C0FC6"/>
    <w:rsid w:val="004C13ED"/>
    <w:rsid w:val="004C1496"/>
    <w:rsid w:val="004C1A1C"/>
    <w:rsid w:val="004C1EDE"/>
    <w:rsid w:val="004C2C4C"/>
    <w:rsid w:val="004C2E7C"/>
    <w:rsid w:val="004C4469"/>
    <w:rsid w:val="004C4BE7"/>
    <w:rsid w:val="004C507B"/>
    <w:rsid w:val="004C51BA"/>
    <w:rsid w:val="004C5221"/>
    <w:rsid w:val="004C53BB"/>
    <w:rsid w:val="004C5A2B"/>
    <w:rsid w:val="004C5A3C"/>
    <w:rsid w:val="004C5C77"/>
    <w:rsid w:val="004C6656"/>
    <w:rsid w:val="004C6982"/>
    <w:rsid w:val="004C6ABA"/>
    <w:rsid w:val="004C6F85"/>
    <w:rsid w:val="004C705D"/>
    <w:rsid w:val="004C74D7"/>
    <w:rsid w:val="004C74F0"/>
    <w:rsid w:val="004C790D"/>
    <w:rsid w:val="004D02B1"/>
    <w:rsid w:val="004D0463"/>
    <w:rsid w:val="004D05B6"/>
    <w:rsid w:val="004D080E"/>
    <w:rsid w:val="004D124A"/>
    <w:rsid w:val="004D1265"/>
    <w:rsid w:val="004D1B56"/>
    <w:rsid w:val="004D1BEA"/>
    <w:rsid w:val="004D1C32"/>
    <w:rsid w:val="004D1CBA"/>
    <w:rsid w:val="004D28CA"/>
    <w:rsid w:val="004D2A4C"/>
    <w:rsid w:val="004D30D2"/>
    <w:rsid w:val="004D37A4"/>
    <w:rsid w:val="004D3AEE"/>
    <w:rsid w:val="004D4107"/>
    <w:rsid w:val="004D47C1"/>
    <w:rsid w:val="004D4C2A"/>
    <w:rsid w:val="004D4CC8"/>
    <w:rsid w:val="004D5276"/>
    <w:rsid w:val="004D5451"/>
    <w:rsid w:val="004D56E0"/>
    <w:rsid w:val="004D58EA"/>
    <w:rsid w:val="004D5DCF"/>
    <w:rsid w:val="004D5DDB"/>
    <w:rsid w:val="004D65B2"/>
    <w:rsid w:val="004D6935"/>
    <w:rsid w:val="004D69FA"/>
    <w:rsid w:val="004D6D57"/>
    <w:rsid w:val="004D6DD7"/>
    <w:rsid w:val="004D6EE4"/>
    <w:rsid w:val="004D7001"/>
    <w:rsid w:val="004D7070"/>
    <w:rsid w:val="004D7273"/>
    <w:rsid w:val="004D7AC2"/>
    <w:rsid w:val="004D7EC6"/>
    <w:rsid w:val="004E0373"/>
    <w:rsid w:val="004E0594"/>
    <w:rsid w:val="004E05CD"/>
    <w:rsid w:val="004E0883"/>
    <w:rsid w:val="004E0F49"/>
    <w:rsid w:val="004E18FF"/>
    <w:rsid w:val="004E2494"/>
    <w:rsid w:val="004E296E"/>
    <w:rsid w:val="004E3400"/>
    <w:rsid w:val="004E3586"/>
    <w:rsid w:val="004E3599"/>
    <w:rsid w:val="004E3FAE"/>
    <w:rsid w:val="004E4487"/>
    <w:rsid w:val="004E5402"/>
    <w:rsid w:val="004E6703"/>
    <w:rsid w:val="004E6FBF"/>
    <w:rsid w:val="004E7057"/>
    <w:rsid w:val="004E7A8F"/>
    <w:rsid w:val="004E7DAD"/>
    <w:rsid w:val="004E7E88"/>
    <w:rsid w:val="004F0B83"/>
    <w:rsid w:val="004F0FC3"/>
    <w:rsid w:val="004F18E6"/>
    <w:rsid w:val="004F2595"/>
    <w:rsid w:val="004F2789"/>
    <w:rsid w:val="004F2865"/>
    <w:rsid w:val="004F2D5F"/>
    <w:rsid w:val="004F2E5D"/>
    <w:rsid w:val="004F2F38"/>
    <w:rsid w:val="004F3D25"/>
    <w:rsid w:val="004F3E3F"/>
    <w:rsid w:val="004F4041"/>
    <w:rsid w:val="004F4152"/>
    <w:rsid w:val="004F457D"/>
    <w:rsid w:val="004F4778"/>
    <w:rsid w:val="004F48A6"/>
    <w:rsid w:val="004F497B"/>
    <w:rsid w:val="004F4ACF"/>
    <w:rsid w:val="004F4B14"/>
    <w:rsid w:val="004F4D7F"/>
    <w:rsid w:val="004F4E80"/>
    <w:rsid w:val="004F4FBC"/>
    <w:rsid w:val="004F5DD2"/>
    <w:rsid w:val="004F5ECD"/>
    <w:rsid w:val="004F6125"/>
    <w:rsid w:val="004F63AE"/>
    <w:rsid w:val="004F7444"/>
    <w:rsid w:val="004F75E8"/>
    <w:rsid w:val="004F776D"/>
    <w:rsid w:val="004F7DB6"/>
    <w:rsid w:val="004F7F31"/>
    <w:rsid w:val="0050034F"/>
    <w:rsid w:val="005005C3"/>
    <w:rsid w:val="005006A0"/>
    <w:rsid w:val="00500AED"/>
    <w:rsid w:val="00500D7B"/>
    <w:rsid w:val="005018E1"/>
    <w:rsid w:val="00501950"/>
    <w:rsid w:val="00501A28"/>
    <w:rsid w:val="00501D3D"/>
    <w:rsid w:val="00501E13"/>
    <w:rsid w:val="005020C9"/>
    <w:rsid w:val="005033A1"/>
    <w:rsid w:val="00503B64"/>
    <w:rsid w:val="00503E37"/>
    <w:rsid w:val="00503EBE"/>
    <w:rsid w:val="00504136"/>
    <w:rsid w:val="00504219"/>
    <w:rsid w:val="00504F2D"/>
    <w:rsid w:val="00505746"/>
    <w:rsid w:val="005057C3"/>
    <w:rsid w:val="00505AF3"/>
    <w:rsid w:val="00505B9C"/>
    <w:rsid w:val="00505BB2"/>
    <w:rsid w:val="00505C3D"/>
    <w:rsid w:val="00505E57"/>
    <w:rsid w:val="005066B5"/>
    <w:rsid w:val="00506CCC"/>
    <w:rsid w:val="005072CB"/>
    <w:rsid w:val="00507372"/>
    <w:rsid w:val="00507904"/>
    <w:rsid w:val="0050798F"/>
    <w:rsid w:val="005079E3"/>
    <w:rsid w:val="00507E65"/>
    <w:rsid w:val="0051008F"/>
    <w:rsid w:val="00510EE3"/>
    <w:rsid w:val="005115A6"/>
    <w:rsid w:val="0051188A"/>
    <w:rsid w:val="0051220A"/>
    <w:rsid w:val="0051262D"/>
    <w:rsid w:val="00512840"/>
    <w:rsid w:val="00512AF7"/>
    <w:rsid w:val="00513411"/>
    <w:rsid w:val="00513436"/>
    <w:rsid w:val="0051374F"/>
    <w:rsid w:val="0051383E"/>
    <w:rsid w:val="005138D8"/>
    <w:rsid w:val="00513C7C"/>
    <w:rsid w:val="00514181"/>
    <w:rsid w:val="0051466B"/>
    <w:rsid w:val="00514B58"/>
    <w:rsid w:val="00514BB9"/>
    <w:rsid w:val="00514C48"/>
    <w:rsid w:val="00515047"/>
    <w:rsid w:val="00515063"/>
    <w:rsid w:val="005150C2"/>
    <w:rsid w:val="005152B9"/>
    <w:rsid w:val="0051539C"/>
    <w:rsid w:val="00515C5B"/>
    <w:rsid w:val="00515C83"/>
    <w:rsid w:val="005165AF"/>
    <w:rsid w:val="00517307"/>
    <w:rsid w:val="00517551"/>
    <w:rsid w:val="00517915"/>
    <w:rsid w:val="00517CE6"/>
    <w:rsid w:val="0052007B"/>
    <w:rsid w:val="0052017C"/>
    <w:rsid w:val="00520483"/>
    <w:rsid w:val="005204A3"/>
    <w:rsid w:val="00520A41"/>
    <w:rsid w:val="00520AE6"/>
    <w:rsid w:val="00520C1C"/>
    <w:rsid w:val="005211F5"/>
    <w:rsid w:val="005216DC"/>
    <w:rsid w:val="00521AB0"/>
    <w:rsid w:val="00522190"/>
    <w:rsid w:val="00522F14"/>
    <w:rsid w:val="005231E8"/>
    <w:rsid w:val="005234AF"/>
    <w:rsid w:val="0052363A"/>
    <w:rsid w:val="005239C3"/>
    <w:rsid w:val="00523B4B"/>
    <w:rsid w:val="00523F00"/>
    <w:rsid w:val="00524357"/>
    <w:rsid w:val="00524765"/>
    <w:rsid w:val="005247D6"/>
    <w:rsid w:val="0052484D"/>
    <w:rsid w:val="005250D1"/>
    <w:rsid w:val="005254EB"/>
    <w:rsid w:val="0052554F"/>
    <w:rsid w:val="0052633D"/>
    <w:rsid w:val="00526595"/>
    <w:rsid w:val="00526896"/>
    <w:rsid w:val="00526936"/>
    <w:rsid w:val="005278AB"/>
    <w:rsid w:val="00527A47"/>
    <w:rsid w:val="00527FE2"/>
    <w:rsid w:val="00530E34"/>
    <w:rsid w:val="0053157B"/>
    <w:rsid w:val="00531A95"/>
    <w:rsid w:val="00531D4E"/>
    <w:rsid w:val="00532E31"/>
    <w:rsid w:val="005334B3"/>
    <w:rsid w:val="005338FC"/>
    <w:rsid w:val="00533E84"/>
    <w:rsid w:val="00534178"/>
    <w:rsid w:val="0053459E"/>
    <w:rsid w:val="00534820"/>
    <w:rsid w:val="005353AB"/>
    <w:rsid w:val="00535F09"/>
    <w:rsid w:val="005361C5"/>
    <w:rsid w:val="005365DD"/>
    <w:rsid w:val="00536613"/>
    <w:rsid w:val="005369A4"/>
    <w:rsid w:val="00536B8E"/>
    <w:rsid w:val="00536ED9"/>
    <w:rsid w:val="0053770C"/>
    <w:rsid w:val="00537986"/>
    <w:rsid w:val="00537EEF"/>
    <w:rsid w:val="00537FA7"/>
    <w:rsid w:val="00540240"/>
    <w:rsid w:val="0054093E"/>
    <w:rsid w:val="00540CA6"/>
    <w:rsid w:val="00540FA8"/>
    <w:rsid w:val="00540FE0"/>
    <w:rsid w:val="00541C1E"/>
    <w:rsid w:val="00541C23"/>
    <w:rsid w:val="005420F1"/>
    <w:rsid w:val="00542A6A"/>
    <w:rsid w:val="00542AAE"/>
    <w:rsid w:val="00542C83"/>
    <w:rsid w:val="00542F8B"/>
    <w:rsid w:val="00543093"/>
    <w:rsid w:val="005432A1"/>
    <w:rsid w:val="005443DC"/>
    <w:rsid w:val="0054468C"/>
    <w:rsid w:val="0054480B"/>
    <w:rsid w:val="005448F4"/>
    <w:rsid w:val="00544CE9"/>
    <w:rsid w:val="00544E30"/>
    <w:rsid w:val="00545229"/>
    <w:rsid w:val="00545237"/>
    <w:rsid w:val="005458EB"/>
    <w:rsid w:val="00545D1F"/>
    <w:rsid w:val="00546378"/>
    <w:rsid w:val="00547027"/>
    <w:rsid w:val="0054719C"/>
    <w:rsid w:val="00547892"/>
    <w:rsid w:val="0055075B"/>
    <w:rsid w:val="00550DFF"/>
    <w:rsid w:val="00551257"/>
    <w:rsid w:val="00551FB2"/>
    <w:rsid w:val="0055208C"/>
    <w:rsid w:val="005521B5"/>
    <w:rsid w:val="00552447"/>
    <w:rsid w:val="00552526"/>
    <w:rsid w:val="00552DBB"/>
    <w:rsid w:val="00552E05"/>
    <w:rsid w:val="00553BCF"/>
    <w:rsid w:val="00554532"/>
    <w:rsid w:val="005549D0"/>
    <w:rsid w:val="00554B55"/>
    <w:rsid w:val="00554C96"/>
    <w:rsid w:val="00554D43"/>
    <w:rsid w:val="00554F73"/>
    <w:rsid w:val="00555164"/>
    <w:rsid w:val="0055575F"/>
    <w:rsid w:val="00555919"/>
    <w:rsid w:val="005562E8"/>
    <w:rsid w:val="00556837"/>
    <w:rsid w:val="0055691D"/>
    <w:rsid w:val="00556A74"/>
    <w:rsid w:val="005573E7"/>
    <w:rsid w:val="005577F7"/>
    <w:rsid w:val="00557C61"/>
    <w:rsid w:val="005600E3"/>
    <w:rsid w:val="005602CF"/>
    <w:rsid w:val="00560503"/>
    <w:rsid w:val="00560606"/>
    <w:rsid w:val="00560898"/>
    <w:rsid w:val="00560CDD"/>
    <w:rsid w:val="005611DF"/>
    <w:rsid w:val="005615FC"/>
    <w:rsid w:val="00561D29"/>
    <w:rsid w:val="00561DB8"/>
    <w:rsid w:val="0056227B"/>
    <w:rsid w:val="00562926"/>
    <w:rsid w:val="00562E2D"/>
    <w:rsid w:val="00563054"/>
    <w:rsid w:val="0056355A"/>
    <w:rsid w:val="00563682"/>
    <w:rsid w:val="0056387D"/>
    <w:rsid w:val="00563986"/>
    <w:rsid w:val="00563B6F"/>
    <w:rsid w:val="00563C63"/>
    <w:rsid w:val="0056409E"/>
    <w:rsid w:val="00564977"/>
    <w:rsid w:val="00564980"/>
    <w:rsid w:val="00564ECE"/>
    <w:rsid w:val="00564F76"/>
    <w:rsid w:val="005656D1"/>
    <w:rsid w:val="005659C0"/>
    <w:rsid w:val="00565C47"/>
    <w:rsid w:val="005664B3"/>
    <w:rsid w:val="0056724A"/>
    <w:rsid w:val="00567529"/>
    <w:rsid w:val="00567E86"/>
    <w:rsid w:val="00570164"/>
    <w:rsid w:val="005702ED"/>
    <w:rsid w:val="00571678"/>
    <w:rsid w:val="00571C88"/>
    <w:rsid w:val="00571F93"/>
    <w:rsid w:val="005727FA"/>
    <w:rsid w:val="00572EBE"/>
    <w:rsid w:val="00572ED5"/>
    <w:rsid w:val="0057355A"/>
    <w:rsid w:val="005738A3"/>
    <w:rsid w:val="00573B4A"/>
    <w:rsid w:val="00574E78"/>
    <w:rsid w:val="00574F38"/>
    <w:rsid w:val="00575888"/>
    <w:rsid w:val="00575AB5"/>
    <w:rsid w:val="00576711"/>
    <w:rsid w:val="00577D44"/>
    <w:rsid w:val="0058001D"/>
    <w:rsid w:val="0058025D"/>
    <w:rsid w:val="005802E1"/>
    <w:rsid w:val="00580502"/>
    <w:rsid w:val="00581631"/>
    <w:rsid w:val="0058184B"/>
    <w:rsid w:val="005819BB"/>
    <w:rsid w:val="00582049"/>
    <w:rsid w:val="00582595"/>
    <w:rsid w:val="00582797"/>
    <w:rsid w:val="00582935"/>
    <w:rsid w:val="00582C2B"/>
    <w:rsid w:val="00582DA3"/>
    <w:rsid w:val="00582E1D"/>
    <w:rsid w:val="00582E79"/>
    <w:rsid w:val="00582F2B"/>
    <w:rsid w:val="005832F8"/>
    <w:rsid w:val="0058358F"/>
    <w:rsid w:val="00583A58"/>
    <w:rsid w:val="00583B71"/>
    <w:rsid w:val="00584054"/>
    <w:rsid w:val="00584ED0"/>
    <w:rsid w:val="00584FCC"/>
    <w:rsid w:val="00585B7B"/>
    <w:rsid w:val="00585C1D"/>
    <w:rsid w:val="00585DCB"/>
    <w:rsid w:val="00585FB6"/>
    <w:rsid w:val="00586005"/>
    <w:rsid w:val="005863BD"/>
    <w:rsid w:val="00586A7D"/>
    <w:rsid w:val="00586B79"/>
    <w:rsid w:val="00586D42"/>
    <w:rsid w:val="00587046"/>
    <w:rsid w:val="00587565"/>
    <w:rsid w:val="00590141"/>
    <w:rsid w:val="005905AF"/>
    <w:rsid w:val="005909CA"/>
    <w:rsid w:val="00590BA6"/>
    <w:rsid w:val="00591541"/>
    <w:rsid w:val="00591F15"/>
    <w:rsid w:val="00592643"/>
    <w:rsid w:val="00592AEC"/>
    <w:rsid w:val="0059318B"/>
    <w:rsid w:val="0059332A"/>
    <w:rsid w:val="005933EF"/>
    <w:rsid w:val="005941FE"/>
    <w:rsid w:val="00594360"/>
    <w:rsid w:val="005946DE"/>
    <w:rsid w:val="00594A94"/>
    <w:rsid w:val="00594E12"/>
    <w:rsid w:val="005956D0"/>
    <w:rsid w:val="00595AF3"/>
    <w:rsid w:val="00595BFE"/>
    <w:rsid w:val="00595CD5"/>
    <w:rsid w:val="00597F68"/>
    <w:rsid w:val="005A0351"/>
    <w:rsid w:val="005A0413"/>
    <w:rsid w:val="005A052B"/>
    <w:rsid w:val="005A0D0B"/>
    <w:rsid w:val="005A0EA3"/>
    <w:rsid w:val="005A1121"/>
    <w:rsid w:val="005A1B40"/>
    <w:rsid w:val="005A1E11"/>
    <w:rsid w:val="005A2D97"/>
    <w:rsid w:val="005A2DEB"/>
    <w:rsid w:val="005A30A3"/>
    <w:rsid w:val="005A3671"/>
    <w:rsid w:val="005A499A"/>
    <w:rsid w:val="005A5343"/>
    <w:rsid w:val="005A5A83"/>
    <w:rsid w:val="005A5DF6"/>
    <w:rsid w:val="005A642D"/>
    <w:rsid w:val="005A6450"/>
    <w:rsid w:val="005A6A84"/>
    <w:rsid w:val="005A6BE1"/>
    <w:rsid w:val="005A6D45"/>
    <w:rsid w:val="005A73C1"/>
    <w:rsid w:val="005A764B"/>
    <w:rsid w:val="005A7A62"/>
    <w:rsid w:val="005B0011"/>
    <w:rsid w:val="005B059F"/>
    <w:rsid w:val="005B125B"/>
    <w:rsid w:val="005B1851"/>
    <w:rsid w:val="005B2490"/>
    <w:rsid w:val="005B29EF"/>
    <w:rsid w:val="005B2E1F"/>
    <w:rsid w:val="005B2EDF"/>
    <w:rsid w:val="005B3575"/>
    <w:rsid w:val="005B3883"/>
    <w:rsid w:val="005B3AE9"/>
    <w:rsid w:val="005B418A"/>
    <w:rsid w:val="005B438D"/>
    <w:rsid w:val="005B4A5A"/>
    <w:rsid w:val="005B4EDD"/>
    <w:rsid w:val="005B4F2C"/>
    <w:rsid w:val="005B525A"/>
    <w:rsid w:val="005B5571"/>
    <w:rsid w:val="005B56E2"/>
    <w:rsid w:val="005B57D3"/>
    <w:rsid w:val="005B5974"/>
    <w:rsid w:val="005B5BDC"/>
    <w:rsid w:val="005B6569"/>
    <w:rsid w:val="005B6596"/>
    <w:rsid w:val="005B6A82"/>
    <w:rsid w:val="005B6FA2"/>
    <w:rsid w:val="005B7BB1"/>
    <w:rsid w:val="005B7C3E"/>
    <w:rsid w:val="005C0367"/>
    <w:rsid w:val="005C060F"/>
    <w:rsid w:val="005C0915"/>
    <w:rsid w:val="005C0A83"/>
    <w:rsid w:val="005C0B1C"/>
    <w:rsid w:val="005C0DE7"/>
    <w:rsid w:val="005C1F50"/>
    <w:rsid w:val="005C248F"/>
    <w:rsid w:val="005C250D"/>
    <w:rsid w:val="005C2865"/>
    <w:rsid w:val="005C2A5E"/>
    <w:rsid w:val="005C2A78"/>
    <w:rsid w:val="005C31CC"/>
    <w:rsid w:val="005C3534"/>
    <w:rsid w:val="005C39A0"/>
    <w:rsid w:val="005C3BF9"/>
    <w:rsid w:val="005C42D9"/>
    <w:rsid w:val="005C438C"/>
    <w:rsid w:val="005C4477"/>
    <w:rsid w:val="005C49B0"/>
    <w:rsid w:val="005C5437"/>
    <w:rsid w:val="005C55EA"/>
    <w:rsid w:val="005C5725"/>
    <w:rsid w:val="005C5F75"/>
    <w:rsid w:val="005C6228"/>
    <w:rsid w:val="005C627B"/>
    <w:rsid w:val="005C6292"/>
    <w:rsid w:val="005C65BF"/>
    <w:rsid w:val="005C685B"/>
    <w:rsid w:val="005C6E58"/>
    <w:rsid w:val="005D053A"/>
    <w:rsid w:val="005D12DE"/>
    <w:rsid w:val="005D1F28"/>
    <w:rsid w:val="005D2D2F"/>
    <w:rsid w:val="005D2DE1"/>
    <w:rsid w:val="005D3144"/>
    <w:rsid w:val="005D3228"/>
    <w:rsid w:val="005D4404"/>
    <w:rsid w:val="005D4551"/>
    <w:rsid w:val="005D46E9"/>
    <w:rsid w:val="005D527D"/>
    <w:rsid w:val="005D5671"/>
    <w:rsid w:val="005D597D"/>
    <w:rsid w:val="005D5DE5"/>
    <w:rsid w:val="005D64BB"/>
    <w:rsid w:val="005D6AE2"/>
    <w:rsid w:val="005D6EC4"/>
    <w:rsid w:val="005D70E6"/>
    <w:rsid w:val="005D7BBC"/>
    <w:rsid w:val="005D7FF9"/>
    <w:rsid w:val="005E09EC"/>
    <w:rsid w:val="005E0A6D"/>
    <w:rsid w:val="005E0A72"/>
    <w:rsid w:val="005E0B3E"/>
    <w:rsid w:val="005E0F48"/>
    <w:rsid w:val="005E144F"/>
    <w:rsid w:val="005E149E"/>
    <w:rsid w:val="005E16ED"/>
    <w:rsid w:val="005E2681"/>
    <w:rsid w:val="005E28B3"/>
    <w:rsid w:val="005E2A41"/>
    <w:rsid w:val="005E31CA"/>
    <w:rsid w:val="005E4063"/>
    <w:rsid w:val="005E5F71"/>
    <w:rsid w:val="005E5FA5"/>
    <w:rsid w:val="005E684A"/>
    <w:rsid w:val="005E6A67"/>
    <w:rsid w:val="005E6DF3"/>
    <w:rsid w:val="005E710F"/>
    <w:rsid w:val="005E73AC"/>
    <w:rsid w:val="005E7F88"/>
    <w:rsid w:val="005F0063"/>
    <w:rsid w:val="005F02E1"/>
    <w:rsid w:val="005F0595"/>
    <w:rsid w:val="005F0983"/>
    <w:rsid w:val="005F1528"/>
    <w:rsid w:val="005F1A0A"/>
    <w:rsid w:val="005F1D09"/>
    <w:rsid w:val="005F1D35"/>
    <w:rsid w:val="005F1ED3"/>
    <w:rsid w:val="005F1FD7"/>
    <w:rsid w:val="005F2194"/>
    <w:rsid w:val="005F2341"/>
    <w:rsid w:val="005F2728"/>
    <w:rsid w:val="005F2764"/>
    <w:rsid w:val="005F29A4"/>
    <w:rsid w:val="005F2E05"/>
    <w:rsid w:val="005F2FF4"/>
    <w:rsid w:val="005F31CC"/>
    <w:rsid w:val="005F3208"/>
    <w:rsid w:val="005F3B2A"/>
    <w:rsid w:val="005F3B9D"/>
    <w:rsid w:val="005F3BE8"/>
    <w:rsid w:val="005F3EB5"/>
    <w:rsid w:val="005F461D"/>
    <w:rsid w:val="005F48CD"/>
    <w:rsid w:val="005F4D7D"/>
    <w:rsid w:val="005F4E72"/>
    <w:rsid w:val="005F4F05"/>
    <w:rsid w:val="005F52E0"/>
    <w:rsid w:val="005F5837"/>
    <w:rsid w:val="005F5DBA"/>
    <w:rsid w:val="005F5E13"/>
    <w:rsid w:val="005F5E39"/>
    <w:rsid w:val="005F6398"/>
    <w:rsid w:val="005F66C0"/>
    <w:rsid w:val="005F66C4"/>
    <w:rsid w:val="005F686B"/>
    <w:rsid w:val="005F6E9F"/>
    <w:rsid w:val="005F7098"/>
    <w:rsid w:val="005F70A8"/>
    <w:rsid w:val="005F7535"/>
    <w:rsid w:val="005F75E1"/>
    <w:rsid w:val="006003C4"/>
    <w:rsid w:val="00600AA0"/>
    <w:rsid w:val="00600E0B"/>
    <w:rsid w:val="0060145D"/>
    <w:rsid w:val="00601488"/>
    <w:rsid w:val="006019AB"/>
    <w:rsid w:val="00601B52"/>
    <w:rsid w:val="00602AC2"/>
    <w:rsid w:val="00603011"/>
    <w:rsid w:val="0060303B"/>
    <w:rsid w:val="00603A08"/>
    <w:rsid w:val="00603DF3"/>
    <w:rsid w:val="006040C6"/>
    <w:rsid w:val="0060428D"/>
    <w:rsid w:val="00604823"/>
    <w:rsid w:val="00604AD3"/>
    <w:rsid w:val="00604C1D"/>
    <w:rsid w:val="00605059"/>
    <w:rsid w:val="00605270"/>
    <w:rsid w:val="006058C2"/>
    <w:rsid w:val="00605D38"/>
    <w:rsid w:val="00605D83"/>
    <w:rsid w:val="00605FBA"/>
    <w:rsid w:val="00605FFA"/>
    <w:rsid w:val="00606751"/>
    <w:rsid w:val="006067D2"/>
    <w:rsid w:val="00606AF8"/>
    <w:rsid w:val="00606B29"/>
    <w:rsid w:val="006074A9"/>
    <w:rsid w:val="0060774B"/>
    <w:rsid w:val="0061038B"/>
    <w:rsid w:val="0061043E"/>
    <w:rsid w:val="006105AE"/>
    <w:rsid w:val="00610AC8"/>
    <w:rsid w:val="00611B5E"/>
    <w:rsid w:val="00612FDD"/>
    <w:rsid w:val="006130D8"/>
    <w:rsid w:val="006131DC"/>
    <w:rsid w:val="00613360"/>
    <w:rsid w:val="00613413"/>
    <w:rsid w:val="0061343C"/>
    <w:rsid w:val="00613E2F"/>
    <w:rsid w:val="00613F5E"/>
    <w:rsid w:val="00614168"/>
    <w:rsid w:val="00614A6A"/>
    <w:rsid w:val="00614A89"/>
    <w:rsid w:val="00614AA2"/>
    <w:rsid w:val="006150C6"/>
    <w:rsid w:val="006151BB"/>
    <w:rsid w:val="0061532E"/>
    <w:rsid w:val="0061543D"/>
    <w:rsid w:val="00615AF8"/>
    <w:rsid w:val="006163F9"/>
    <w:rsid w:val="0061671F"/>
    <w:rsid w:val="006171E0"/>
    <w:rsid w:val="006172A2"/>
    <w:rsid w:val="00617361"/>
    <w:rsid w:val="006173A3"/>
    <w:rsid w:val="00617C3A"/>
    <w:rsid w:val="00617D3C"/>
    <w:rsid w:val="00620047"/>
    <w:rsid w:val="00620A2F"/>
    <w:rsid w:val="00620FD9"/>
    <w:rsid w:val="006213D6"/>
    <w:rsid w:val="00621917"/>
    <w:rsid w:val="00621FD5"/>
    <w:rsid w:val="006222CA"/>
    <w:rsid w:val="006228C1"/>
    <w:rsid w:val="0062296F"/>
    <w:rsid w:val="00622ACD"/>
    <w:rsid w:val="006233D2"/>
    <w:rsid w:val="00623D12"/>
    <w:rsid w:val="00623E20"/>
    <w:rsid w:val="00623E73"/>
    <w:rsid w:val="00623EAD"/>
    <w:rsid w:val="00625362"/>
    <w:rsid w:val="006255A2"/>
    <w:rsid w:val="00625748"/>
    <w:rsid w:val="00625925"/>
    <w:rsid w:val="00625DB8"/>
    <w:rsid w:val="00625DF2"/>
    <w:rsid w:val="00626E57"/>
    <w:rsid w:val="0062700D"/>
    <w:rsid w:val="0062785A"/>
    <w:rsid w:val="00627CD8"/>
    <w:rsid w:val="00627D01"/>
    <w:rsid w:val="0063114E"/>
    <w:rsid w:val="00631736"/>
    <w:rsid w:val="0063197D"/>
    <w:rsid w:val="00632084"/>
    <w:rsid w:val="006321CF"/>
    <w:rsid w:val="0063296F"/>
    <w:rsid w:val="00632B7A"/>
    <w:rsid w:val="00632CA5"/>
    <w:rsid w:val="0063321F"/>
    <w:rsid w:val="00633322"/>
    <w:rsid w:val="00633637"/>
    <w:rsid w:val="006338FA"/>
    <w:rsid w:val="006343AB"/>
    <w:rsid w:val="00634475"/>
    <w:rsid w:val="00634535"/>
    <w:rsid w:val="006349D7"/>
    <w:rsid w:val="0063501E"/>
    <w:rsid w:val="006350D1"/>
    <w:rsid w:val="006358B3"/>
    <w:rsid w:val="00635BDD"/>
    <w:rsid w:val="00635E5F"/>
    <w:rsid w:val="00635F4C"/>
    <w:rsid w:val="00635FC1"/>
    <w:rsid w:val="00636C39"/>
    <w:rsid w:val="00636D0D"/>
    <w:rsid w:val="00636E21"/>
    <w:rsid w:val="00636EBB"/>
    <w:rsid w:val="00637609"/>
    <w:rsid w:val="0063789D"/>
    <w:rsid w:val="00637934"/>
    <w:rsid w:val="00637A29"/>
    <w:rsid w:val="00637C7C"/>
    <w:rsid w:val="0064094F"/>
    <w:rsid w:val="00640ACC"/>
    <w:rsid w:val="00640ACF"/>
    <w:rsid w:val="00640D23"/>
    <w:rsid w:val="00640D83"/>
    <w:rsid w:val="00640E6F"/>
    <w:rsid w:val="006410CF"/>
    <w:rsid w:val="00641563"/>
    <w:rsid w:val="00641634"/>
    <w:rsid w:val="00641932"/>
    <w:rsid w:val="00641D7E"/>
    <w:rsid w:val="00642150"/>
    <w:rsid w:val="00643218"/>
    <w:rsid w:val="0064329F"/>
    <w:rsid w:val="00643326"/>
    <w:rsid w:val="0064341B"/>
    <w:rsid w:val="006434B5"/>
    <w:rsid w:val="006434C2"/>
    <w:rsid w:val="00644277"/>
    <w:rsid w:val="006448E1"/>
    <w:rsid w:val="006449A0"/>
    <w:rsid w:val="00645B8B"/>
    <w:rsid w:val="00645F92"/>
    <w:rsid w:val="00645FC0"/>
    <w:rsid w:val="00646075"/>
    <w:rsid w:val="00646144"/>
    <w:rsid w:val="00646544"/>
    <w:rsid w:val="0064690D"/>
    <w:rsid w:val="00646B6E"/>
    <w:rsid w:val="00646BB9"/>
    <w:rsid w:val="00646E88"/>
    <w:rsid w:val="00647479"/>
    <w:rsid w:val="0064792A"/>
    <w:rsid w:val="00647BAB"/>
    <w:rsid w:val="00647F9A"/>
    <w:rsid w:val="0065028D"/>
    <w:rsid w:val="00650666"/>
    <w:rsid w:val="006507B6"/>
    <w:rsid w:val="00650AB2"/>
    <w:rsid w:val="00650C10"/>
    <w:rsid w:val="00650C42"/>
    <w:rsid w:val="0065114E"/>
    <w:rsid w:val="0065149D"/>
    <w:rsid w:val="00651B8F"/>
    <w:rsid w:val="00652BFD"/>
    <w:rsid w:val="0065389C"/>
    <w:rsid w:val="00653F84"/>
    <w:rsid w:val="00654149"/>
    <w:rsid w:val="0065452A"/>
    <w:rsid w:val="00654674"/>
    <w:rsid w:val="00654BB2"/>
    <w:rsid w:val="006552A1"/>
    <w:rsid w:val="006554ED"/>
    <w:rsid w:val="00655EA5"/>
    <w:rsid w:val="00655F7F"/>
    <w:rsid w:val="006561B2"/>
    <w:rsid w:val="006578FF"/>
    <w:rsid w:val="00657DB8"/>
    <w:rsid w:val="00657E2F"/>
    <w:rsid w:val="0066005B"/>
    <w:rsid w:val="00660D3F"/>
    <w:rsid w:val="006615C9"/>
    <w:rsid w:val="00661883"/>
    <w:rsid w:val="00661A79"/>
    <w:rsid w:val="006621BD"/>
    <w:rsid w:val="00662259"/>
    <w:rsid w:val="0066226B"/>
    <w:rsid w:val="0066259A"/>
    <w:rsid w:val="0066306B"/>
    <w:rsid w:val="00663879"/>
    <w:rsid w:val="00664351"/>
    <w:rsid w:val="0066464A"/>
    <w:rsid w:val="00664A55"/>
    <w:rsid w:val="00664B50"/>
    <w:rsid w:val="00664C91"/>
    <w:rsid w:val="00664E5C"/>
    <w:rsid w:val="006655AF"/>
    <w:rsid w:val="00665AFA"/>
    <w:rsid w:val="00665C18"/>
    <w:rsid w:val="00666076"/>
    <w:rsid w:val="00666830"/>
    <w:rsid w:val="006671EF"/>
    <w:rsid w:val="00667DC4"/>
    <w:rsid w:val="006700E0"/>
    <w:rsid w:val="00670517"/>
    <w:rsid w:val="0067129B"/>
    <w:rsid w:val="006719CD"/>
    <w:rsid w:val="00671B9F"/>
    <w:rsid w:val="006720BB"/>
    <w:rsid w:val="006724C9"/>
    <w:rsid w:val="006727F0"/>
    <w:rsid w:val="00672A28"/>
    <w:rsid w:val="00672ABB"/>
    <w:rsid w:val="006731D5"/>
    <w:rsid w:val="006736D8"/>
    <w:rsid w:val="00673B00"/>
    <w:rsid w:val="00674147"/>
    <w:rsid w:val="00674494"/>
    <w:rsid w:val="00674C1B"/>
    <w:rsid w:val="00674CC2"/>
    <w:rsid w:val="00674FBF"/>
    <w:rsid w:val="006751AE"/>
    <w:rsid w:val="006754AE"/>
    <w:rsid w:val="00675525"/>
    <w:rsid w:val="00675B01"/>
    <w:rsid w:val="00675B21"/>
    <w:rsid w:val="00675C3A"/>
    <w:rsid w:val="00675D8E"/>
    <w:rsid w:val="00676BC9"/>
    <w:rsid w:val="00676C31"/>
    <w:rsid w:val="00677089"/>
    <w:rsid w:val="006773D7"/>
    <w:rsid w:val="00677A35"/>
    <w:rsid w:val="0068078E"/>
    <w:rsid w:val="006808FA"/>
    <w:rsid w:val="00681341"/>
    <w:rsid w:val="006813D3"/>
    <w:rsid w:val="0068163B"/>
    <w:rsid w:val="0068167A"/>
    <w:rsid w:val="00681F09"/>
    <w:rsid w:val="00682332"/>
    <w:rsid w:val="00682652"/>
    <w:rsid w:val="006831CE"/>
    <w:rsid w:val="006832D1"/>
    <w:rsid w:val="00683DBA"/>
    <w:rsid w:val="00685217"/>
    <w:rsid w:val="00685384"/>
    <w:rsid w:val="00685395"/>
    <w:rsid w:val="006855F1"/>
    <w:rsid w:val="00685871"/>
    <w:rsid w:val="00685A5D"/>
    <w:rsid w:val="00685DD8"/>
    <w:rsid w:val="00686C63"/>
    <w:rsid w:val="00686EF5"/>
    <w:rsid w:val="0068703D"/>
    <w:rsid w:val="00687A40"/>
    <w:rsid w:val="00687BE3"/>
    <w:rsid w:val="00687DA6"/>
    <w:rsid w:val="00687FB2"/>
    <w:rsid w:val="00691648"/>
    <w:rsid w:val="00691FE3"/>
    <w:rsid w:val="00692628"/>
    <w:rsid w:val="006927C1"/>
    <w:rsid w:val="00692B21"/>
    <w:rsid w:val="00692EE7"/>
    <w:rsid w:val="00693EAD"/>
    <w:rsid w:val="00693F93"/>
    <w:rsid w:val="0069426C"/>
    <w:rsid w:val="00694417"/>
    <w:rsid w:val="00694DB2"/>
    <w:rsid w:val="006964A5"/>
    <w:rsid w:val="00696BD4"/>
    <w:rsid w:val="00697781"/>
    <w:rsid w:val="00697F70"/>
    <w:rsid w:val="006A061A"/>
    <w:rsid w:val="006A0E9C"/>
    <w:rsid w:val="006A0F8A"/>
    <w:rsid w:val="006A0FD7"/>
    <w:rsid w:val="006A1222"/>
    <w:rsid w:val="006A17E2"/>
    <w:rsid w:val="006A1820"/>
    <w:rsid w:val="006A18E7"/>
    <w:rsid w:val="006A1C5A"/>
    <w:rsid w:val="006A1FDB"/>
    <w:rsid w:val="006A2101"/>
    <w:rsid w:val="006A2518"/>
    <w:rsid w:val="006A25C8"/>
    <w:rsid w:val="006A261E"/>
    <w:rsid w:val="006A3398"/>
    <w:rsid w:val="006A38E8"/>
    <w:rsid w:val="006A3A0E"/>
    <w:rsid w:val="006A3E6C"/>
    <w:rsid w:val="006A43B5"/>
    <w:rsid w:val="006A4877"/>
    <w:rsid w:val="006A4916"/>
    <w:rsid w:val="006A49A8"/>
    <w:rsid w:val="006A4B2E"/>
    <w:rsid w:val="006A4F53"/>
    <w:rsid w:val="006A5121"/>
    <w:rsid w:val="006A6933"/>
    <w:rsid w:val="006A75AB"/>
    <w:rsid w:val="006A78DB"/>
    <w:rsid w:val="006A7961"/>
    <w:rsid w:val="006B0C91"/>
    <w:rsid w:val="006B126B"/>
    <w:rsid w:val="006B21A5"/>
    <w:rsid w:val="006B27ED"/>
    <w:rsid w:val="006B2C9A"/>
    <w:rsid w:val="006B2DFC"/>
    <w:rsid w:val="006B3BE3"/>
    <w:rsid w:val="006B41BE"/>
    <w:rsid w:val="006B4214"/>
    <w:rsid w:val="006B44CE"/>
    <w:rsid w:val="006B459E"/>
    <w:rsid w:val="006B465E"/>
    <w:rsid w:val="006B4742"/>
    <w:rsid w:val="006B4EEB"/>
    <w:rsid w:val="006B4F8A"/>
    <w:rsid w:val="006B5310"/>
    <w:rsid w:val="006B5332"/>
    <w:rsid w:val="006B5689"/>
    <w:rsid w:val="006B5800"/>
    <w:rsid w:val="006B5852"/>
    <w:rsid w:val="006B603A"/>
    <w:rsid w:val="006B60F4"/>
    <w:rsid w:val="006B675F"/>
    <w:rsid w:val="006B6A85"/>
    <w:rsid w:val="006B6BBD"/>
    <w:rsid w:val="006B6CE0"/>
    <w:rsid w:val="006B77A7"/>
    <w:rsid w:val="006B79BB"/>
    <w:rsid w:val="006B7B96"/>
    <w:rsid w:val="006B7CAB"/>
    <w:rsid w:val="006B7F44"/>
    <w:rsid w:val="006C00DB"/>
    <w:rsid w:val="006C012F"/>
    <w:rsid w:val="006C0298"/>
    <w:rsid w:val="006C1163"/>
    <w:rsid w:val="006C1672"/>
    <w:rsid w:val="006C1887"/>
    <w:rsid w:val="006C200E"/>
    <w:rsid w:val="006C2026"/>
    <w:rsid w:val="006C209B"/>
    <w:rsid w:val="006C24D0"/>
    <w:rsid w:val="006C27D3"/>
    <w:rsid w:val="006C28E3"/>
    <w:rsid w:val="006C2BD1"/>
    <w:rsid w:val="006C3074"/>
    <w:rsid w:val="006C347B"/>
    <w:rsid w:val="006C353F"/>
    <w:rsid w:val="006C3917"/>
    <w:rsid w:val="006C3F22"/>
    <w:rsid w:val="006C3F82"/>
    <w:rsid w:val="006C41A3"/>
    <w:rsid w:val="006C44B4"/>
    <w:rsid w:val="006C4E47"/>
    <w:rsid w:val="006C527F"/>
    <w:rsid w:val="006C52EE"/>
    <w:rsid w:val="006C58BC"/>
    <w:rsid w:val="006C592B"/>
    <w:rsid w:val="006C5AF1"/>
    <w:rsid w:val="006C5D22"/>
    <w:rsid w:val="006C60F4"/>
    <w:rsid w:val="006C63FB"/>
    <w:rsid w:val="006C664B"/>
    <w:rsid w:val="006C68A8"/>
    <w:rsid w:val="006C7496"/>
    <w:rsid w:val="006C77CC"/>
    <w:rsid w:val="006C7BD2"/>
    <w:rsid w:val="006D074C"/>
    <w:rsid w:val="006D0812"/>
    <w:rsid w:val="006D086D"/>
    <w:rsid w:val="006D0AA1"/>
    <w:rsid w:val="006D0C0C"/>
    <w:rsid w:val="006D1246"/>
    <w:rsid w:val="006D126E"/>
    <w:rsid w:val="006D12C6"/>
    <w:rsid w:val="006D182B"/>
    <w:rsid w:val="006D1989"/>
    <w:rsid w:val="006D26BD"/>
    <w:rsid w:val="006D283D"/>
    <w:rsid w:val="006D2D5A"/>
    <w:rsid w:val="006D2D8A"/>
    <w:rsid w:val="006D3179"/>
    <w:rsid w:val="006D31C2"/>
    <w:rsid w:val="006D37FF"/>
    <w:rsid w:val="006D3859"/>
    <w:rsid w:val="006D457E"/>
    <w:rsid w:val="006D4A32"/>
    <w:rsid w:val="006D4E8E"/>
    <w:rsid w:val="006D5063"/>
    <w:rsid w:val="006D526D"/>
    <w:rsid w:val="006D5334"/>
    <w:rsid w:val="006D5480"/>
    <w:rsid w:val="006D553D"/>
    <w:rsid w:val="006D56FB"/>
    <w:rsid w:val="006D6305"/>
    <w:rsid w:val="006D6560"/>
    <w:rsid w:val="006D6CE0"/>
    <w:rsid w:val="006D734E"/>
    <w:rsid w:val="006D7A0D"/>
    <w:rsid w:val="006E009B"/>
    <w:rsid w:val="006E067D"/>
    <w:rsid w:val="006E0868"/>
    <w:rsid w:val="006E0EE3"/>
    <w:rsid w:val="006E1163"/>
    <w:rsid w:val="006E14A4"/>
    <w:rsid w:val="006E1876"/>
    <w:rsid w:val="006E1D97"/>
    <w:rsid w:val="006E22FC"/>
    <w:rsid w:val="006E23DB"/>
    <w:rsid w:val="006E2847"/>
    <w:rsid w:val="006E299A"/>
    <w:rsid w:val="006E29AE"/>
    <w:rsid w:val="006E3368"/>
    <w:rsid w:val="006E3384"/>
    <w:rsid w:val="006E3532"/>
    <w:rsid w:val="006E4EC8"/>
    <w:rsid w:val="006E4EDB"/>
    <w:rsid w:val="006E55F5"/>
    <w:rsid w:val="006E58C3"/>
    <w:rsid w:val="006E5C83"/>
    <w:rsid w:val="006E5DF8"/>
    <w:rsid w:val="006E5F5E"/>
    <w:rsid w:val="006E62B8"/>
    <w:rsid w:val="006E6D39"/>
    <w:rsid w:val="006E73A9"/>
    <w:rsid w:val="006E7D22"/>
    <w:rsid w:val="006F0AE3"/>
    <w:rsid w:val="006F0AE5"/>
    <w:rsid w:val="006F0D09"/>
    <w:rsid w:val="006F0D0A"/>
    <w:rsid w:val="006F13B2"/>
    <w:rsid w:val="006F1B3A"/>
    <w:rsid w:val="006F2103"/>
    <w:rsid w:val="006F2505"/>
    <w:rsid w:val="006F3400"/>
    <w:rsid w:val="006F3476"/>
    <w:rsid w:val="006F377E"/>
    <w:rsid w:val="006F3817"/>
    <w:rsid w:val="006F3858"/>
    <w:rsid w:val="006F4AE1"/>
    <w:rsid w:val="006F50FF"/>
    <w:rsid w:val="006F555C"/>
    <w:rsid w:val="006F6DBE"/>
    <w:rsid w:val="006F7CDA"/>
    <w:rsid w:val="006F7EDB"/>
    <w:rsid w:val="0070028E"/>
    <w:rsid w:val="007003E4"/>
    <w:rsid w:val="00700BD4"/>
    <w:rsid w:val="00700DA8"/>
    <w:rsid w:val="00700E12"/>
    <w:rsid w:val="0070127B"/>
    <w:rsid w:val="007012ED"/>
    <w:rsid w:val="00701804"/>
    <w:rsid w:val="00702281"/>
    <w:rsid w:val="00702A16"/>
    <w:rsid w:val="00702B82"/>
    <w:rsid w:val="00702BFC"/>
    <w:rsid w:val="00703C4D"/>
    <w:rsid w:val="0070433F"/>
    <w:rsid w:val="0070504F"/>
    <w:rsid w:val="0070522B"/>
    <w:rsid w:val="007055DE"/>
    <w:rsid w:val="00705D84"/>
    <w:rsid w:val="007063F9"/>
    <w:rsid w:val="007066D9"/>
    <w:rsid w:val="0070681E"/>
    <w:rsid w:val="0070745B"/>
    <w:rsid w:val="00707505"/>
    <w:rsid w:val="00707684"/>
    <w:rsid w:val="00707A42"/>
    <w:rsid w:val="007107F2"/>
    <w:rsid w:val="00710CD6"/>
    <w:rsid w:val="0071121F"/>
    <w:rsid w:val="00711CF0"/>
    <w:rsid w:val="0071218C"/>
    <w:rsid w:val="00712924"/>
    <w:rsid w:val="00712AFD"/>
    <w:rsid w:val="00712C7C"/>
    <w:rsid w:val="00712DBB"/>
    <w:rsid w:val="00712EAB"/>
    <w:rsid w:val="007134A3"/>
    <w:rsid w:val="00713965"/>
    <w:rsid w:val="00713B01"/>
    <w:rsid w:val="007149E5"/>
    <w:rsid w:val="00714A4B"/>
    <w:rsid w:val="00714FAA"/>
    <w:rsid w:val="0071552F"/>
    <w:rsid w:val="00715FF9"/>
    <w:rsid w:val="00716056"/>
    <w:rsid w:val="007163C3"/>
    <w:rsid w:val="00716590"/>
    <w:rsid w:val="00716849"/>
    <w:rsid w:val="00717298"/>
    <w:rsid w:val="00717615"/>
    <w:rsid w:val="00717A14"/>
    <w:rsid w:val="00717CFD"/>
    <w:rsid w:val="00717E41"/>
    <w:rsid w:val="00720148"/>
    <w:rsid w:val="00720304"/>
    <w:rsid w:val="0072061C"/>
    <w:rsid w:val="00720C81"/>
    <w:rsid w:val="007215F3"/>
    <w:rsid w:val="007218D0"/>
    <w:rsid w:val="00721F0F"/>
    <w:rsid w:val="007221F3"/>
    <w:rsid w:val="0072279B"/>
    <w:rsid w:val="00722F4A"/>
    <w:rsid w:val="00723A67"/>
    <w:rsid w:val="00724441"/>
    <w:rsid w:val="007246B3"/>
    <w:rsid w:val="007248AE"/>
    <w:rsid w:val="0072492A"/>
    <w:rsid w:val="007258A8"/>
    <w:rsid w:val="007259E8"/>
    <w:rsid w:val="00725A2B"/>
    <w:rsid w:val="00725D8F"/>
    <w:rsid w:val="00725DE8"/>
    <w:rsid w:val="007268E6"/>
    <w:rsid w:val="0072690F"/>
    <w:rsid w:val="00726915"/>
    <w:rsid w:val="00726918"/>
    <w:rsid w:val="00726B3A"/>
    <w:rsid w:val="007270EF"/>
    <w:rsid w:val="00727276"/>
    <w:rsid w:val="00730097"/>
    <w:rsid w:val="007304FE"/>
    <w:rsid w:val="007306BC"/>
    <w:rsid w:val="0073096D"/>
    <w:rsid w:val="00730A2E"/>
    <w:rsid w:val="00731051"/>
    <w:rsid w:val="007312BB"/>
    <w:rsid w:val="007313BB"/>
    <w:rsid w:val="0073167E"/>
    <w:rsid w:val="00731AF6"/>
    <w:rsid w:val="00732139"/>
    <w:rsid w:val="0073240A"/>
    <w:rsid w:val="00732DE0"/>
    <w:rsid w:val="00733193"/>
    <w:rsid w:val="007334C0"/>
    <w:rsid w:val="0073358D"/>
    <w:rsid w:val="007335D6"/>
    <w:rsid w:val="0073379C"/>
    <w:rsid w:val="0073396D"/>
    <w:rsid w:val="00733D12"/>
    <w:rsid w:val="00734138"/>
    <w:rsid w:val="007342DD"/>
    <w:rsid w:val="007350A4"/>
    <w:rsid w:val="007356B4"/>
    <w:rsid w:val="007357B3"/>
    <w:rsid w:val="007358CA"/>
    <w:rsid w:val="0073591E"/>
    <w:rsid w:val="0073598E"/>
    <w:rsid w:val="00735BAE"/>
    <w:rsid w:val="00735C5E"/>
    <w:rsid w:val="00735FB9"/>
    <w:rsid w:val="0073603C"/>
    <w:rsid w:val="00736093"/>
    <w:rsid w:val="007360FA"/>
    <w:rsid w:val="0073644C"/>
    <w:rsid w:val="007366FC"/>
    <w:rsid w:val="00736C5C"/>
    <w:rsid w:val="007379A0"/>
    <w:rsid w:val="00737A8F"/>
    <w:rsid w:val="00737BDC"/>
    <w:rsid w:val="00737F32"/>
    <w:rsid w:val="0074005A"/>
    <w:rsid w:val="00740458"/>
    <w:rsid w:val="00740639"/>
    <w:rsid w:val="00740709"/>
    <w:rsid w:val="0074160B"/>
    <w:rsid w:val="00741D5C"/>
    <w:rsid w:val="00741DC3"/>
    <w:rsid w:val="00742404"/>
    <w:rsid w:val="00742464"/>
    <w:rsid w:val="00742FEC"/>
    <w:rsid w:val="00743059"/>
    <w:rsid w:val="007431E2"/>
    <w:rsid w:val="00743554"/>
    <w:rsid w:val="00743E3A"/>
    <w:rsid w:val="00744064"/>
    <w:rsid w:val="007445F8"/>
    <w:rsid w:val="0074480D"/>
    <w:rsid w:val="00744E2A"/>
    <w:rsid w:val="007455CB"/>
    <w:rsid w:val="007459AD"/>
    <w:rsid w:val="00746A24"/>
    <w:rsid w:val="00746E58"/>
    <w:rsid w:val="00747596"/>
    <w:rsid w:val="00747B96"/>
    <w:rsid w:val="00747DBE"/>
    <w:rsid w:val="007506AC"/>
    <w:rsid w:val="00750756"/>
    <w:rsid w:val="00750B0C"/>
    <w:rsid w:val="00750B73"/>
    <w:rsid w:val="007516D8"/>
    <w:rsid w:val="00751883"/>
    <w:rsid w:val="007518C0"/>
    <w:rsid w:val="007518C6"/>
    <w:rsid w:val="00751F3D"/>
    <w:rsid w:val="00752204"/>
    <w:rsid w:val="007523DF"/>
    <w:rsid w:val="00752B4B"/>
    <w:rsid w:val="00752BDB"/>
    <w:rsid w:val="00752C1D"/>
    <w:rsid w:val="00753675"/>
    <w:rsid w:val="00753E23"/>
    <w:rsid w:val="00754407"/>
    <w:rsid w:val="007546DB"/>
    <w:rsid w:val="007549A3"/>
    <w:rsid w:val="00754A6E"/>
    <w:rsid w:val="00754C4A"/>
    <w:rsid w:val="00754DA6"/>
    <w:rsid w:val="007555F3"/>
    <w:rsid w:val="0075591E"/>
    <w:rsid w:val="00755BB3"/>
    <w:rsid w:val="007563B0"/>
    <w:rsid w:val="007568C3"/>
    <w:rsid w:val="00756C06"/>
    <w:rsid w:val="00757688"/>
    <w:rsid w:val="00757C86"/>
    <w:rsid w:val="00757F08"/>
    <w:rsid w:val="0076045A"/>
    <w:rsid w:val="0076046C"/>
    <w:rsid w:val="00760D95"/>
    <w:rsid w:val="00760E04"/>
    <w:rsid w:val="00760FD7"/>
    <w:rsid w:val="00761C9D"/>
    <w:rsid w:val="0076203E"/>
    <w:rsid w:val="007624ED"/>
    <w:rsid w:val="00762876"/>
    <w:rsid w:val="00762ADE"/>
    <w:rsid w:val="00762B46"/>
    <w:rsid w:val="00763819"/>
    <w:rsid w:val="00763C6E"/>
    <w:rsid w:val="00763CDB"/>
    <w:rsid w:val="00763CF9"/>
    <w:rsid w:val="00764616"/>
    <w:rsid w:val="00765239"/>
    <w:rsid w:val="0076535D"/>
    <w:rsid w:val="00766140"/>
    <w:rsid w:val="007661D8"/>
    <w:rsid w:val="00766765"/>
    <w:rsid w:val="00766A2D"/>
    <w:rsid w:val="00767005"/>
    <w:rsid w:val="007672C7"/>
    <w:rsid w:val="00767DCF"/>
    <w:rsid w:val="00770251"/>
    <w:rsid w:val="00770BCB"/>
    <w:rsid w:val="00770D08"/>
    <w:rsid w:val="0077110F"/>
    <w:rsid w:val="00771C98"/>
    <w:rsid w:val="007722D2"/>
    <w:rsid w:val="00772568"/>
    <w:rsid w:val="00772993"/>
    <w:rsid w:val="00772AE4"/>
    <w:rsid w:val="00773A11"/>
    <w:rsid w:val="00773FB4"/>
    <w:rsid w:val="0077419B"/>
    <w:rsid w:val="007742F5"/>
    <w:rsid w:val="007746B4"/>
    <w:rsid w:val="00774878"/>
    <w:rsid w:val="0077493B"/>
    <w:rsid w:val="00776253"/>
    <w:rsid w:val="0077639D"/>
    <w:rsid w:val="00776715"/>
    <w:rsid w:val="007767C9"/>
    <w:rsid w:val="00776D46"/>
    <w:rsid w:val="00776FAA"/>
    <w:rsid w:val="00777327"/>
    <w:rsid w:val="00777424"/>
    <w:rsid w:val="00777590"/>
    <w:rsid w:val="00781382"/>
    <w:rsid w:val="00781861"/>
    <w:rsid w:val="00781E0B"/>
    <w:rsid w:val="0078243D"/>
    <w:rsid w:val="00782746"/>
    <w:rsid w:val="00782C21"/>
    <w:rsid w:val="00782D53"/>
    <w:rsid w:val="007831E8"/>
    <w:rsid w:val="0078359B"/>
    <w:rsid w:val="007835B3"/>
    <w:rsid w:val="007835DC"/>
    <w:rsid w:val="007836AC"/>
    <w:rsid w:val="007841D7"/>
    <w:rsid w:val="007842F4"/>
    <w:rsid w:val="007844D7"/>
    <w:rsid w:val="00784F96"/>
    <w:rsid w:val="0078541E"/>
    <w:rsid w:val="007859B2"/>
    <w:rsid w:val="00785BBB"/>
    <w:rsid w:val="00785CCD"/>
    <w:rsid w:val="00786AAA"/>
    <w:rsid w:val="00786D33"/>
    <w:rsid w:val="00787267"/>
    <w:rsid w:val="0078771F"/>
    <w:rsid w:val="0078780D"/>
    <w:rsid w:val="00787D50"/>
    <w:rsid w:val="007903CC"/>
    <w:rsid w:val="0079083C"/>
    <w:rsid w:val="00790A5A"/>
    <w:rsid w:val="00790D4A"/>
    <w:rsid w:val="00790F4C"/>
    <w:rsid w:val="007913B9"/>
    <w:rsid w:val="007913D8"/>
    <w:rsid w:val="00791954"/>
    <w:rsid w:val="00791B4F"/>
    <w:rsid w:val="007920BB"/>
    <w:rsid w:val="00792354"/>
    <w:rsid w:val="00792597"/>
    <w:rsid w:val="007925AC"/>
    <w:rsid w:val="0079278F"/>
    <w:rsid w:val="00792EF0"/>
    <w:rsid w:val="007932C6"/>
    <w:rsid w:val="00793C27"/>
    <w:rsid w:val="00793C4A"/>
    <w:rsid w:val="00793CF5"/>
    <w:rsid w:val="00793D34"/>
    <w:rsid w:val="00794480"/>
    <w:rsid w:val="00795C8B"/>
    <w:rsid w:val="00795CA6"/>
    <w:rsid w:val="00795CF5"/>
    <w:rsid w:val="00795EB0"/>
    <w:rsid w:val="0079609B"/>
    <w:rsid w:val="00796878"/>
    <w:rsid w:val="00796885"/>
    <w:rsid w:val="00797901"/>
    <w:rsid w:val="007A0087"/>
    <w:rsid w:val="007A01F8"/>
    <w:rsid w:val="007A07AA"/>
    <w:rsid w:val="007A09B7"/>
    <w:rsid w:val="007A1AD9"/>
    <w:rsid w:val="007A1DB0"/>
    <w:rsid w:val="007A2868"/>
    <w:rsid w:val="007A310F"/>
    <w:rsid w:val="007A38BB"/>
    <w:rsid w:val="007A399D"/>
    <w:rsid w:val="007A3D67"/>
    <w:rsid w:val="007A3F10"/>
    <w:rsid w:val="007A4301"/>
    <w:rsid w:val="007A4717"/>
    <w:rsid w:val="007A4E58"/>
    <w:rsid w:val="007A4FA2"/>
    <w:rsid w:val="007A4FC8"/>
    <w:rsid w:val="007A51E2"/>
    <w:rsid w:val="007A582B"/>
    <w:rsid w:val="007A61C0"/>
    <w:rsid w:val="007A625B"/>
    <w:rsid w:val="007A6557"/>
    <w:rsid w:val="007A6DBC"/>
    <w:rsid w:val="007A7414"/>
    <w:rsid w:val="007A76B8"/>
    <w:rsid w:val="007A7FD5"/>
    <w:rsid w:val="007B04B8"/>
    <w:rsid w:val="007B0A7E"/>
    <w:rsid w:val="007B0BD2"/>
    <w:rsid w:val="007B0D47"/>
    <w:rsid w:val="007B1056"/>
    <w:rsid w:val="007B15AF"/>
    <w:rsid w:val="007B168D"/>
    <w:rsid w:val="007B1E56"/>
    <w:rsid w:val="007B235F"/>
    <w:rsid w:val="007B2544"/>
    <w:rsid w:val="007B29FC"/>
    <w:rsid w:val="007B357C"/>
    <w:rsid w:val="007B362B"/>
    <w:rsid w:val="007B38BF"/>
    <w:rsid w:val="007B3DFC"/>
    <w:rsid w:val="007B3E4A"/>
    <w:rsid w:val="007B40CE"/>
    <w:rsid w:val="007B4239"/>
    <w:rsid w:val="007B4B4D"/>
    <w:rsid w:val="007B4CEB"/>
    <w:rsid w:val="007B4EE2"/>
    <w:rsid w:val="007B51FC"/>
    <w:rsid w:val="007B6448"/>
    <w:rsid w:val="007B66D0"/>
    <w:rsid w:val="007B68E4"/>
    <w:rsid w:val="007B6C40"/>
    <w:rsid w:val="007B74F9"/>
    <w:rsid w:val="007B7866"/>
    <w:rsid w:val="007B79C7"/>
    <w:rsid w:val="007B7C48"/>
    <w:rsid w:val="007B7E84"/>
    <w:rsid w:val="007C05C9"/>
    <w:rsid w:val="007C0C92"/>
    <w:rsid w:val="007C0D9B"/>
    <w:rsid w:val="007C1032"/>
    <w:rsid w:val="007C163E"/>
    <w:rsid w:val="007C1658"/>
    <w:rsid w:val="007C1A3C"/>
    <w:rsid w:val="007C1EDD"/>
    <w:rsid w:val="007C266D"/>
    <w:rsid w:val="007C2856"/>
    <w:rsid w:val="007C3418"/>
    <w:rsid w:val="007C3A38"/>
    <w:rsid w:val="007C3A55"/>
    <w:rsid w:val="007C3D3E"/>
    <w:rsid w:val="007C4280"/>
    <w:rsid w:val="007C431D"/>
    <w:rsid w:val="007C47F5"/>
    <w:rsid w:val="007C48C1"/>
    <w:rsid w:val="007C4992"/>
    <w:rsid w:val="007C4A45"/>
    <w:rsid w:val="007C4E6C"/>
    <w:rsid w:val="007C571F"/>
    <w:rsid w:val="007C5E8A"/>
    <w:rsid w:val="007C6266"/>
    <w:rsid w:val="007C7123"/>
    <w:rsid w:val="007C7137"/>
    <w:rsid w:val="007C7978"/>
    <w:rsid w:val="007C7CB9"/>
    <w:rsid w:val="007C7E58"/>
    <w:rsid w:val="007D084F"/>
    <w:rsid w:val="007D0B6E"/>
    <w:rsid w:val="007D0EF9"/>
    <w:rsid w:val="007D10A4"/>
    <w:rsid w:val="007D10C5"/>
    <w:rsid w:val="007D16C4"/>
    <w:rsid w:val="007D1DF8"/>
    <w:rsid w:val="007D2529"/>
    <w:rsid w:val="007D2915"/>
    <w:rsid w:val="007D2A2E"/>
    <w:rsid w:val="007D2F73"/>
    <w:rsid w:val="007D2F83"/>
    <w:rsid w:val="007D37C7"/>
    <w:rsid w:val="007D39A6"/>
    <w:rsid w:val="007D3B99"/>
    <w:rsid w:val="007D3EF6"/>
    <w:rsid w:val="007D4CCD"/>
    <w:rsid w:val="007D4E0B"/>
    <w:rsid w:val="007D5561"/>
    <w:rsid w:val="007D5D3D"/>
    <w:rsid w:val="007D6003"/>
    <w:rsid w:val="007D6055"/>
    <w:rsid w:val="007D7627"/>
    <w:rsid w:val="007E02C4"/>
    <w:rsid w:val="007E04BE"/>
    <w:rsid w:val="007E070C"/>
    <w:rsid w:val="007E0901"/>
    <w:rsid w:val="007E0F26"/>
    <w:rsid w:val="007E168D"/>
    <w:rsid w:val="007E171A"/>
    <w:rsid w:val="007E18BC"/>
    <w:rsid w:val="007E1E71"/>
    <w:rsid w:val="007E222A"/>
    <w:rsid w:val="007E262B"/>
    <w:rsid w:val="007E2EAE"/>
    <w:rsid w:val="007E370E"/>
    <w:rsid w:val="007E4190"/>
    <w:rsid w:val="007E4B44"/>
    <w:rsid w:val="007E4FB0"/>
    <w:rsid w:val="007E54AC"/>
    <w:rsid w:val="007E59B5"/>
    <w:rsid w:val="007E64B4"/>
    <w:rsid w:val="007E700D"/>
    <w:rsid w:val="007E7420"/>
    <w:rsid w:val="007E745C"/>
    <w:rsid w:val="007E7497"/>
    <w:rsid w:val="007E7655"/>
    <w:rsid w:val="007F014E"/>
    <w:rsid w:val="007F03E4"/>
    <w:rsid w:val="007F059F"/>
    <w:rsid w:val="007F06F4"/>
    <w:rsid w:val="007F10B5"/>
    <w:rsid w:val="007F110F"/>
    <w:rsid w:val="007F15BF"/>
    <w:rsid w:val="007F1674"/>
    <w:rsid w:val="007F1799"/>
    <w:rsid w:val="007F180E"/>
    <w:rsid w:val="007F1A34"/>
    <w:rsid w:val="007F1A8A"/>
    <w:rsid w:val="007F1BA8"/>
    <w:rsid w:val="007F1DC7"/>
    <w:rsid w:val="007F21A1"/>
    <w:rsid w:val="007F229D"/>
    <w:rsid w:val="007F246F"/>
    <w:rsid w:val="007F24E7"/>
    <w:rsid w:val="007F32C9"/>
    <w:rsid w:val="007F3B4B"/>
    <w:rsid w:val="007F3EE8"/>
    <w:rsid w:val="007F44E1"/>
    <w:rsid w:val="007F4B8B"/>
    <w:rsid w:val="007F513E"/>
    <w:rsid w:val="007F54C7"/>
    <w:rsid w:val="007F642D"/>
    <w:rsid w:val="007F668E"/>
    <w:rsid w:val="007F6921"/>
    <w:rsid w:val="007F6EFC"/>
    <w:rsid w:val="007F71C7"/>
    <w:rsid w:val="007F77D5"/>
    <w:rsid w:val="007F7805"/>
    <w:rsid w:val="007F7F06"/>
    <w:rsid w:val="0080075A"/>
    <w:rsid w:val="00800768"/>
    <w:rsid w:val="008007F1"/>
    <w:rsid w:val="00800AC7"/>
    <w:rsid w:val="00801787"/>
    <w:rsid w:val="00801837"/>
    <w:rsid w:val="00801C63"/>
    <w:rsid w:val="008029F4"/>
    <w:rsid w:val="00802E6F"/>
    <w:rsid w:val="00803D85"/>
    <w:rsid w:val="00803DFE"/>
    <w:rsid w:val="008043CB"/>
    <w:rsid w:val="00804494"/>
    <w:rsid w:val="008048FE"/>
    <w:rsid w:val="008050A5"/>
    <w:rsid w:val="00805215"/>
    <w:rsid w:val="008056F9"/>
    <w:rsid w:val="00805B43"/>
    <w:rsid w:val="0080626B"/>
    <w:rsid w:val="0080652A"/>
    <w:rsid w:val="00806976"/>
    <w:rsid w:val="00806B47"/>
    <w:rsid w:val="00806DBF"/>
    <w:rsid w:val="008072E7"/>
    <w:rsid w:val="0080745F"/>
    <w:rsid w:val="008076D4"/>
    <w:rsid w:val="00807AAD"/>
    <w:rsid w:val="00807F30"/>
    <w:rsid w:val="008101D1"/>
    <w:rsid w:val="00810237"/>
    <w:rsid w:val="008106CC"/>
    <w:rsid w:val="008107C9"/>
    <w:rsid w:val="00810C99"/>
    <w:rsid w:val="00811B23"/>
    <w:rsid w:val="00811ED8"/>
    <w:rsid w:val="0081271D"/>
    <w:rsid w:val="00812D16"/>
    <w:rsid w:val="00812D9E"/>
    <w:rsid w:val="00812DEF"/>
    <w:rsid w:val="00813E51"/>
    <w:rsid w:val="00814148"/>
    <w:rsid w:val="008145E6"/>
    <w:rsid w:val="008147DD"/>
    <w:rsid w:val="00814CC5"/>
    <w:rsid w:val="00814EC5"/>
    <w:rsid w:val="0081560F"/>
    <w:rsid w:val="008157BF"/>
    <w:rsid w:val="008157F5"/>
    <w:rsid w:val="00815BD5"/>
    <w:rsid w:val="00815BFE"/>
    <w:rsid w:val="00815F52"/>
    <w:rsid w:val="0081633D"/>
    <w:rsid w:val="00816505"/>
    <w:rsid w:val="00816A73"/>
    <w:rsid w:val="00816B6C"/>
    <w:rsid w:val="00817827"/>
    <w:rsid w:val="00817F44"/>
    <w:rsid w:val="00817F99"/>
    <w:rsid w:val="00820011"/>
    <w:rsid w:val="0082001F"/>
    <w:rsid w:val="00820233"/>
    <w:rsid w:val="008202DE"/>
    <w:rsid w:val="0082055F"/>
    <w:rsid w:val="008210D1"/>
    <w:rsid w:val="008219BF"/>
    <w:rsid w:val="00821D10"/>
    <w:rsid w:val="00821E3C"/>
    <w:rsid w:val="008225A9"/>
    <w:rsid w:val="008229B6"/>
    <w:rsid w:val="00822EB1"/>
    <w:rsid w:val="008231D4"/>
    <w:rsid w:val="0082388B"/>
    <w:rsid w:val="00824C90"/>
    <w:rsid w:val="00824F3E"/>
    <w:rsid w:val="00825015"/>
    <w:rsid w:val="008250EB"/>
    <w:rsid w:val="0082563F"/>
    <w:rsid w:val="0082596F"/>
    <w:rsid w:val="008264D0"/>
    <w:rsid w:val="008266F7"/>
    <w:rsid w:val="00826763"/>
    <w:rsid w:val="0082696C"/>
    <w:rsid w:val="008269C0"/>
    <w:rsid w:val="00826C8B"/>
    <w:rsid w:val="00826E87"/>
    <w:rsid w:val="0082720D"/>
    <w:rsid w:val="008272C2"/>
    <w:rsid w:val="00827860"/>
    <w:rsid w:val="00827FF3"/>
    <w:rsid w:val="00830111"/>
    <w:rsid w:val="00830230"/>
    <w:rsid w:val="00830E3E"/>
    <w:rsid w:val="008311BC"/>
    <w:rsid w:val="0083146F"/>
    <w:rsid w:val="00831493"/>
    <w:rsid w:val="008316FA"/>
    <w:rsid w:val="008317F9"/>
    <w:rsid w:val="008318BD"/>
    <w:rsid w:val="00831EE2"/>
    <w:rsid w:val="008327CC"/>
    <w:rsid w:val="00832B89"/>
    <w:rsid w:val="00832C03"/>
    <w:rsid w:val="00832C3E"/>
    <w:rsid w:val="008356AF"/>
    <w:rsid w:val="008356F7"/>
    <w:rsid w:val="0083580C"/>
    <w:rsid w:val="00836103"/>
    <w:rsid w:val="00836178"/>
    <w:rsid w:val="008362E5"/>
    <w:rsid w:val="00836A1B"/>
    <w:rsid w:val="00836AB4"/>
    <w:rsid w:val="00836C19"/>
    <w:rsid w:val="00836C3D"/>
    <w:rsid w:val="0083705B"/>
    <w:rsid w:val="00837619"/>
    <w:rsid w:val="00840172"/>
    <w:rsid w:val="0084023B"/>
    <w:rsid w:val="00840326"/>
    <w:rsid w:val="0084068A"/>
    <w:rsid w:val="00840870"/>
    <w:rsid w:val="0084157D"/>
    <w:rsid w:val="008418F9"/>
    <w:rsid w:val="00841B43"/>
    <w:rsid w:val="008422DB"/>
    <w:rsid w:val="008424E0"/>
    <w:rsid w:val="0084316B"/>
    <w:rsid w:val="00843C45"/>
    <w:rsid w:val="00844D0C"/>
    <w:rsid w:val="00844F38"/>
    <w:rsid w:val="00845283"/>
    <w:rsid w:val="008457A8"/>
    <w:rsid w:val="0084687C"/>
    <w:rsid w:val="00846B1D"/>
    <w:rsid w:val="00846DF0"/>
    <w:rsid w:val="00846F2B"/>
    <w:rsid w:val="00847385"/>
    <w:rsid w:val="00847759"/>
    <w:rsid w:val="00847808"/>
    <w:rsid w:val="00847B29"/>
    <w:rsid w:val="00847FF6"/>
    <w:rsid w:val="008500FC"/>
    <w:rsid w:val="00850A86"/>
    <w:rsid w:val="008510F0"/>
    <w:rsid w:val="0085147C"/>
    <w:rsid w:val="00851520"/>
    <w:rsid w:val="0085226D"/>
    <w:rsid w:val="0085276D"/>
    <w:rsid w:val="008527EE"/>
    <w:rsid w:val="00852CE4"/>
    <w:rsid w:val="00852EAA"/>
    <w:rsid w:val="00853026"/>
    <w:rsid w:val="008539E5"/>
    <w:rsid w:val="00853BAA"/>
    <w:rsid w:val="00853E69"/>
    <w:rsid w:val="008540D9"/>
    <w:rsid w:val="0085418E"/>
    <w:rsid w:val="00854DB8"/>
    <w:rsid w:val="0085587C"/>
    <w:rsid w:val="00855A46"/>
    <w:rsid w:val="0085626B"/>
    <w:rsid w:val="008566C9"/>
    <w:rsid w:val="00856AF4"/>
    <w:rsid w:val="00856B6C"/>
    <w:rsid w:val="00856DBB"/>
    <w:rsid w:val="00856E28"/>
    <w:rsid w:val="008609F5"/>
    <w:rsid w:val="00860A17"/>
    <w:rsid w:val="00860AFF"/>
    <w:rsid w:val="00860EEC"/>
    <w:rsid w:val="008618F1"/>
    <w:rsid w:val="00861918"/>
    <w:rsid w:val="008621EC"/>
    <w:rsid w:val="008624D2"/>
    <w:rsid w:val="0086278F"/>
    <w:rsid w:val="0086297C"/>
    <w:rsid w:val="00863375"/>
    <w:rsid w:val="0086382E"/>
    <w:rsid w:val="00863870"/>
    <w:rsid w:val="00863C23"/>
    <w:rsid w:val="00863E40"/>
    <w:rsid w:val="0086460E"/>
    <w:rsid w:val="00865108"/>
    <w:rsid w:val="0086533F"/>
    <w:rsid w:val="0086547A"/>
    <w:rsid w:val="0086593C"/>
    <w:rsid w:val="0086640A"/>
    <w:rsid w:val="00866710"/>
    <w:rsid w:val="0086698F"/>
    <w:rsid w:val="00866E19"/>
    <w:rsid w:val="00866EBB"/>
    <w:rsid w:val="00867134"/>
    <w:rsid w:val="00867F67"/>
    <w:rsid w:val="00867F70"/>
    <w:rsid w:val="0087009F"/>
    <w:rsid w:val="008706C3"/>
    <w:rsid w:val="00870B8A"/>
    <w:rsid w:val="00870C0B"/>
    <w:rsid w:val="008717A3"/>
    <w:rsid w:val="00871B86"/>
    <w:rsid w:val="00871C43"/>
    <w:rsid w:val="00871FB6"/>
    <w:rsid w:val="00873CC5"/>
    <w:rsid w:val="00873F25"/>
    <w:rsid w:val="00874412"/>
    <w:rsid w:val="00874696"/>
    <w:rsid w:val="00874AFE"/>
    <w:rsid w:val="00874DDF"/>
    <w:rsid w:val="008755AF"/>
    <w:rsid w:val="00875652"/>
    <w:rsid w:val="0087679B"/>
    <w:rsid w:val="00877093"/>
    <w:rsid w:val="00877637"/>
    <w:rsid w:val="0087772A"/>
    <w:rsid w:val="0087799B"/>
    <w:rsid w:val="00877A52"/>
    <w:rsid w:val="00877C63"/>
    <w:rsid w:val="00877EE8"/>
    <w:rsid w:val="0088072C"/>
    <w:rsid w:val="008808E2"/>
    <w:rsid w:val="00880A31"/>
    <w:rsid w:val="00880A7E"/>
    <w:rsid w:val="00880B89"/>
    <w:rsid w:val="00880CD3"/>
    <w:rsid w:val="00880EA9"/>
    <w:rsid w:val="00880FD0"/>
    <w:rsid w:val="0088164E"/>
    <w:rsid w:val="008816F4"/>
    <w:rsid w:val="00881A24"/>
    <w:rsid w:val="00881B1C"/>
    <w:rsid w:val="00881BC9"/>
    <w:rsid w:val="00881D71"/>
    <w:rsid w:val="00881E02"/>
    <w:rsid w:val="00882258"/>
    <w:rsid w:val="0088280A"/>
    <w:rsid w:val="00882BC3"/>
    <w:rsid w:val="00882C5D"/>
    <w:rsid w:val="00883231"/>
    <w:rsid w:val="008834DC"/>
    <w:rsid w:val="00883824"/>
    <w:rsid w:val="0088420E"/>
    <w:rsid w:val="00884BEA"/>
    <w:rsid w:val="00884FE9"/>
    <w:rsid w:val="008851D9"/>
    <w:rsid w:val="00885211"/>
    <w:rsid w:val="008852EF"/>
    <w:rsid w:val="0088560B"/>
    <w:rsid w:val="008856A1"/>
    <w:rsid w:val="008858A0"/>
    <w:rsid w:val="00885C6D"/>
    <w:rsid w:val="00886F7B"/>
    <w:rsid w:val="00887033"/>
    <w:rsid w:val="0088749A"/>
    <w:rsid w:val="008878F4"/>
    <w:rsid w:val="00887E46"/>
    <w:rsid w:val="008900D7"/>
    <w:rsid w:val="00890600"/>
    <w:rsid w:val="00890670"/>
    <w:rsid w:val="008908A2"/>
    <w:rsid w:val="008908AC"/>
    <w:rsid w:val="00890996"/>
    <w:rsid w:val="00890CF5"/>
    <w:rsid w:val="00890DE5"/>
    <w:rsid w:val="00891013"/>
    <w:rsid w:val="008918AC"/>
    <w:rsid w:val="00891E26"/>
    <w:rsid w:val="00892B52"/>
    <w:rsid w:val="00892F05"/>
    <w:rsid w:val="008931F7"/>
    <w:rsid w:val="00893441"/>
    <w:rsid w:val="00893AE3"/>
    <w:rsid w:val="00893E1F"/>
    <w:rsid w:val="00894026"/>
    <w:rsid w:val="00894D91"/>
    <w:rsid w:val="008950A8"/>
    <w:rsid w:val="00895E95"/>
    <w:rsid w:val="008964E6"/>
    <w:rsid w:val="00896F33"/>
    <w:rsid w:val="0089730B"/>
    <w:rsid w:val="008973FC"/>
    <w:rsid w:val="008979A6"/>
    <w:rsid w:val="00897D03"/>
    <w:rsid w:val="008A00DA"/>
    <w:rsid w:val="008A027E"/>
    <w:rsid w:val="008A032E"/>
    <w:rsid w:val="008A0541"/>
    <w:rsid w:val="008A07AB"/>
    <w:rsid w:val="008A0808"/>
    <w:rsid w:val="008A0842"/>
    <w:rsid w:val="008A0972"/>
    <w:rsid w:val="008A0C0B"/>
    <w:rsid w:val="008A1190"/>
    <w:rsid w:val="008A170A"/>
    <w:rsid w:val="008A1932"/>
    <w:rsid w:val="008A1E47"/>
    <w:rsid w:val="008A1FB0"/>
    <w:rsid w:val="008A2721"/>
    <w:rsid w:val="008A2B01"/>
    <w:rsid w:val="008A2D2A"/>
    <w:rsid w:val="008A317A"/>
    <w:rsid w:val="008A3455"/>
    <w:rsid w:val="008A3F85"/>
    <w:rsid w:val="008A4C33"/>
    <w:rsid w:val="008A53A4"/>
    <w:rsid w:val="008A57ED"/>
    <w:rsid w:val="008A5ECD"/>
    <w:rsid w:val="008A6B9F"/>
    <w:rsid w:val="008A6F83"/>
    <w:rsid w:val="008A73BA"/>
    <w:rsid w:val="008A7645"/>
    <w:rsid w:val="008A7ED7"/>
    <w:rsid w:val="008B0695"/>
    <w:rsid w:val="008B0C7D"/>
    <w:rsid w:val="008B0FBF"/>
    <w:rsid w:val="008B1229"/>
    <w:rsid w:val="008B12AD"/>
    <w:rsid w:val="008B13DF"/>
    <w:rsid w:val="008B196A"/>
    <w:rsid w:val="008B19F3"/>
    <w:rsid w:val="008B2644"/>
    <w:rsid w:val="008B274C"/>
    <w:rsid w:val="008B2865"/>
    <w:rsid w:val="008B2BD7"/>
    <w:rsid w:val="008B2DA3"/>
    <w:rsid w:val="008B334F"/>
    <w:rsid w:val="008B34D9"/>
    <w:rsid w:val="008B3E29"/>
    <w:rsid w:val="008B3EE5"/>
    <w:rsid w:val="008B4111"/>
    <w:rsid w:val="008B5738"/>
    <w:rsid w:val="008B5C4D"/>
    <w:rsid w:val="008B68FE"/>
    <w:rsid w:val="008B6907"/>
    <w:rsid w:val="008B6F43"/>
    <w:rsid w:val="008B7B32"/>
    <w:rsid w:val="008B7E6F"/>
    <w:rsid w:val="008C10AF"/>
    <w:rsid w:val="008C15C3"/>
    <w:rsid w:val="008C1C91"/>
    <w:rsid w:val="008C1EBD"/>
    <w:rsid w:val="008C2C4E"/>
    <w:rsid w:val="008C2E20"/>
    <w:rsid w:val="008C313F"/>
    <w:rsid w:val="008C3F07"/>
    <w:rsid w:val="008C46E9"/>
    <w:rsid w:val="008C4985"/>
    <w:rsid w:val="008C4F6F"/>
    <w:rsid w:val="008C5022"/>
    <w:rsid w:val="008C50F1"/>
    <w:rsid w:val="008C56A7"/>
    <w:rsid w:val="008C5E04"/>
    <w:rsid w:val="008C6525"/>
    <w:rsid w:val="008C69D6"/>
    <w:rsid w:val="008C6BB0"/>
    <w:rsid w:val="008C6CF5"/>
    <w:rsid w:val="008C6E71"/>
    <w:rsid w:val="008D00CA"/>
    <w:rsid w:val="008D070F"/>
    <w:rsid w:val="008D14C0"/>
    <w:rsid w:val="008D2565"/>
    <w:rsid w:val="008D2723"/>
    <w:rsid w:val="008D2769"/>
    <w:rsid w:val="008D2CFD"/>
    <w:rsid w:val="008D2E74"/>
    <w:rsid w:val="008D323F"/>
    <w:rsid w:val="008D391C"/>
    <w:rsid w:val="008D39DC"/>
    <w:rsid w:val="008D3BC6"/>
    <w:rsid w:val="008D4194"/>
    <w:rsid w:val="008D4881"/>
    <w:rsid w:val="008D4D98"/>
    <w:rsid w:val="008D53C0"/>
    <w:rsid w:val="008D5F55"/>
    <w:rsid w:val="008D5F56"/>
    <w:rsid w:val="008D60BA"/>
    <w:rsid w:val="008D651A"/>
    <w:rsid w:val="008D658C"/>
    <w:rsid w:val="008D6F0D"/>
    <w:rsid w:val="008D713F"/>
    <w:rsid w:val="008D7EB6"/>
    <w:rsid w:val="008E0032"/>
    <w:rsid w:val="008E01A4"/>
    <w:rsid w:val="008E18C5"/>
    <w:rsid w:val="008E2093"/>
    <w:rsid w:val="008E3026"/>
    <w:rsid w:val="008E38C4"/>
    <w:rsid w:val="008E3E4F"/>
    <w:rsid w:val="008E4563"/>
    <w:rsid w:val="008E5358"/>
    <w:rsid w:val="008E597B"/>
    <w:rsid w:val="008E6A24"/>
    <w:rsid w:val="008E707E"/>
    <w:rsid w:val="008E7545"/>
    <w:rsid w:val="008E7738"/>
    <w:rsid w:val="008E7945"/>
    <w:rsid w:val="008F047D"/>
    <w:rsid w:val="008F122A"/>
    <w:rsid w:val="008F1972"/>
    <w:rsid w:val="008F1A71"/>
    <w:rsid w:val="008F1B47"/>
    <w:rsid w:val="008F2446"/>
    <w:rsid w:val="008F266E"/>
    <w:rsid w:val="008F2748"/>
    <w:rsid w:val="008F2778"/>
    <w:rsid w:val="008F28F0"/>
    <w:rsid w:val="008F2BC8"/>
    <w:rsid w:val="008F2C2A"/>
    <w:rsid w:val="008F2CA6"/>
    <w:rsid w:val="008F379A"/>
    <w:rsid w:val="008F40FA"/>
    <w:rsid w:val="008F49B0"/>
    <w:rsid w:val="008F5092"/>
    <w:rsid w:val="008F5793"/>
    <w:rsid w:val="008F59F9"/>
    <w:rsid w:val="008F61E7"/>
    <w:rsid w:val="008F6219"/>
    <w:rsid w:val="008F6A7A"/>
    <w:rsid w:val="008F6B97"/>
    <w:rsid w:val="008F6DC2"/>
    <w:rsid w:val="008F73C9"/>
    <w:rsid w:val="008F7AA9"/>
    <w:rsid w:val="008F7BD9"/>
    <w:rsid w:val="0090036F"/>
    <w:rsid w:val="009005A2"/>
    <w:rsid w:val="00900674"/>
    <w:rsid w:val="0090070B"/>
    <w:rsid w:val="009007B1"/>
    <w:rsid w:val="00900DB3"/>
    <w:rsid w:val="009010D5"/>
    <w:rsid w:val="00901716"/>
    <w:rsid w:val="009021A6"/>
    <w:rsid w:val="00902773"/>
    <w:rsid w:val="00902A07"/>
    <w:rsid w:val="00902BB6"/>
    <w:rsid w:val="00902F32"/>
    <w:rsid w:val="00903245"/>
    <w:rsid w:val="00903344"/>
    <w:rsid w:val="00903AF2"/>
    <w:rsid w:val="00903F3C"/>
    <w:rsid w:val="009044F8"/>
    <w:rsid w:val="009047DB"/>
    <w:rsid w:val="00904C23"/>
    <w:rsid w:val="00904C39"/>
    <w:rsid w:val="00905017"/>
    <w:rsid w:val="0090559B"/>
    <w:rsid w:val="00905A35"/>
    <w:rsid w:val="009063FC"/>
    <w:rsid w:val="0090649F"/>
    <w:rsid w:val="00906BD1"/>
    <w:rsid w:val="00906BD9"/>
    <w:rsid w:val="00906EF8"/>
    <w:rsid w:val="009073E5"/>
    <w:rsid w:val="0090761E"/>
    <w:rsid w:val="009078A6"/>
    <w:rsid w:val="00907B70"/>
    <w:rsid w:val="00907C12"/>
    <w:rsid w:val="00907C9E"/>
    <w:rsid w:val="00907F1C"/>
    <w:rsid w:val="009108CE"/>
    <w:rsid w:val="00910E3E"/>
    <w:rsid w:val="00910ED1"/>
    <w:rsid w:val="00911EAA"/>
    <w:rsid w:val="009122E8"/>
    <w:rsid w:val="009123E2"/>
    <w:rsid w:val="00912B41"/>
    <w:rsid w:val="00912C50"/>
    <w:rsid w:val="00913157"/>
    <w:rsid w:val="009132BE"/>
    <w:rsid w:val="009139DA"/>
    <w:rsid w:val="00913D61"/>
    <w:rsid w:val="00913FD9"/>
    <w:rsid w:val="00914079"/>
    <w:rsid w:val="00914B7D"/>
    <w:rsid w:val="00914E66"/>
    <w:rsid w:val="00915AEF"/>
    <w:rsid w:val="009165A6"/>
    <w:rsid w:val="009166FE"/>
    <w:rsid w:val="00916C7A"/>
    <w:rsid w:val="00916CD6"/>
    <w:rsid w:val="00916E18"/>
    <w:rsid w:val="0091721C"/>
    <w:rsid w:val="00917275"/>
    <w:rsid w:val="009173BA"/>
    <w:rsid w:val="0091755D"/>
    <w:rsid w:val="0091771D"/>
    <w:rsid w:val="00917A58"/>
    <w:rsid w:val="0092092F"/>
    <w:rsid w:val="00920AA8"/>
    <w:rsid w:val="00920B24"/>
    <w:rsid w:val="00921447"/>
    <w:rsid w:val="00921B1C"/>
    <w:rsid w:val="00922AEE"/>
    <w:rsid w:val="00922B6C"/>
    <w:rsid w:val="00923276"/>
    <w:rsid w:val="009237CA"/>
    <w:rsid w:val="00923AFF"/>
    <w:rsid w:val="0092429F"/>
    <w:rsid w:val="009249A6"/>
    <w:rsid w:val="009249D0"/>
    <w:rsid w:val="00924CE2"/>
    <w:rsid w:val="0092537F"/>
    <w:rsid w:val="00926633"/>
    <w:rsid w:val="0092771B"/>
    <w:rsid w:val="0092788D"/>
    <w:rsid w:val="00927909"/>
    <w:rsid w:val="009301A6"/>
    <w:rsid w:val="009303BF"/>
    <w:rsid w:val="009305B2"/>
    <w:rsid w:val="0093079D"/>
    <w:rsid w:val="00930E51"/>
    <w:rsid w:val="00930EC5"/>
    <w:rsid w:val="00931300"/>
    <w:rsid w:val="00931F00"/>
    <w:rsid w:val="009327A6"/>
    <w:rsid w:val="00932854"/>
    <w:rsid w:val="009328B3"/>
    <w:rsid w:val="00932B03"/>
    <w:rsid w:val="00932D07"/>
    <w:rsid w:val="00933E62"/>
    <w:rsid w:val="00934D44"/>
    <w:rsid w:val="00935264"/>
    <w:rsid w:val="00936789"/>
    <w:rsid w:val="009371FB"/>
    <w:rsid w:val="009373DD"/>
    <w:rsid w:val="00937FAF"/>
    <w:rsid w:val="00940BD2"/>
    <w:rsid w:val="00940CBE"/>
    <w:rsid w:val="00941163"/>
    <w:rsid w:val="00941257"/>
    <w:rsid w:val="009415F3"/>
    <w:rsid w:val="00941865"/>
    <w:rsid w:val="009419E5"/>
    <w:rsid w:val="00941F9A"/>
    <w:rsid w:val="009420F6"/>
    <w:rsid w:val="0094212C"/>
    <w:rsid w:val="00942694"/>
    <w:rsid w:val="00942F49"/>
    <w:rsid w:val="0094324E"/>
    <w:rsid w:val="00943417"/>
    <w:rsid w:val="009438F1"/>
    <w:rsid w:val="00943BB6"/>
    <w:rsid w:val="00943CBD"/>
    <w:rsid w:val="009446F2"/>
    <w:rsid w:val="00944CEC"/>
    <w:rsid w:val="0094514A"/>
    <w:rsid w:val="009457F3"/>
    <w:rsid w:val="00945906"/>
    <w:rsid w:val="00945D62"/>
    <w:rsid w:val="00945FBF"/>
    <w:rsid w:val="00946262"/>
    <w:rsid w:val="00946E72"/>
    <w:rsid w:val="00946EC5"/>
    <w:rsid w:val="00947EED"/>
    <w:rsid w:val="00947F9C"/>
    <w:rsid w:val="00950036"/>
    <w:rsid w:val="009509C5"/>
    <w:rsid w:val="00951551"/>
    <w:rsid w:val="00951AE1"/>
    <w:rsid w:val="0095214B"/>
    <w:rsid w:val="00952896"/>
    <w:rsid w:val="00952F08"/>
    <w:rsid w:val="00953078"/>
    <w:rsid w:val="00953164"/>
    <w:rsid w:val="009535EF"/>
    <w:rsid w:val="00953602"/>
    <w:rsid w:val="00953967"/>
    <w:rsid w:val="00953AB3"/>
    <w:rsid w:val="00953DFC"/>
    <w:rsid w:val="00954191"/>
    <w:rsid w:val="009543B5"/>
    <w:rsid w:val="009545C6"/>
    <w:rsid w:val="009545D0"/>
    <w:rsid w:val="00955691"/>
    <w:rsid w:val="00955C8E"/>
    <w:rsid w:val="00956145"/>
    <w:rsid w:val="009562B1"/>
    <w:rsid w:val="009566F1"/>
    <w:rsid w:val="00956A93"/>
    <w:rsid w:val="00956CE1"/>
    <w:rsid w:val="00956D20"/>
    <w:rsid w:val="00956FE2"/>
    <w:rsid w:val="00957815"/>
    <w:rsid w:val="00957B61"/>
    <w:rsid w:val="009604FB"/>
    <w:rsid w:val="00960801"/>
    <w:rsid w:val="00960D9C"/>
    <w:rsid w:val="009613ED"/>
    <w:rsid w:val="00961B27"/>
    <w:rsid w:val="00961DAB"/>
    <w:rsid w:val="009624B6"/>
    <w:rsid w:val="00963377"/>
    <w:rsid w:val="00964771"/>
    <w:rsid w:val="00964C1E"/>
    <w:rsid w:val="00964DD1"/>
    <w:rsid w:val="00964F63"/>
    <w:rsid w:val="00965176"/>
    <w:rsid w:val="00965378"/>
    <w:rsid w:val="0096540B"/>
    <w:rsid w:val="00965430"/>
    <w:rsid w:val="00965BB2"/>
    <w:rsid w:val="00965E51"/>
    <w:rsid w:val="00965FA9"/>
    <w:rsid w:val="009660FE"/>
    <w:rsid w:val="00966772"/>
    <w:rsid w:val="009668A7"/>
    <w:rsid w:val="0096695A"/>
    <w:rsid w:val="00967850"/>
    <w:rsid w:val="0097006E"/>
    <w:rsid w:val="00970710"/>
    <w:rsid w:val="00970BD3"/>
    <w:rsid w:val="00971178"/>
    <w:rsid w:val="00971870"/>
    <w:rsid w:val="00971F72"/>
    <w:rsid w:val="00972390"/>
    <w:rsid w:val="00972642"/>
    <w:rsid w:val="009727EB"/>
    <w:rsid w:val="00972925"/>
    <w:rsid w:val="00972B6C"/>
    <w:rsid w:val="00972E2E"/>
    <w:rsid w:val="00973E9E"/>
    <w:rsid w:val="0097486E"/>
    <w:rsid w:val="00974E95"/>
    <w:rsid w:val="00975900"/>
    <w:rsid w:val="00975912"/>
    <w:rsid w:val="00975919"/>
    <w:rsid w:val="00975A4F"/>
    <w:rsid w:val="00975E62"/>
    <w:rsid w:val="00975F49"/>
    <w:rsid w:val="009768C2"/>
    <w:rsid w:val="00976942"/>
    <w:rsid w:val="00976EB3"/>
    <w:rsid w:val="00977079"/>
    <w:rsid w:val="00977678"/>
    <w:rsid w:val="0097777B"/>
    <w:rsid w:val="00977928"/>
    <w:rsid w:val="00977A0F"/>
    <w:rsid w:val="00977D7C"/>
    <w:rsid w:val="00980160"/>
    <w:rsid w:val="00980B2E"/>
    <w:rsid w:val="00980C21"/>
    <w:rsid w:val="00980DC9"/>
    <w:rsid w:val="0098129B"/>
    <w:rsid w:val="00981D27"/>
    <w:rsid w:val="00982602"/>
    <w:rsid w:val="0098290F"/>
    <w:rsid w:val="009832A5"/>
    <w:rsid w:val="00983379"/>
    <w:rsid w:val="0098396E"/>
    <w:rsid w:val="00983C0B"/>
    <w:rsid w:val="00983DA1"/>
    <w:rsid w:val="009843BA"/>
    <w:rsid w:val="009843F9"/>
    <w:rsid w:val="00984645"/>
    <w:rsid w:val="009847AA"/>
    <w:rsid w:val="009847CD"/>
    <w:rsid w:val="00984CA9"/>
    <w:rsid w:val="00984D9E"/>
    <w:rsid w:val="009855B6"/>
    <w:rsid w:val="00986507"/>
    <w:rsid w:val="009865EF"/>
    <w:rsid w:val="00986FD3"/>
    <w:rsid w:val="009870CD"/>
    <w:rsid w:val="0098745C"/>
    <w:rsid w:val="009874B2"/>
    <w:rsid w:val="0098768C"/>
    <w:rsid w:val="00990101"/>
    <w:rsid w:val="00990DD4"/>
    <w:rsid w:val="009910AD"/>
    <w:rsid w:val="00991629"/>
    <w:rsid w:val="009916F6"/>
    <w:rsid w:val="00991D3D"/>
    <w:rsid w:val="00991E17"/>
    <w:rsid w:val="009925E9"/>
    <w:rsid w:val="00992894"/>
    <w:rsid w:val="00992DB8"/>
    <w:rsid w:val="00992E45"/>
    <w:rsid w:val="00992F2A"/>
    <w:rsid w:val="009932FB"/>
    <w:rsid w:val="00993308"/>
    <w:rsid w:val="00993594"/>
    <w:rsid w:val="009944AF"/>
    <w:rsid w:val="0099498C"/>
    <w:rsid w:val="00995719"/>
    <w:rsid w:val="00995D00"/>
    <w:rsid w:val="00995D28"/>
    <w:rsid w:val="00996183"/>
    <w:rsid w:val="0099640E"/>
    <w:rsid w:val="009964E8"/>
    <w:rsid w:val="009964F3"/>
    <w:rsid w:val="00996DC7"/>
    <w:rsid w:val="00997102"/>
    <w:rsid w:val="009971DE"/>
    <w:rsid w:val="009971FA"/>
    <w:rsid w:val="00997382"/>
    <w:rsid w:val="00997427"/>
    <w:rsid w:val="009975FB"/>
    <w:rsid w:val="00997BA1"/>
    <w:rsid w:val="00997E74"/>
    <w:rsid w:val="00997EC4"/>
    <w:rsid w:val="00997FC4"/>
    <w:rsid w:val="009A04BD"/>
    <w:rsid w:val="009A0A81"/>
    <w:rsid w:val="009A1996"/>
    <w:rsid w:val="009A1AC9"/>
    <w:rsid w:val="009A20F8"/>
    <w:rsid w:val="009A2327"/>
    <w:rsid w:val="009A25CB"/>
    <w:rsid w:val="009A263C"/>
    <w:rsid w:val="009A2D14"/>
    <w:rsid w:val="009A2FD4"/>
    <w:rsid w:val="009A36A9"/>
    <w:rsid w:val="009A37A9"/>
    <w:rsid w:val="009A3995"/>
    <w:rsid w:val="009A399F"/>
    <w:rsid w:val="009A3D42"/>
    <w:rsid w:val="009A4486"/>
    <w:rsid w:val="009A46C5"/>
    <w:rsid w:val="009A4854"/>
    <w:rsid w:val="009A4A40"/>
    <w:rsid w:val="009A4A4B"/>
    <w:rsid w:val="009A5246"/>
    <w:rsid w:val="009A5466"/>
    <w:rsid w:val="009A6132"/>
    <w:rsid w:val="009A615A"/>
    <w:rsid w:val="009A6224"/>
    <w:rsid w:val="009A64CE"/>
    <w:rsid w:val="009A68B9"/>
    <w:rsid w:val="009A6AE4"/>
    <w:rsid w:val="009A6B2E"/>
    <w:rsid w:val="009A6DD3"/>
    <w:rsid w:val="009A7C84"/>
    <w:rsid w:val="009A7EA8"/>
    <w:rsid w:val="009B05B5"/>
    <w:rsid w:val="009B0893"/>
    <w:rsid w:val="009B0896"/>
    <w:rsid w:val="009B08C7"/>
    <w:rsid w:val="009B10E6"/>
    <w:rsid w:val="009B14F2"/>
    <w:rsid w:val="009B1504"/>
    <w:rsid w:val="009B17FB"/>
    <w:rsid w:val="009B1A5F"/>
    <w:rsid w:val="009B1E68"/>
    <w:rsid w:val="009B1E78"/>
    <w:rsid w:val="009B1E90"/>
    <w:rsid w:val="009B263E"/>
    <w:rsid w:val="009B2780"/>
    <w:rsid w:val="009B2865"/>
    <w:rsid w:val="009B2F18"/>
    <w:rsid w:val="009B2F80"/>
    <w:rsid w:val="009B387A"/>
    <w:rsid w:val="009B3ECE"/>
    <w:rsid w:val="009B48EC"/>
    <w:rsid w:val="009B4EC3"/>
    <w:rsid w:val="009B5719"/>
    <w:rsid w:val="009B5FD5"/>
    <w:rsid w:val="009B6095"/>
    <w:rsid w:val="009B63AE"/>
    <w:rsid w:val="009B7FAF"/>
    <w:rsid w:val="009C0090"/>
    <w:rsid w:val="009C00AC"/>
    <w:rsid w:val="009C0261"/>
    <w:rsid w:val="009C027B"/>
    <w:rsid w:val="009C0402"/>
    <w:rsid w:val="009C0C73"/>
    <w:rsid w:val="009C0C99"/>
    <w:rsid w:val="009C0F4C"/>
    <w:rsid w:val="009C1000"/>
    <w:rsid w:val="009C13BF"/>
    <w:rsid w:val="009C14BA"/>
    <w:rsid w:val="009C1840"/>
    <w:rsid w:val="009C21B6"/>
    <w:rsid w:val="009C21E4"/>
    <w:rsid w:val="009C27C0"/>
    <w:rsid w:val="009C2A6C"/>
    <w:rsid w:val="009C2F3C"/>
    <w:rsid w:val="009C325D"/>
    <w:rsid w:val="009C33EA"/>
    <w:rsid w:val="009C3436"/>
    <w:rsid w:val="009C37B3"/>
    <w:rsid w:val="009C496A"/>
    <w:rsid w:val="009C49CB"/>
    <w:rsid w:val="009C4F86"/>
    <w:rsid w:val="009C549F"/>
    <w:rsid w:val="009C5771"/>
    <w:rsid w:val="009C5792"/>
    <w:rsid w:val="009C6034"/>
    <w:rsid w:val="009C6799"/>
    <w:rsid w:val="009C6F16"/>
    <w:rsid w:val="009C749B"/>
    <w:rsid w:val="009C767A"/>
    <w:rsid w:val="009C7A8B"/>
    <w:rsid w:val="009C7B48"/>
    <w:rsid w:val="009C7DE3"/>
    <w:rsid w:val="009C7EF6"/>
    <w:rsid w:val="009D0469"/>
    <w:rsid w:val="009D06D8"/>
    <w:rsid w:val="009D0A3C"/>
    <w:rsid w:val="009D0C4A"/>
    <w:rsid w:val="009D0FB2"/>
    <w:rsid w:val="009D1354"/>
    <w:rsid w:val="009D14A7"/>
    <w:rsid w:val="009D1647"/>
    <w:rsid w:val="009D1B31"/>
    <w:rsid w:val="009D1C61"/>
    <w:rsid w:val="009D1E3B"/>
    <w:rsid w:val="009D1F19"/>
    <w:rsid w:val="009D20C8"/>
    <w:rsid w:val="009D210F"/>
    <w:rsid w:val="009D3288"/>
    <w:rsid w:val="009D3456"/>
    <w:rsid w:val="009D3987"/>
    <w:rsid w:val="009D3EE5"/>
    <w:rsid w:val="009D40CC"/>
    <w:rsid w:val="009D4E15"/>
    <w:rsid w:val="009D51E5"/>
    <w:rsid w:val="009D5628"/>
    <w:rsid w:val="009D5A20"/>
    <w:rsid w:val="009D5F40"/>
    <w:rsid w:val="009D653D"/>
    <w:rsid w:val="009D6647"/>
    <w:rsid w:val="009D6BE8"/>
    <w:rsid w:val="009D6E20"/>
    <w:rsid w:val="009D73DE"/>
    <w:rsid w:val="009D7CE1"/>
    <w:rsid w:val="009E06C9"/>
    <w:rsid w:val="009E193A"/>
    <w:rsid w:val="009E241F"/>
    <w:rsid w:val="009E26F8"/>
    <w:rsid w:val="009E2BCE"/>
    <w:rsid w:val="009E2CE8"/>
    <w:rsid w:val="009E3BD4"/>
    <w:rsid w:val="009E3E0D"/>
    <w:rsid w:val="009E461C"/>
    <w:rsid w:val="009E4E7C"/>
    <w:rsid w:val="009E4EE3"/>
    <w:rsid w:val="009E5CD7"/>
    <w:rsid w:val="009E7266"/>
    <w:rsid w:val="009E7C42"/>
    <w:rsid w:val="009F03FC"/>
    <w:rsid w:val="009F0DDF"/>
    <w:rsid w:val="009F12D7"/>
    <w:rsid w:val="009F146B"/>
    <w:rsid w:val="009F14CB"/>
    <w:rsid w:val="009F1879"/>
    <w:rsid w:val="009F24A8"/>
    <w:rsid w:val="009F30C2"/>
    <w:rsid w:val="009F3438"/>
    <w:rsid w:val="009F36E3"/>
    <w:rsid w:val="009F3BEE"/>
    <w:rsid w:val="009F3C1D"/>
    <w:rsid w:val="009F4061"/>
    <w:rsid w:val="009F41BF"/>
    <w:rsid w:val="009F534C"/>
    <w:rsid w:val="009F559D"/>
    <w:rsid w:val="009F566B"/>
    <w:rsid w:val="009F5CEC"/>
    <w:rsid w:val="009F64BD"/>
    <w:rsid w:val="009F7600"/>
    <w:rsid w:val="009F7689"/>
    <w:rsid w:val="009F783F"/>
    <w:rsid w:val="009F7927"/>
    <w:rsid w:val="00A00362"/>
    <w:rsid w:val="00A0048E"/>
    <w:rsid w:val="00A00932"/>
    <w:rsid w:val="00A009CF"/>
    <w:rsid w:val="00A00B88"/>
    <w:rsid w:val="00A00FAD"/>
    <w:rsid w:val="00A012FF"/>
    <w:rsid w:val="00A013DC"/>
    <w:rsid w:val="00A0161D"/>
    <w:rsid w:val="00A01FF3"/>
    <w:rsid w:val="00A0212C"/>
    <w:rsid w:val="00A02B18"/>
    <w:rsid w:val="00A032D8"/>
    <w:rsid w:val="00A03CA7"/>
    <w:rsid w:val="00A03D59"/>
    <w:rsid w:val="00A04408"/>
    <w:rsid w:val="00A047A3"/>
    <w:rsid w:val="00A04930"/>
    <w:rsid w:val="00A04EFE"/>
    <w:rsid w:val="00A051B0"/>
    <w:rsid w:val="00A05856"/>
    <w:rsid w:val="00A0588F"/>
    <w:rsid w:val="00A05903"/>
    <w:rsid w:val="00A06219"/>
    <w:rsid w:val="00A066AE"/>
    <w:rsid w:val="00A069AC"/>
    <w:rsid w:val="00A0701E"/>
    <w:rsid w:val="00A070DE"/>
    <w:rsid w:val="00A075D9"/>
    <w:rsid w:val="00A0781A"/>
    <w:rsid w:val="00A07A2E"/>
    <w:rsid w:val="00A07D97"/>
    <w:rsid w:val="00A100FC"/>
    <w:rsid w:val="00A1041B"/>
    <w:rsid w:val="00A10420"/>
    <w:rsid w:val="00A1090C"/>
    <w:rsid w:val="00A10993"/>
    <w:rsid w:val="00A10BA2"/>
    <w:rsid w:val="00A10C93"/>
    <w:rsid w:val="00A11CE5"/>
    <w:rsid w:val="00A11D4F"/>
    <w:rsid w:val="00A11E1A"/>
    <w:rsid w:val="00A12000"/>
    <w:rsid w:val="00A12235"/>
    <w:rsid w:val="00A12C64"/>
    <w:rsid w:val="00A12E05"/>
    <w:rsid w:val="00A131D2"/>
    <w:rsid w:val="00A134E0"/>
    <w:rsid w:val="00A13B18"/>
    <w:rsid w:val="00A13D32"/>
    <w:rsid w:val="00A13FAB"/>
    <w:rsid w:val="00A140FC"/>
    <w:rsid w:val="00A14739"/>
    <w:rsid w:val="00A1554C"/>
    <w:rsid w:val="00A15755"/>
    <w:rsid w:val="00A15783"/>
    <w:rsid w:val="00A15B7D"/>
    <w:rsid w:val="00A15C94"/>
    <w:rsid w:val="00A16070"/>
    <w:rsid w:val="00A16653"/>
    <w:rsid w:val="00A17206"/>
    <w:rsid w:val="00A1772C"/>
    <w:rsid w:val="00A17AA2"/>
    <w:rsid w:val="00A208DF"/>
    <w:rsid w:val="00A20DA7"/>
    <w:rsid w:val="00A228A2"/>
    <w:rsid w:val="00A22C16"/>
    <w:rsid w:val="00A22EF1"/>
    <w:rsid w:val="00A230A2"/>
    <w:rsid w:val="00A239C2"/>
    <w:rsid w:val="00A23CCA"/>
    <w:rsid w:val="00A2412F"/>
    <w:rsid w:val="00A2437C"/>
    <w:rsid w:val="00A2454F"/>
    <w:rsid w:val="00A245CC"/>
    <w:rsid w:val="00A24908"/>
    <w:rsid w:val="00A24EC4"/>
    <w:rsid w:val="00A25166"/>
    <w:rsid w:val="00A25494"/>
    <w:rsid w:val="00A25788"/>
    <w:rsid w:val="00A26951"/>
    <w:rsid w:val="00A26F96"/>
    <w:rsid w:val="00A271E3"/>
    <w:rsid w:val="00A27421"/>
    <w:rsid w:val="00A279CE"/>
    <w:rsid w:val="00A27C63"/>
    <w:rsid w:val="00A27E56"/>
    <w:rsid w:val="00A3002E"/>
    <w:rsid w:val="00A301F1"/>
    <w:rsid w:val="00A30D56"/>
    <w:rsid w:val="00A30E7E"/>
    <w:rsid w:val="00A30F2D"/>
    <w:rsid w:val="00A31466"/>
    <w:rsid w:val="00A316AE"/>
    <w:rsid w:val="00A318C6"/>
    <w:rsid w:val="00A3197F"/>
    <w:rsid w:val="00A31DF2"/>
    <w:rsid w:val="00A328C3"/>
    <w:rsid w:val="00A329D4"/>
    <w:rsid w:val="00A32E50"/>
    <w:rsid w:val="00A32EC6"/>
    <w:rsid w:val="00A343EE"/>
    <w:rsid w:val="00A349C1"/>
    <w:rsid w:val="00A34E86"/>
    <w:rsid w:val="00A351DB"/>
    <w:rsid w:val="00A35867"/>
    <w:rsid w:val="00A36899"/>
    <w:rsid w:val="00A369CA"/>
    <w:rsid w:val="00A375AF"/>
    <w:rsid w:val="00A37EBC"/>
    <w:rsid w:val="00A406CE"/>
    <w:rsid w:val="00A40A50"/>
    <w:rsid w:val="00A419FF"/>
    <w:rsid w:val="00A4268A"/>
    <w:rsid w:val="00A42ED6"/>
    <w:rsid w:val="00A42F9D"/>
    <w:rsid w:val="00A42FC2"/>
    <w:rsid w:val="00A43028"/>
    <w:rsid w:val="00A4338C"/>
    <w:rsid w:val="00A43532"/>
    <w:rsid w:val="00A43817"/>
    <w:rsid w:val="00A43AAE"/>
    <w:rsid w:val="00A44665"/>
    <w:rsid w:val="00A45387"/>
    <w:rsid w:val="00A458B3"/>
    <w:rsid w:val="00A46004"/>
    <w:rsid w:val="00A461A4"/>
    <w:rsid w:val="00A46A45"/>
    <w:rsid w:val="00A46AC5"/>
    <w:rsid w:val="00A47074"/>
    <w:rsid w:val="00A50055"/>
    <w:rsid w:val="00A50246"/>
    <w:rsid w:val="00A50954"/>
    <w:rsid w:val="00A50A1F"/>
    <w:rsid w:val="00A50A97"/>
    <w:rsid w:val="00A51399"/>
    <w:rsid w:val="00A51605"/>
    <w:rsid w:val="00A518B2"/>
    <w:rsid w:val="00A52429"/>
    <w:rsid w:val="00A524EA"/>
    <w:rsid w:val="00A528C1"/>
    <w:rsid w:val="00A52B73"/>
    <w:rsid w:val="00A534FE"/>
    <w:rsid w:val="00A53DD0"/>
    <w:rsid w:val="00A543A1"/>
    <w:rsid w:val="00A55016"/>
    <w:rsid w:val="00A552AA"/>
    <w:rsid w:val="00A555B7"/>
    <w:rsid w:val="00A561AD"/>
    <w:rsid w:val="00A565C3"/>
    <w:rsid w:val="00A56EE8"/>
    <w:rsid w:val="00A5717B"/>
    <w:rsid w:val="00A574DC"/>
    <w:rsid w:val="00A57644"/>
    <w:rsid w:val="00A5775E"/>
    <w:rsid w:val="00A57B1D"/>
    <w:rsid w:val="00A57C6E"/>
    <w:rsid w:val="00A60032"/>
    <w:rsid w:val="00A604D4"/>
    <w:rsid w:val="00A60D81"/>
    <w:rsid w:val="00A61833"/>
    <w:rsid w:val="00A629C8"/>
    <w:rsid w:val="00A62D11"/>
    <w:rsid w:val="00A62F7A"/>
    <w:rsid w:val="00A63018"/>
    <w:rsid w:val="00A63164"/>
    <w:rsid w:val="00A63209"/>
    <w:rsid w:val="00A632BD"/>
    <w:rsid w:val="00A635BD"/>
    <w:rsid w:val="00A639D4"/>
    <w:rsid w:val="00A63B03"/>
    <w:rsid w:val="00A63C11"/>
    <w:rsid w:val="00A63F3A"/>
    <w:rsid w:val="00A6407A"/>
    <w:rsid w:val="00A65509"/>
    <w:rsid w:val="00A65AA2"/>
    <w:rsid w:val="00A65B55"/>
    <w:rsid w:val="00A6636B"/>
    <w:rsid w:val="00A669F1"/>
    <w:rsid w:val="00A66BD7"/>
    <w:rsid w:val="00A66E06"/>
    <w:rsid w:val="00A67B4D"/>
    <w:rsid w:val="00A67CFE"/>
    <w:rsid w:val="00A67D4F"/>
    <w:rsid w:val="00A67E94"/>
    <w:rsid w:val="00A70346"/>
    <w:rsid w:val="00A704FD"/>
    <w:rsid w:val="00A705B0"/>
    <w:rsid w:val="00A7117E"/>
    <w:rsid w:val="00A7133E"/>
    <w:rsid w:val="00A7144D"/>
    <w:rsid w:val="00A72141"/>
    <w:rsid w:val="00A721C5"/>
    <w:rsid w:val="00A72301"/>
    <w:rsid w:val="00A72658"/>
    <w:rsid w:val="00A72699"/>
    <w:rsid w:val="00A72B2B"/>
    <w:rsid w:val="00A73606"/>
    <w:rsid w:val="00A73B65"/>
    <w:rsid w:val="00A74374"/>
    <w:rsid w:val="00A74462"/>
    <w:rsid w:val="00A74EF7"/>
    <w:rsid w:val="00A75602"/>
    <w:rsid w:val="00A7577A"/>
    <w:rsid w:val="00A75906"/>
    <w:rsid w:val="00A75F7C"/>
    <w:rsid w:val="00A7632E"/>
    <w:rsid w:val="00A763BC"/>
    <w:rsid w:val="00A7651F"/>
    <w:rsid w:val="00A7749E"/>
    <w:rsid w:val="00A77714"/>
    <w:rsid w:val="00A77A92"/>
    <w:rsid w:val="00A80254"/>
    <w:rsid w:val="00A80649"/>
    <w:rsid w:val="00A80765"/>
    <w:rsid w:val="00A80D88"/>
    <w:rsid w:val="00A80E9B"/>
    <w:rsid w:val="00A81251"/>
    <w:rsid w:val="00A81355"/>
    <w:rsid w:val="00A813D0"/>
    <w:rsid w:val="00A815DA"/>
    <w:rsid w:val="00A81958"/>
    <w:rsid w:val="00A82036"/>
    <w:rsid w:val="00A82128"/>
    <w:rsid w:val="00A82309"/>
    <w:rsid w:val="00A825B6"/>
    <w:rsid w:val="00A826D5"/>
    <w:rsid w:val="00A82DE1"/>
    <w:rsid w:val="00A83024"/>
    <w:rsid w:val="00A83341"/>
    <w:rsid w:val="00A83452"/>
    <w:rsid w:val="00A8384A"/>
    <w:rsid w:val="00A83D37"/>
    <w:rsid w:val="00A84254"/>
    <w:rsid w:val="00A8430F"/>
    <w:rsid w:val="00A84F30"/>
    <w:rsid w:val="00A85400"/>
    <w:rsid w:val="00A855DA"/>
    <w:rsid w:val="00A857AF"/>
    <w:rsid w:val="00A86AA7"/>
    <w:rsid w:val="00A870E6"/>
    <w:rsid w:val="00A87303"/>
    <w:rsid w:val="00A873C5"/>
    <w:rsid w:val="00A87553"/>
    <w:rsid w:val="00A87789"/>
    <w:rsid w:val="00A879A7"/>
    <w:rsid w:val="00A87E61"/>
    <w:rsid w:val="00A904DA"/>
    <w:rsid w:val="00A907A0"/>
    <w:rsid w:val="00A913E4"/>
    <w:rsid w:val="00A91520"/>
    <w:rsid w:val="00A91708"/>
    <w:rsid w:val="00A91926"/>
    <w:rsid w:val="00A92070"/>
    <w:rsid w:val="00A923B9"/>
    <w:rsid w:val="00A92532"/>
    <w:rsid w:val="00A92C8F"/>
    <w:rsid w:val="00A9343A"/>
    <w:rsid w:val="00A9352B"/>
    <w:rsid w:val="00A935D9"/>
    <w:rsid w:val="00A93724"/>
    <w:rsid w:val="00A9391B"/>
    <w:rsid w:val="00A93B7C"/>
    <w:rsid w:val="00A93E9B"/>
    <w:rsid w:val="00A93F6D"/>
    <w:rsid w:val="00A940D5"/>
    <w:rsid w:val="00A9434D"/>
    <w:rsid w:val="00A94398"/>
    <w:rsid w:val="00A94A3B"/>
    <w:rsid w:val="00A94C4D"/>
    <w:rsid w:val="00A95081"/>
    <w:rsid w:val="00A953D7"/>
    <w:rsid w:val="00A962EB"/>
    <w:rsid w:val="00A963C2"/>
    <w:rsid w:val="00A965E3"/>
    <w:rsid w:val="00A969E4"/>
    <w:rsid w:val="00A96BAF"/>
    <w:rsid w:val="00A97E6E"/>
    <w:rsid w:val="00AA05AC"/>
    <w:rsid w:val="00AA06C3"/>
    <w:rsid w:val="00AA06D3"/>
    <w:rsid w:val="00AA070C"/>
    <w:rsid w:val="00AA0E84"/>
    <w:rsid w:val="00AA0EE0"/>
    <w:rsid w:val="00AA11A0"/>
    <w:rsid w:val="00AA120A"/>
    <w:rsid w:val="00AA1917"/>
    <w:rsid w:val="00AA1E5A"/>
    <w:rsid w:val="00AA1F23"/>
    <w:rsid w:val="00AA21AF"/>
    <w:rsid w:val="00AA299E"/>
    <w:rsid w:val="00AA29DB"/>
    <w:rsid w:val="00AA2DAF"/>
    <w:rsid w:val="00AA303C"/>
    <w:rsid w:val="00AA3797"/>
    <w:rsid w:val="00AA4033"/>
    <w:rsid w:val="00AA4708"/>
    <w:rsid w:val="00AA48A0"/>
    <w:rsid w:val="00AA4AF4"/>
    <w:rsid w:val="00AA4D60"/>
    <w:rsid w:val="00AA4D8C"/>
    <w:rsid w:val="00AA5355"/>
    <w:rsid w:val="00AA5381"/>
    <w:rsid w:val="00AA58F7"/>
    <w:rsid w:val="00AA5E68"/>
    <w:rsid w:val="00AA6864"/>
    <w:rsid w:val="00AA7487"/>
    <w:rsid w:val="00AA74F2"/>
    <w:rsid w:val="00AA7591"/>
    <w:rsid w:val="00AA7847"/>
    <w:rsid w:val="00AA78F7"/>
    <w:rsid w:val="00AB0B30"/>
    <w:rsid w:val="00AB129A"/>
    <w:rsid w:val="00AB1B35"/>
    <w:rsid w:val="00AB1E94"/>
    <w:rsid w:val="00AB27C6"/>
    <w:rsid w:val="00AB300D"/>
    <w:rsid w:val="00AB35EB"/>
    <w:rsid w:val="00AB3D7E"/>
    <w:rsid w:val="00AB3D88"/>
    <w:rsid w:val="00AB43D4"/>
    <w:rsid w:val="00AB483D"/>
    <w:rsid w:val="00AB575C"/>
    <w:rsid w:val="00AB7184"/>
    <w:rsid w:val="00AB78AF"/>
    <w:rsid w:val="00AB7E13"/>
    <w:rsid w:val="00AC026E"/>
    <w:rsid w:val="00AC06A8"/>
    <w:rsid w:val="00AC0EF7"/>
    <w:rsid w:val="00AC0F18"/>
    <w:rsid w:val="00AC1092"/>
    <w:rsid w:val="00AC12A7"/>
    <w:rsid w:val="00AC12CA"/>
    <w:rsid w:val="00AC1897"/>
    <w:rsid w:val="00AC298D"/>
    <w:rsid w:val="00AC2BFC"/>
    <w:rsid w:val="00AC308A"/>
    <w:rsid w:val="00AC3C46"/>
    <w:rsid w:val="00AC427F"/>
    <w:rsid w:val="00AC4555"/>
    <w:rsid w:val="00AC4850"/>
    <w:rsid w:val="00AC5850"/>
    <w:rsid w:val="00AC59E1"/>
    <w:rsid w:val="00AC5B1E"/>
    <w:rsid w:val="00AC636D"/>
    <w:rsid w:val="00AC7012"/>
    <w:rsid w:val="00AC7123"/>
    <w:rsid w:val="00AC7138"/>
    <w:rsid w:val="00AC714D"/>
    <w:rsid w:val="00AC7151"/>
    <w:rsid w:val="00AC7AF9"/>
    <w:rsid w:val="00AC7C0B"/>
    <w:rsid w:val="00AC7CE0"/>
    <w:rsid w:val="00AC7D66"/>
    <w:rsid w:val="00AD0327"/>
    <w:rsid w:val="00AD0B28"/>
    <w:rsid w:val="00AD0CD5"/>
    <w:rsid w:val="00AD0CEF"/>
    <w:rsid w:val="00AD12EF"/>
    <w:rsid w:val="00AD162F"/>
    <w:rsid w:val="00AD1BBB"/>
    <w:rsid w:val="00AD1CCD"/>
    <w:rsid w:val="00AD1E55"/>
    <w:rsid w:val="00AD1F80"/>
    <w:rsid w:val="00AD295C"/>
    <w:rsid w:val="00AD2A58"/>
    <w:rsid w:val="00AD3E7F"/>
    <w:rsid w:val="00AD41F6"/>
    <w:rsid w:val="00AD4A60"/>
    <w:rsid w:val="00AD4AF3"/>
    <w:rsid w:val="00AD4D2C"/>
    <w:rsid w:val="00AD51CF"/>
    <w:rsid w:val="00AD57EB"/>
    <w:rsid w:val="00AD5991"/>
    <w:rsid w:val="00AD61A5"/>
    <w:rsid w:val="00AD626A"/>
    <w:rsid w:val="00AD635D"/>
    <w:rsid w:val="00AD636F"/>
    <w:rsid w:val="00AD652A"/>
    <w:rsid w:val="00AD6742"/>
    <w:rsid w:val="00AD679D"/>
    <w:rsid w:val="00AD67F0"/>
    <w:rsid w:val="00AD6FD0"/>
    <w:rsid w:val="00AD7101"/>
    <w:rsid w:val="00AD7123"/>
    <w:rsid w:val="00AD773B"/>
    <w:rsid w:val="00AD7746"/>
    <w:rsid w:val="00AD78A4"/>
    <w:rsid w:val="00AD7900"/>
    <w:rsid w:val="00AD7E06"/>
    <w:rsid w:val="00AD7FD7"/>
    <w:rsid w:val="00AE0175"/>
    <w:rsid w:val="00AE02C7"/>
    <w:rsid w:val="00AE088A"/>
    <w:rsid w:val="00AE0980"/>
    <w:rsid w:val="00AE0A73"/>
    <w:rsid w:val="00AE13CF"/>
    <w:rsid w:val="00AE2377"/>
    <w:rsid w:val="00AE29FD"/>
    <w:rsid w:val="00AE2ADA"/>
    <w:rsid w:val="00AE2BF0"/>
    <w:rsid w:val="00AE2D41"/>
    <w:rsid w:val="00AE2D73"/>
    <w:rsid w:val="00AE2E7F"/>
    <w:rsid w:val="00AE32C0"/>
    <w:rsid w:val="00AE3532"/>
    <w:rsid w:val="00AE3628"/>
    <w:rsid w:val="00AE385F"/>
    <w:rsid w:val="00AE3B5B"/>
    <w:rsid w:val="00AE3F8D"/>
    <w:rsid w:val="00AE4240"/>
    <w:rsid w:val="00AE42E6"/>
    <w:rsid w:val="00AE4397"/>
    <w:rsid w:val="00AE5B70"/>
    <w:rsid w:val="00AE620E"/>
    <w:rsid w:val="00AE7AB2"/>
    <w:rsid w:val="00AF0885"/>
    <w:rsid w:val="00AF193F"/>
    <w:rsid w:val="00AF1CFC"/>
    <w:rsid w:val="00AF2218"/>
    <w:rsid w:val="00AF24DE"/>
    <w:rsid w:val="00AF296B"/>
    <w:rsid w:val="00AF2B0F"/>
    <w:rsid w:val="00AF2F8A"/>
    <w:rsid w:val="00AF2FF1"/>
    <w:rsid w:val="00AF387F"/>
    <w:rsid w:val="00AF3DA8"/>
    <w:rsid w:val="00AF442B"/>
    <w:rsid w:val="00AF4F28"/>
    <w:rsid w:val="00AF53EE"/>
    <w:rsid w:val="00AF604F"/>
    <w:rsid w:val="00AF6204"/>
    <w:rsid w:val="00AF648C"/>
    <w:rsid w:val="00AF64D1"/>
    <w:rsid w:val="00AF6680"/>
    <w:rsid w:val="00AF71F8"/>
    <w:rsid w:val="00AF7B01"/>
    <w:rsid w:val="00AF7B8E"/>
    <w:rsid w:val="00AF7DF6"/>
    <w:rsid w:val="00B001E0"/>
    <w:rsid w:val="00B0068E"/>
    <w:rsid w:val="00B00E9F"/>
    <w:rsid w:val="00B01B2C"/>
    <w:rsid w:val="00B01C75"/>
    <w:rsid w:val="00B01F79"/>
    <w:rsid w:val="00B02284"/>
    <w:rsid w:val="00B0258E"/>
    <w:rsid w:val="00B03476"/>
    <w:rsid w:val="00B03A50"/>
    <w:rsid w:val="00B03B35"/>
    <w:rsid w:val="00B03B73"/>
    <w:rsid w:val="00B03F4D"/>
    <w:rsid w:val="00B04336"/>
    <w:rsid w:val="00B04652"/>
    <w:rsid w:val="00B05055"/>
    <w:rsid w:val="00B0515A"/>
    <w:rsid w:val="00B053DE"/>
    <w:rsid w:val="00B05864"/>
    <w:rsid w:val="00B05A61"/>
    <w:rsid w:val="00B05DF0"/>
    <w:rsid w:val="00B0617D"/>
    <w:rsid w:val="00B06384"/>
    <w:rsid w:val="00B063F0"/>
    <w:rsid w:val="00B0697C"/>
    <w:rsid w:val="00B0707D"/>
    <w:rsid w:val="00B079CE"/>
    <w:rsid w:val="00B079E0"/>
    <w:rsid w:val="00B07C97"/>
    <w:rsid w:val="00B1063D"/>
    <w:rsid w:val="00B113E4"/>
    <w:rsid w:val="00B11483"/>
    <w:rsid w:val="00B117AB"/>
    <w:rsid w:val="00B11B0F"/>
    <w:rsid w:val="00B14591"/>
    <w:rsid w:val="00B14698"/>
    <w:rsid w:val="00B14C14"/>
    <w:rsid w:val="00B15C5E"/>
    <w:rsid w:val="00B15F59"/>
    <w:rsid w:val="00B16175"/>
    <w:rsid w:val="00B163BD"/>
    <w:rsid w:val="00B16430"/>
    <w:rsid w:val="00B16473"/>
    <w:rsid w:val="00B16559"/>
    <w:rsid w:val="00B1656C"/>
    <w:rsid w:val="00B16E94"/>
    <w:rsid w:val="00B170FF"/>
    <w:rsid w:val="00B1792F"/>
    <w:rsid w:val="00B17A8C"/>
    <w:rsid w:val="00B204D0"/>
    <w:rsid w:val="00B209C7"/>
    <w:rsid w:val="00B20B03"/>
    <w:rsid w:val="00B20F90"/>
    <w:rsid w:val="00B211B4"/>
    <w:rsid w:val="00B213E8"/>
    <w:rsid w:val="00B2163C"/>
    <w:rsid w:val="00B21A29"/>
    <w:rsid w:val="00B21AC6"/>
    <w:rsid w:val="00B21E11"/>
    <w:rsid w:val="00B21EF2"/>
    <w:rsid w:val="00B22546"/>
    <w:rsid w:val="00B22943"/>
    <w:rsid w:val="00B22A65"/>
    <w:rsid w:val="00B23DD1"/>
    <w:rsid w:val="00B24119"/>
    <w:rsid w:val="00B2438C"/>
    <w:rsid w:val="00B24419"/>
    <w:rsid w:val="00B248D4"/>
    <w:rsid w:val="00B24C54"/>
    <w:rsid w:val="00B24EB0"/>
    <w:rsid w:val="00B25D6B"/>
    <w:rsid w:val="00B26021"/>
    <w:rsid w:val="00B2621D"/>
    <w:rsid w:val="00B26450"/>
    <w:rsid w:val="00B268B6"/>
    <w:rsid w:val="00B276BB"/>
    <w:rsid w:val="00B27A50"/>
    <w:rsid w:val="00B3002D"/>
    <w:rsid w:val="00B3008E"/>
    <w:rsid w:val="00B3020E"/>
    <w:rsid w:val="00B304ED"/>
    <w:rsid w:val="00B311BB"/>
    <w:rsid w:val="00B3149B"/>
    <w:rsid w:val="00B32010"/>
    <w:rsid w:val="00B32543"/>
    <w:rsid w:val="00B33CD7"/>
    <w:rsid w:val="00B33EDF"/>
    <w:rsid w:val="00B34109"/>
    <w:rsid w:val="00B34D7A"/>
    <w:rsid w:val="00B34FAA"/>
    <w:rsid w:val="00B35151"/>
    <w:rsid w:val="00B351C8"/>
    <w:rsid w:val="00B35AF1"/>
    <w:rsid w:val="00B35E30"/>
    <w:rsid w:val="00B362B6"/>
    <w:rsid w:val="00B364B3"/>
    <w:rsid w:val="00B364D0"/>
    <w:rsid w:val="00B366C2"/>
    <w:rsid w:val="00B36A69"/>
    <w:rsid w:val="00B36E8A"/>
    <w:rsid w:val="00B373DA"/>
    <w:rsid w:val="00B3779D"/>
    <w:rsid w:val="00B377A1"/>
    <w:rsid w:val="00B379B0"/>
    <w:rsid w:val="00B379EA"/>
    <w:rsid w:val="00B37D16"/>
    <w:rsid w:val="00B37F3F"/>
    <w:rsid w:val="00B37F4C"/>
    <w:rsid w:val="00B4002B"/>
    <w:rsid w:val="00B400FB"/>
    <w:rsid w:val="00B405F8"/>
    <w:rsid w:val="00B40B0F"/>
    <w:rsid w:val="00B40E5C"/>
    <w:rsid w:val="00B40F61"/>
    <w:rsid w:val="00B41049"/>
    <w:rsid w:val="00B41650"/>
    <w:rsid w:val="00B419D3"/>
    <w:rsid w:val="00B419F5"/>
    <w:rsid w:val="00B41AF1"/>
    <w:rsid w:val="00B41BC8"/>
    <w:rsid w:val="00B42175"/>
    <w:rsid w:val="00B42217"/>
    <w:rsid w:val="00B428A7"/>
    <w:rsid w:val="00B42E96"/>
    <w:rsid w:val="00B430C2"/>
    <w:rsid w:val="00B4393E"/>
    <w:rsid w:val="00B43CEC"/>
    <w:rsid w:val="00B4420E"/>
    <w:rsid w:val="00B44480"/>
    <w:rsid w:val="00B44907"/>
    <w:rsid w:val="00B449CA"/>
    <w:rsid w:val="00B44BC5"/>
    <w:rsid w:val="00B44DE2"/>
    <w:rsid w:val="00B4530C"/>
    <w:rsid w:val="00B455E9"/>
    <w:rsid w:val="00B45AEE"/>
    <w:rsid w:val="00B45EAC"/>
    <w:rsid w:val="00B46FDE"/>
    <w:rsid w:val="00B4718B"/>
    <w:rsid w:val="00B474A4"/>
    <w:rsid w:val="00B502BB"/>
    <w:rsid w:val="00B5077E"/>
    <w:rsid w:val="00B50BF9"/>
    <w:rsid w:val="00B50CE8"/>
    <w:rsid w:val="00B51041"/>
    <w:rsid w:val="00B51260"/>
    <w:rsid w:val="00B51709"/>
    <w:rsid w:val="00B51A33"/>
    <w:rsid w:val="00B51D8F"/>
    <w:rsid w:val="00B51E8F"/>
    <w:rsid w:val="00B51ECE"/>
    <w:rsid w:val="00B52A49"/>
    <w:rsid w:val="00B52ADF"/>
    <w:rsid w:val="00B52C13"/>
    <w:rsid w:val="00B531C1"/>
    <w:rsid w:val="00B5340D"/>
    <w:rsid w:val="00B5372B"/>
    <w:rsid w:val="00B53D6A"/>
    <w:rsid w:val="00B53FE6"/>
    <w:rsid w:val="00B54DA7"/>
    <w:rsid w:val="00B54F94"/>
    <w:rsid w:val="00B554DA"/>
    <w:rsid w:val="00B55931"/>
    <w:rsid w:val="00B559CF"/>
    <w:rsid w:val="00B55CAC"/>
    <w:rsid w:val="00B55E47"/>
    <w:rsid w:val="00B561CD"/>
    <w:rsid w:val="00B56D91"/>
    <w:rsid w:val="00B570D6"/>
    <w:rsid w:val="00B572CA"/>
    <w:rsid w:val="00B57ACC"/>
    <w:rsid w:val="00B57C8A"/>
    <w:rsid w:val="00B57E20"/>
    <w:rsid w:val="00B57F92"/>
    <w:rsid w:val="00B6047C"/>
    <w:rsid w:val="00B60FFE"/>
    <w:rsid w:val="00B61569"/>
    <w:rsid w:val="00B615E3"/>
    <w:rsid w:val="00B61849"/>
    <w:rsid w:val="00B61870"/>
    <w:rsid w:val="00B61886"/>
    <w:rsid w:val="00B61A4B"/>
    <w:rsid w:val="00B62144"/>
    <w:rsid w:val="00B6264E"/>
    <w:rsid w:val="00B626B8"/>
    <w:rsid w:val="00B627FF"/>
    <w:rsid w:val="00B632FA"/>
    <w:rsid w:val="00B63527"/>
    <w:rsid w:val="00B640C8"/>
    <w:rsid w:val="00B642DF"/>
    <w:rsid w:val="00B642F6"/>
    <w:rsid w:val="00B64515"/>
    <w:rsid w:val="00B64B02"/>
    <w:rsid w:val="00B64CDF"/>
    <w:rsid w:val="00B6512E"/>
    <w:rsid w:val="00B6543A"/>
    <w:rsid w:val="00B655A6"/>
    <w:rsid w:val="00B658A9"/>
    <w:rsid w:val="00B65DCF"/>
    <w:rsid w:val="00B65E9A"/>
    <w:rsid w:val="00B6601A"/>
    <w:rsid w:val="00B662A0"/>
    <w:rsid w:val="00B662B8"/>
    <w:rsid w:val="00B667AB"/>
    <w:rsid w:val="00B669BF"/>
    <w:rsid w:val="00B66B35"/>
    <w:rsid w:val="00B66C3B"/>
    <w:rsid w:val="00B66C3D"/>
    <w:rsid w:val="00B67085"/>
    <w:rsid w:val="00B67138"/>
    <w:rsid w:val="00B67393"/>
    <w:rsid w:val="00B677BC"/>
    <w:rsid w:val="00B6791D"/>
    <w:rsid w:val="00B67D35"/>
    <w:rsid w:val="00B67E77"/>
    <w:rsid w:val="00B708CF"/>
    <w:rsid w:val="00B70B5B"/>
    <w:rsid w:val="00B70EEB"/>
    <w:rsid w:val="00B7114D"/>
    <w:rsid w:val="00B71605"/>
    <w:rsid w:val="00B71632"/>
    <w:rsid w:val="00B71BD3"/>
    <w:rsid w:val="00B7271C"/>
    <w:rsid w:val="00B72B25"/>
    <w:rsid w:val="00B73107"/>
    <w:rsid w:val="00B7381C"/>
    <w:rsid w:val="00B7384F"/>
    <w:rsid w:val="00B73A9C"/>
    <w:rsid w:val="00B73CEC"/>
    <w:rsid w:val="00B73D59"/>
    <w:rsid w:val="00B7416D"/>
    <w:rsid w:val="00B746B7"/>
    <w:rsid w:val="00B74774"/>
    <w:rsid w:val="00B74923"/>
    <w:rsid w:val="00B74B13"/>
    <w:rsid w:val="00B74BCE"/>
    <w:rsid w:val="00B74BF1"/>
    <w:rsid w:val="00B74FB2"/>
    <w:rsid w:val="00B7544F"/>
    <w:rsid w:val="00B75525"/>
    <w:rsid w:val="00B758FC"/>
    <w:rsid w:val="00B75F6E"/>
    <w:rsid w:val="00B76B10"/>
    <w:rsid w:val="00B77303"/>
    <w:rsid w:val="00B77A37"/>
    <w:rsid w:val="00B77C3B"/>
    <w:rsid w:val="00B81368"/>
    <w:rsid w:val="00B81AA7"/>
    <w:rsid w:val="00B81E52"/>
    <w:rsid w:val="00B82203"/>
    <w:rsid w:val="00B824FD"/>
    <w:rsid w:val="00B827EA"/>
    <w:rsid w:val="00B82D17"/>
    <w:rsid w:val="00B8308E"/>
    <w:rsid w:val="00B8311C"/>
    <w:rsid w:val="00B8348C"/>
    <w:rsid w:val="00B83B26"/>
    <w:rsid w:val="00B8465B"/>
    <w:rsid w:val="00B84A11"/>
    <w:rsid w:val="00B84D0F"/>
    <w:rsid w:val="00B85D1C"/>
    <w:rsid w:val="00B86396"/>
    <w:rsid w:val="00B86CBF"/>
    <w:rsid w:val="00B86CD1"/>
    <w:rsid w:val="00B86F7A"/>
    <w:rsid w:val="00B8701A"/>
    <w:rsid w:val="00B873F7"/>
    <w:rsid w:val="00B874C1"/>
    <w:rsid w:val="00B87BED"/>
    <w:rsid w:val="00B91086"/>
    <w:rsid w:val="00B91514"/>
    <w:rsid w:val="00B91665"/>
    <w:rsid w:val="00B91EC2"/>
    <w:rsid w:val="00B92B51"/>
    <w:rsid w:val="00B92C9E"/>
    <w:rsid w:val="00B9306F"/>
    <w:rsid w:val="00B93093"/>
    <w:rsid w:val="00B9312F"/>
    <w:rsid w:val="00B93425"/>
    <w:rsid w:val="00B93E27"/>
    <w:rsid w:val="00B940A7"/>
    <w:rsid w:val="00B94398"/>
    <w:rsid w:val="00B944B8"/>
    <w:rsid w:val="00B94671"/>
    <w:rsid w:val="00B9496D"/>
    <w:rsid w:val="00B9550C"/>
    <w:rsid w:val="00B959EE"/>
    <w:rsid w:val="00B95F04"/>
    <w:rsid w:val="00B962D4"/>
    <w:rsid w:val="00B96A81"/>
    <w:rsid w:val="00B96DC0"/>
    <w:rsid w:val="00B97076"/>
    <w:rsid w:val="00B974FD"/>
    <w:rsid w:val="00B975E9"/>
    <w:rsid w:val="00B97968"/>
    <w:rsid w:val="00B97A93"/>
    <w:rsid w:val="00B97B91"/>
    <w:rsid w:val="00B97F4E"/>
    <w:rsid w:val="00B97F60"/>
    <w:rsid w:val="00BA0204"/>
    <w:rsid w:val="00BA06ED"/>
    <w:rsid w:val="00BA0813"/>
    <w:rsid w:val="00BA0AB2"/>
    <w:rsid w:val="00BA0D30"/>
    <w:rsid w:val="00BA17D1"/>
    <w:rsid w:val="00BA20AF"/>
    <w:rsid w:val="00BA2696"/>
    <w:rsid w:val="00BA2FFE"/>
    <w:rsid w:val="00BA3667"/>
    <w:rsid w:val="00BA3AEB"/>
    <w:rsid w:val="00BA4313"/>
    <w:rsid w:val="00BA4F92"/>
    <w:rsid w:val="00BA513A"/>
    <w:rsid w:val="00BA5583"/>
    <w:rsid w:val="00BA5D15"/>
    <w:rsid w:val="00BA637E"/>
    <w:rsid w:val="00BA6A29"/>
    <w:rsid w:val="00BA6D6A"/>
    <w:rsid w:val="00BA7190"/>
    <w:rsid w:val="00BA75CC"/>
    <w:rsid w:val="00BA7635"/>
    <w:rsid w:val="00BA7A40"/>
    <w:rsid w:val="00BA7AEE"/>
    <w:rsid w:val="00BA7B31"/>
    <w:rsid w:val="00BA7C3A"/>
    <w:rsid w:val="00BB04C9"/>
    <w:rsid w:val="00BB0851"/>
    <w:rsid w:val="00BB0D34"/>
    <w:rsid w:val="00BB122B"/>
    <w:rsid w:val="00BB17A4"/>
    <w:rsid w:val="00BB1AEF"/>
    <w:rsid w:val="00BB1B28"/>
    <w:rsid w:val="00BB234E"/>
    <w:rsid w:val="00BB347A"/>
    <w:rsid w:val="00BB36A1"/>
    <w:rsid w:val="00BB3BE7"/>
    <w:rsid w:val="00BB3C4E"/>
    <w:rsid w:val="00BB419A"/>
    <w:rsid w:val="00BB42A2"/>
    <w:rsid w:val="00BB43F2"/>
    <w:rsid w:val="00BB4747"/>
    <w:rsid w:val="00BB4930"/>
    <w:rsid w:val="00BB49C9"/>
    <w:rsid w:val="00BB5058"/>
    <w:rsid w:val="00BB5514"/>
    <w:rsid w:val="00BB5922"/>
    <w:rsid w:val="00BB5E58"/>
    <w:rsid w:val="00BB6050"/>
    <w:rsid w:val="00BB6F04"/>
    <w:rsid w:val="00BB6F0E"/>
    <w:rsid w:val="00BB7303"/>
    <w:rsid w:val="00BB7502"/>
    <w:rsid w:val="00BB7ED3"/>
    <w:rsid w:val="00BB7FF2"/>
    <w:rsid w:val="00BC02F2"/>
    <w:rsid w:val="00BC04EF"/>
    <w:rsid w:val="00BC08F7"/>
    <w:rsid w:val="00BC13AD"/>
    <w:rsid w:val="00BC1BAD"/>
    <w:rsid w:val="00BC2EAD"/>
    <w:rsid w:val="00BC325F"/>
    <w:rsid w:val="00BC4329"/>
    <w:rsid w:val="00BC492C"/>
    <w:rsid w:val="00BC4BAF"/>
    <w:rsid w:val="00BC50FE"/>
    <w:rsid w:val="00BC5513"/>
    <w:rsid w:val="00BC58D5"/>
    <w:rsid w:val="00BC590A"/>
    <w:rsid w:val="00BC5F16"/>
    <w:rsid w:val="00BC6069"/>
    <w:rsid w:val="00BC689C"/>
    <w:rsid w:val="00BC6CA7"/>
    <w:rsid w:val="00BC6D51"/>
    <w:rsid w:val="00BC71CE"/>
    <w:rsid w:val="00BC7473"/>
    <w:rsid w:val="00BC7E00"/>
    <w:rsid w:val="00BD0006"/>
    <w:rsid w:val="00BD0497"/>
    <w:rsid w:val="00BD06FF"/>
    <w:rsid w:val="00BD0710"/>
    <w:rsid w:val="00BD09F9"/>
    <w:rsid w:val="00BD0C37"/>
    <w:rsid w:val="00BD1208"/>
    <w:rsid w:val="00BD129F"/>
    <w:rsid w:val="00BD13DB"/>
    <w:rsid w:val="00BD1617"/>
    <w:rsid w:val="00BD16ED"/>
    <w:rsid w:val="00BD1A5C"/>
    <w:rsid w:val="00BD1C11"/>
    <w:rsid w:val="00BD229C"/>
    <w:rsid w:val="00BD28FC"/>
    <w:rsid w:val="00BD296A"/>
    <w:rsid w:val="00BD312A"/>
    <w:rsid w:val="00BD3F34"/>
    <w:rsid w:val="00BD45E2"/>
    <w:rsid w:val="00BD4958"/>
    <w:rsid w:val="00BD53C9"/>
    <w:rsid w:val="00BD593F"/>
    <w:rsid w:val="00BD5A47"/>
    <w:rsid w:val="00BD5C74"/>
    <w:rsid w:val="00BD66F1"/>
    <w:rsid w:val="00BD6790"/>
    <w:rsid w:val="00BD7232"/>
    <w:rsid w:val="00BD7445"/>
    <w:rsid w:val="00BD7714"/>
    <w:rsid w:val="00BE02B2"/>
    <w:rsid w:val="00BE0585"/>
    <w:rsid w:val="00BE0FBF"/>
    <w:rsid w:val="00BE1139"/>
    <w:rsid w:val="00BE1546"/>
    <w:rsid w:val="00BE1887"/>
    <w:rsid w:val="00BE1DAD"/>
    <w:rsid w:val="00BE23FC"/>
    <w:rsid w:val="00BE35CC"/>
    <w:rsid w:val="00BE3F3B"/>
    <w:rsid w:val="00BE426A"/>
    <w:rsid w:val="00BE45EE"/>
    <w:rsid w:val="00BE46B2"/>
    <w:rsid w:val="00BE4A5B"/>
    <w:rsid w:val="00BE4CFA"/>
    <w:rsid w:val="00BE5327"/>
    <w:rsid w:val="00BE5893"/>
    <w:rsid w:val="00BE5B0F"/>
    <w:rsid w:val="00BE5FEA"/>
    <w:rsid w:val="00BE63FA"/>
    <w:rsid w:val="00BE651D"/>
    <w:rsid w:val="00BE6608"/>
    <w:rsid w:val="00BE6A6C"/>
    <w:rsid w:val="00BE6B99"/>
    <w:rsid w:val="00BE6D4C"/>
    <w:rsid w:val="00BE705B"/>
    <w:rsid w:val="00BE7140"/>
    <w:rsid w:val="00BE7433"/>
    <w:rsid w:val="00BE7548"/>
    <w:rsid w:val="00BE7BA5"/>
    <w:rsid w:val="00BE7E29"/>
    <w:rsid w:val="00BE7F34"/>
    <w:rsid w:val="00BE7F40"/>
    <w:rsid w:val="00BE7FCF"/>
    <w:rsid w:val="00BF0316"/>
    <w:rsid w:val="00BF0578"/>
    <w:rsid w:val="00BF0D11"/>
    <w:rsid w:val="00BF1A00"/>
    <w:rsid w:val="00BF2050"/>
    <w:rsid w:val="00BF215A"/>
    <w:rsid w:val="00BF227E"/>
    <w:rsid w:val="00BF252C"/>
    <w:rsid w:val="00BF2AD2"/>
    <w:rsid w:val="00BF3D0B"/>
    <w:rsid w:val="00BF3EE0"/>
    <w:rsid w:val="00BF3F1E"/>
    <w:rsid w:val="00BF42E3"/>
    <w:rsid w:val="00BF4A7F"/>
    <w:rsid w:val="00BF4EAD"/>
    <w:rsid w:val="00BF501A"/>
    <w:rsid w:val="00BF6913"/>
    <w:rsid w:val="00BF731C"/>
    <w:rsid w:val="00BF76BC"/>
    <w:rsid w:val="00BF798F"/>
    <w:rsid w:val="00BF79DB"/>
    <w:rsid w:val="00BF7B84"/>
    <w:rsid w:val="00C004A7"/>
    <w:rsid w:val="00C00DE4"/>
    <w:rsid w:val="00C0205F"/>
    <w:rsid w:val="00C0247A"/>
    <w:rsid w:val="00C02D34"/>
    <w:rsid w:val="00C02F74"/>
    <w:rsid w:val="00C037CC"/>
    <w:rsid w:val="00C03C1A"/>
    <w:rsid w:val="00C03DBA"/>
    <w:rsid w:val="00C03E4E"/>
    <w:rsid w:val="00C040E7"/>
    <w:rsid w:val="00C0567D"/>
    <w:rsid w:val="00C0568C"/>
    <w:rsid w:val="00C057B9"/>
    <w:rsid w:val="00C0616F"/>
    <w:rsid w:val="00C06592"/>
    <w:rsid w:val="00C06D8C"/>
    <w:rsid w:val="00C06E65"/>
    <w:rsid w:val="00C0706D"/>
    <w:rsid w:val="00C07276"/>
    <w:rsid w:val="00C0769C"/>
    <w:rsid w:val="00C076ED"/>
    <w:rsid w:val="00C07A1B"/>
    <w:rsid w:val="00C07C0C"/>
    <w:rsid w:val="00C07C29"/>
    <w:rsid w:val="00C109DE"/>
    <w:rsid w:val="00C112FD"/>
    <w:rsid w:val="00C1148A"/>
    <w:rsid w:val="00C1167A"/>
    <w:rsid w:val="00C1172C"/>
    <w:rsid w:val="00C11A69"/>
    <w:rsid w:val="00C12213"/>
    <w:rsid w:val="00C12687"/>
    <w:rsid w:val="00C12986"/>
    <w:rsid w:val="00C12D01"/>
    <w:rsid w:val="00C12E5A"/>
    <w:rsid w:val="00C13498"/>
    <w:rsid w:val="00C137F7"/>
    <w:rsid w:val="00C13BC9"/>
    <w:rsid w:val="00C13D04"/>
    <w:rsid w:val="00C13D6C"/>
    <w:rsid w:val="00C145AA"/>
    <w:rsid w:val="00C1497A"/>
    <w:rsid w:val="00C14B66"/>
    <w:rsid w:val="00C14C60"/>
    <w:rsid w:val="00C153F1"/>
    <w:rsid w:val="00C1540C"/>
    <w:rsid w:val="00C1553A"/>
    <w:rsid w:val="00C1559C"/>
    <w:rsid w:val="00C1572B"/>
    <w:rsid w:val="00C15A72"/>
    <w:rsid w:val="00C15BF0"/>
    <w:rsid w:val="00C15D8A"/>
    <w:rsid w:val="00C15DE2"/>
    <w:rsid w:val="00C1605D"/>
    <w:rsid w:val="00C16126"/>
    <w:rsid w:val="00C16183"/>
    <w:rsid w:val="00C16B23"/>
    <w:rsid w:val="00C17BD8"/>
    <w:rsid w:val="00C201AD"/>
    <w:rsid w:val="00C207F8"/>
    <w:rsid w:val="00C22158"/>
    <w:rsid w:val="00C222DC"/>
    <w:rsid w:val="00C22448"/>
    <w:rsid w:val="00C22547"/>
    <w:rsid w:val="00C23B8F"/>
    <w:rsid w:val="00C23C4D"/>
    <w:rsid w:val="00C23D88"/>
    <w:rsid w:val="00C23EFF"/>
    <w:rsid w:val="00C24058"/>
    <w:rsid w:val="00C24608"/>
    <w:rsid w:val="00C2475A"/>
    <w:rsid w:val="00C247C9"/>
    <w:rsid w:val="00C248E6"/>
    <w:rsid w:val="00C251BD"/>
    <w:rsid w:val="00C251DD"/>
    <w:rsid w:val="00C25475"/>
    <w:rsid w:val="00C258B5"/>
    <w:rsid w:val="00C26BA6"/>
    <w:rsid w:val="00C27292"/>
    <w:rsid w:val="00C272DF"/>
    <w:rsid w:val="00C27302"/>
    <w:rsid w:val="00C2780A"/>
    <w:rsid w:val="00C3088E"/>
    <w:rsid w:val="00C30986"/>
    <w:rsid w:val="00C30E50"/>
    <w:rsid w:val="00C30EAC"/>
    <w:rsid w:val="00C31285"/>
    <w:rsid w:val="00C31B68"/>
    <w:rsid w:val="00C31D2B"/>
    <w:rsid w:val="00C321F9"/>
    <w:rsid w:val="00C3256D"/>
    <w:rsid w:val="00C32ADE"/>
    <w:rsid w:val="00C32F48"/>
    <w:rsid w:val="00C32F92"/>
    <w:rsid w:val="00C33705"/>
    <w:rsid w:val="00C339BE"/>
    <w:rsid w:val="00C33C5C"/>
    <w:rsid w:val="00C33F0D"/>
    <w:rsid w:val="00C34BA3"/>
    <w:rsid w:val="00C352D8"/>
    <w:rsid w:val="00C35684"/>
    <w:rsid w:val="00C358EE"/>
    <w:rsid w:val="00C35A98"/>
    <w:rsid w:val="00C35B34"/>
    <w:rsid w:val="00C35CC9"/>
    <w:rsid w:val="00C35E47"/>
    <w:rsid w:val="00C35EA1"/>
    <w:rsid w:val="00C35ED0"/>
    <w:rsid w:val="00C3670D"/>
    <w:rsid w:val="00C3718E"/>
    <w:rsid w:val="00C371F4"/>
    <w:rsid w:val="00C3732C"/>
    <w:rsid w:val="00C376BB"/>
    <w:rsid w:val="00C376F8"/>
    <w:rsid w:val="00C377A0"/>
    <w:rsid w:val="00C37B99"/>
    <w:rsid w:val="00C37D18"/>
    <w:rsid w:val="00C37FD9"/>
    <w:rsid w:val="00C40420"/>
    <w:rsid w:val="00C406EF"/>
    <w:rsid w:val="00C40DCA"/>
    <w:rsid w:val="00C40E1C"/>
    <w:rsid w:val="00C41071"/>
    <w:rsid w:val="00C414F6"/>
    <w:rsid w:val="00C41713"/>
    <w:rsid w:val="00C4177F"/>
    <w:rsid w:val="00C41CF1"/>
    <w:rsid w:val="00C41EBD"/>
    <w:rsid w:val="00C42A37"/>
    <w:rsid w:val="00C42E91"/>
    <w:rsid w:val="00C434C9"/>
    <w:rsid w:val="00C44ADE"/>
    <w:rsid w:val="00C45236"/>
    <w:rsid w:val="00C45AC2"/>
    <w:rsid w:val="00C45F9A"/>
    <w:rsid w:val="00C4602C"/>
    <w:rsid w:val="00C462B6"/>
    <w:rsid w:val="00C46652"/>
    <w:rsid w:val="00C46CB4"/>
    <w:rsid w:val="00C46D94"/>
    <w:rsid w:val="00C46FDA"/>
    <w:rsid w:val="00C47193"/>
    <w:rsid w:val="00C47817"/>
    <w:rsid w:val="00C50208"/>
    <w:rsid w:val="00C505B1"/>
    <w:rsid w:val="00C51492"/>
    <w:rsid w:val="00C517A0"/>
    <w:rsid w:val="00C5190E"/>
    <w:rsid w:val="00C51A63"/>
    <w:rsid w:val="00C51CAC"/>
    <w:rsid w:val="00C521E1"/>
    <w:rsid w:val="00C5266A"/>
    <w:rsid w:val="00C53204"/>
    <w:rsid w:val="00C532B0"/>
    <w:rsid w:val="00C5345C"/>
    <w:rsid w:val="00C53B04"/>
    <w:rsid w:val="00C53CAC"/>
    <w:rsid w:val="00C53CD5"/>
    <w:rsid w:val="00C549EA"/>
    <w:rsid w:val="00C54B16"/>
    <w:rsid w:val="00C54DD1"/>
    <w:rsid w:val="00C555D3"/>
    <w:rsid w:val="00C5639D"/>
    <w:rsid w:val="00C563E7"/>
    <w:rsid w:val="00C5671D"/>
    <w:rsid w:val="00C56A24"/>
    <w:rsid w:val="00C5757D"/>
    <w:rsid w:val="00C57761"/>
    <w:rsid w:val="00C60047"/>
    <w:rsid w:val="00C60145"/>
    <w:rsid w:val="00C60818"/>
    <w:rsid w:val="00C608B2"/>
    <w:rsid w:val="00C61090"/>
    <w:rsid w:val="00C6114E"/>
    <w:rsid w:val="00C61627"/>
    <w:rsid w:val="00C61A23"/>
    <w:rsid w:val="00C61AC9"/>
    <w:rsid w:val="00C61ED1"/>
    <w:rsid w:val="00C6218F"/>
    <w:rsid w:val="00C63306"/>
    <w:rsid w:val="00C6356B"/>
    <w:rsid w:val="00C63725"/>
    <w:rsid w:val="00C63AFA"/>
    <w:rsid w:val="00C63D24"/>
    <w:rsid w:val="00C64009"/>
    <w:rsid w:val="00C642FC"/>
    <w:rsid w:val="00C64DC9"/>
    <w:rsid w:val="00C64E2C"/>
    <w:rsid w:val="00C64FCA"/>
    <w:rsid w:val="00C65154"/>
    <w:rsid w:val="00C65682"/>
    <w:rsid w:val="00C6598C"/>
    <w:rsid w:val="00C65A5E"/>
    <w:rsid w:val="00C65C87"/>
    <w:rsid w:val="00C660CF"/>
    <w:rsid w:val="00C661CA"/>
    <w:rsid w:val="00C6675A"/>
    <w:rsid w:val="00C66B8A"/>
    <w:rsid w:val="00C66C9D"/>
    <w:rsid w:val="00C674D3"/>
    <w:rsid w:val="00C678DB"/>
    <w:rsid w:val="00C67AA6"/>
    <w:rsid w:val="00C67C6C"/>
    <w:rsid w:val="00C70093"/>
    <w:rsid w:val="00C70C6E"/>
    <w:rsid w:val="00C70D01"/>
    <w:rsid w:val="00C70DEF"/>
    <w:rsid w:val="00C70F6C"/>
    <w:rsid w:val="00C71240"/>
    <w:rsid w:val="00C7141A"/>
    <w:rsid w:val="00C71791"/>
    <w:rsid w:val="00C71806"/>
    <w:rsid w:val="00C72621"/>
    <w:rsid w:val="00C7309A"/>
    <w:rsid w:val="00C7318F"/>
    <w:rsid w:val="00C739C1"/>
    <w:rsid w:val="00C73DF9"/>
    <w:rsid w:val="00C73EFE"/>
    <w:rsid w:val="00C741BC"/>
    <w:rsid w:val="00C741BD"/>
    <w:rsid w:val="00C75462"/>
    <w:rsid w:val="00C75795"/>
    <w:rsid w:val="00C75E2F"/>
    <w:rsid w:val="00C76351"/>
    <w:rsid w:val="00C771C2"/>
    <w:rsid w:val="00C77A98"/>
    <w:rsid w:val="00C77C2E"/>
    <w:rsid w:val="00C77F80"/>
    <w:rsid w:val="00C8096B"/>
    <w:rsid w:val="00C80B27"/>
    <w:rsid w:val="00C813F6"/>
    <w:rsid w:val="00C81565"/>
    <w:rsid w:val="00C8238C"/>
    <w:rsid w:val="00C83183"/>
    <w:rsid w:val="00C83646"/>
    <w:rsid w:val="00C838DA"/>
    <w:rsid w:val="00C83FE0"/>
    <w:rsid w:val="00C84237"/>
    <w:rsid w:val="00C84381"/>
    <w:rsid w:val="00C844CB"/>
    <w:rsid w:val="00C846B7"/>
    <w:rsid w:val="00C84881"/>
    <w:rsid w:val="00C848FF"/>
    <w:rsid w:val="00C849D0"/>
    <w:rsid w:val="00C84BDC"/>
    <w:rsid w:val="00C8570B"/>
    <w:rsid w:val="00C86A17"/>
    <w:rsid w:val="00C86D3A"/>
    <w:rsid w:val="00C874D4"/>
    <w:rsid w:val="00C875C5"/>
    <w:rsid w:val="00C87EC9"/>
    <w:rsid w:val="00C87FAB"/>
    <w:rsid w:val="00C904AC"/>
    <w:rsid w:val="00C90B27"/>
    <w:rsid w:val="00C90DB9"/>
    <w:rsid w:val="00C90F75"/>
    <w:rsid w:val="00C91F25"/>
    <w:rsid w:val="00C92823"/>
    <w:rsid w:val="00C92A5C"/>
    <w:rsid w:val="00C92EC1"/>
    <w:rsid w:val="00C935E2"/>
    <w:rsid w:val="00C936D2"/>
    <w:rsid w:val="00C937CD"/>
    <w:rsid w:val="00C93AE1"/>
    <w:rsid w:val="00C93DD6"/>
    <w:rsid w:val="00C94D37"/>
    <w:rsid w:val="00C95A3C"/>
    <w:rsid w:val="00C95BAD"/>
    <w:rsid w:val="00C9603C"/>
    <w:rsid w:val="00C96606"/>
    <w:rsid w:val="00C96801"/>
    <w:rsid w:val="00C96CEB"/>
    <w:rsid w:val="00C9716F"/>
    <w:rsid w:val="00C972DE"/>
    <w:rsid w:val="00C97777"/>
    <w:rsid w:val="00C97DDA"/>
    <w:rsid w:val="00CA028B"/>
    <w:rsid w:val="00CA0365"/>
    <w:rsid w:val="00CA06E0"/>
    <w:rsid w:val="00CA1399"/>
    <w:rsid w:val="00CA1612"/>
    <w:rsid w:val="00CA1A5B"/>
    <w:rsid w:val="00CA2661"/>
    <w:rsid w:val="00CA26C8"/>
    <w:rsid w:val="00CA3556"/>
    <w:rsid w:val="00CA3655"/>
    <w:rsid w:val="00CA373B"/>
    <w:rsid w:val="00CA37B7"/>
    <w:rsid w:val="00CA3C8A"/>
    <w:rsid w:val="00CA3CE8"/>
    <w:rsid w:val="00CA45ED"/>
    <w:rsid w:val="00CA4A62"/>
    <w:rsid w:val="00CA4AB5"/>
    <w:rsid w:val="00CA4C90"/>
    <w:rsid w:val="00CA54D6"/>
    <w:rsid w:val="00CA6066"/>
    <w:rsid w:val="00CA626B"/>
    <w:rsid w:val="00CA628F"/>
    <w:rsid w:val="00CA6321"/>
    <w:rsid w:val="00CA6593"/>
    <w:rsid w:val="00CA6ABA"/>
    <w:rsid w:val="00CA7E95"/>
    <w:rsid w:val="00CB01F5"/>
    <w:rsid w:val="00CB0317"/>
    <w:rsid w:val="00CB0332"/>
    <w:rsid w:val="00CB0531"/>
    <w:rsid w:val="00CB10D8"/>
    <w:rsid w:val="00CB161D"/>
    <w:rsid w:val="00CB2081"/>
    <w:rsid w:val="00CB20B4"/>
    <w:rsid w:val="00CB24A9"/>
    <w:rsid w:val="00CB28E6"/>
    <w:rsid w:val="00CB2925"/>
    <w:rsid w:val="00CB2985"/>
    <w:rsid w:val="00CB2D2F"/>
    <w:rsid w:val="00CB2EDB"/>
    <w:rsid w:val="00CB3277"/>
    <w:rsid w:val="00CB3A96"/>
    <w:rsid w:val="00CB4033"/>
    <w:rsid w:val="00CB4671"/>
    <w:rsid w:val="00CB47A7"/>
    <w:rsid w:val="00CB4C42"/>
    <w:rsid w:val="00CB532D"/>
    <w:rsid w:val="00CB5F08"/>
    <w:rsid w:val="00CB649E"/>
    <w:rsid w:val="00CB6831"/>
    <w:rsid w:val="00CB7A2B"/>
    <w:rsid w:val="00CC0122"/>
    <w:rsid w:val="00CC181C"/>
    <w:rsid w:val="00CC1F59"/>
    <w:rsid w:val="00CC23F4"/>
    <w:rsid w:val="00CC250A"/>
    <w:rsid w:val="00CC2AA1"/>
    <w:rsid w:val="00CC2D32"/>
    <w:rsid w:val="00CC33B8"/>
    <w:rsid w:val="00CC343C"/>
    <w:rsid w:val="00CC3784"/>
    <w:rsid w:val="00CC3BD3"/>
    <w:rsid w:val="00CC3D11"/>
    <w:rsid w:val="00CC3D14"/>
    <w:rsid w:val="00CC3D58"/>
    <w:rsid w:val="00CC4520"/>
    <w:rsid w:val="00CC4662"/>
    <w:rsid w:val="00CC4861"/>
    <w:rsid w:val="00CC4B1D"/>
    <w:rsid w:val="00CC5427"/>
    <w:rsid w:val="00CC63C4"/>
    <w:rsid w:val="00CC641C"/>
    <w:rsid w:val="00CC6D6C"/>
    <w:rsid w:val="00CC6FA8"/>
    <w:rsid w:val="00CC7061"/>
    <w:rsid w:val="00CC732A"/>
    <w:rsid w:val="00CC75A8"/>
    <w:rsid w:val="00CC7F04"/>
    <w:rsid w:val="00CD061D"/>
    <w:rsid w:val="00CD0B4A"/>
    <w:rsid w:val="00CD0C51"/>
    <w:rsid w:val="00CD21AF"/>
    <w:rsid w:val="00CD2646"/>
    <w:rsid w:val="00CD270B"/>
    <w:rsid w:val="00CD2FD5"/>
    <w:rsid w:val="00CD388A"/>
    <w:rsid w:val="00CD3B81"/>
    <w:rsid w:val="00CD3E9D"/>
    <w:rsid w:val="00CD3EDA"/>
    <w:rsid w:val="00CD3F8E"/>
    <w:rsid w:val="00CD4067"/>
    <w:rsid w:val="00CD45BC"/>
    <w:rsid w:val="00CD5175"/>
    <w:rsid w:val="00CD518E"/>
    <w:rsid w:val="00CD568C"/>
    <w:rsid w:val="00CD577E"/>
    <w:rsid w:val="00CD601C"/>
    <w:rsid w:val="00CD622F"/>
    <w:rsid w:val="00CD665D"/>
    <w:rsid w:val="00CD679A"/>
    <w:rsid w:val="00CD6B79"/>
    <w:rsid w:val="00CD6D4E"/>
    <w:rsid w:val="00CD7348"/>
    <w:rsid w:val="00CD746A"/>
    <w:rsid w:val="00CD7910"/>
    <w:rsid w:val="00CE04D3"/>
    <w:rsid w:val="00CE0632"/>
    <w:rsid w:val="00CE0B3D"/>
    <w:rsid w:val="00CE0D2F"/>
    <w:rsid w:val="00CE13E3"/>
    <w:rsid w:val="00CE24C0"/>
    <w:rsid w:val="00CE2519"/>
    <w:rsid w:val="00CE2A5A"/>
    <w:rsid w:val="00CE3009"/>
    <w:rsid w:val="00CE3172"/>
    <w:rsid w:val="00CE35C7"/>
    <w:rsid w:val="00CE398F"/>
    <w:rsid w:val="00CE400B"/>
    <w:rsid w:val="00CE56EE"/>
    <w:rsid w:val="00CE5DC9"/>
    <w:rsid w:val="00CE5E95"/>
    <w:rsid w:val="00CE6C2A"/>
    <w:rsid w:val="00CE6EF2"/>
    <w:rsid w:val="00CE79FB"/>
    <w:rsid w:val="00CE7B27"/>
    <w:rsid w:val="00CF0258"/>
    <w:rsid w:val="00CF0A4C"/>
    <w:rsid w:val="00CF198C"/>
    <w:rsid w:val="00CF1E9F"/>
    <w:rsid w:val="00CF24B6"/>
    <w:rsid w:val="00CF2606"/>
    <w:rsid w:val="00CF26F8"/>
    <w:rsid w:val="00CF278E"/>
    <w:rsid w:val="00CF342B"/>
    <w:rsid w:val="00CF3989"/>
    <w:rsid w:val="00CF3AA9"/>
    <w:rsid w:val="00CF3BD9"/>
    <w:rsid w:val="00CF3FD0"/>
    <w:rsid w:val="00CF466A"/>
    <w:rsid w:val="00CF6068"/>
    <w:rsid w:val="00CF6154"/>
    <w:rsid w:val="00CF6409"/>
    <w:rsid w:val="00CF65B1"/>
    <w:rsid w:val="00CF67C4"/>
    <w:rsid w:val="00CF6D40"/>
    <w:rsid w:val="00CF72D0"/>
    <w:rsid w:val="00CF753D"/>
    <w:rsid w:val="00CF7976"/>
    <w:rsid w:val="00CF7BD9"/>
    <w:rsid w:val="00CF7CB7"/>
    <w:rsid w:val="00CF7CE0"/>
    <w:rsid w:val="00D00631"/>
    <w:rsid w:val="00D0094E"/>
    <w:rsid w:val="00D00BCB"/>
    <w:rsid w:val="00D00C62"/>
    <w:rsid w:val="00D017CE"/>
    <w:rsid w:val="00D01911"/>
    <w:rsid w:val="00D01A87"/>
    <w:rsid w:val="00D01CD4"/>
    <w:rsid w:val="00D025A9"/>
    <w:rsid w:val="00D029B4"/>
    <w:rsid w:val="00D02B69"/>
    <w:rsid w:val="00D03932"/>
    <w:rsid w:val="00D03DA9"/>
    <w:rsid w:val="00D03DAF"/>
    <w:rsid w:val="00D0410F"/>
    <w:rsid w:val="00D04380"/>
    <w:rsid w:val="00D0439C"/>
    <w:rsid w:val="00D04830"/>
    <w:rsid w:val="00D04C07"/>
    <w:rsid w:val="00D04E95"/>
    <w:rsid w:val="00D0510D"/>
    <w:rsid w:val="00D05756"/>
    <w:rsid w:val="00D05906"/>
    <w:rsid w:val="00D05C6D"/>
    <w:rsid w:val="00D05F23"/>
    <w:rsid w:val="00D0603E"/>
    <w:rsid w:val="00D0636E"/>
    <w:rsid w:val="00D06607"/>
    <w:rsid w:val="00D06B4C"/>
    <w:rsid w:val="00D06D00"/>
    <w:rsid w:val="00D073CC"/>
    <w:rsid w:val="00D0779A"/>
    <w:rsid w:val="00D07C11"/>
    <w:rsid w:val="00D1035A"/>
    <w:rsid w:val="00D108CF"/>
    <w:rsid w:val="00D11BB5"/>
    <w:rsid w:val="00D11F61"/>
    <w:rsid w:val="00D12F13"/>
    <w:rsid w:val="00D131C2"/>
    <w:rsid w:val="00D13451"/>
    <w:rsid w:val="00D136F6"/>
    <w:rsid w:val="00D13E94"/>
    <w:rsid w:val="00D140AE"/>
    <w:rsid w:val="00D145F4"/>
    <w:rsid w:val="00D1467A"/>
    <w:rsid w:val="00D14D20"/>
    <w:rsid w:val="00D15131"/>
    <w:rsid w:val="00D15270"/>
    <w:rsid w:val="00D1592C"/>
    <w:rsid w:val="00D15D42"/>
    <w:rsid w:val="00D161E4"/>
    <w:rsid w:val="00D164A2"/>
    <w:rsid w:val="00D16567"/>
    <w:rsid w:val="00D17377"/>
    <w:rsid w:val="00D174E4"/>
    <w:rsid w:val="00D17A0E"/>
    <w:rsid w:val="00D20905"/>
    <w:rsid w:val="00D20A7B"/>
    <w:rsid w:val="00D2146E"/>
    <w:rsid w:val="00D21930"/>
    <w:rsid w:val="00D21A17"/>
    <w:rsid w:val="00D225A4"/>
    <w:rsid w:val="00D22A3C"/>
    <w:rsid w:val="00D22FC3"/>
    <w:rsid w:val="00D22FCB"/>
    <w:rsid w:val="00D23FE4"/>
    <w:rsid w:val="00D24314"/>
    <w:rsid w:val="00D24A9E"/>
    <w:rsid w:val="00D25D41"/>
    <w:rsid w:val="00D26C5C"/>
    <w:rsid w:val="00D26C7C"/>
    <w:rsid w:val="00D272B5"/>
    <w:rsid w:val="00D2755F"/>
    <w:rsid w:val="00D276DF"/>
    <w:rsid w:val="00D27849"/>
    <w:rsid w:val="00D27F5D"/>
    <w:rsid w:val="00D307FF"/>
    <w:rsid w:val="00D30F0A"/>
    <w:rsid w:val="00D31778"/>
    <w:rsid w:val="00D317B8"/>
    <w:rsid w:val="00D32490"/>
    <w:rsid w:val="00D32536"/>
    <w:rsid w:val="00D32D2B"/>
    <w:rsid w:val="00D32F5B"/>
    <w:rsid w:val="00D330FD"/>
    <w:rsid w:val="00D33139"/>
    <w:rsid w:val="00D33802"/>
    <w:rsid w:val="00D3407F"/>
    <w:rsid w:val="00D34638"/>
    <w:rsid w:val="00D34753"/>
    <w:rsid w:val="00D34775"/>
    <w:rsid w:val="00D3573C"/>
    <w:rsid w:val="00D35998"/>
    <w:rsid w:val="00D36474"/>
    <w:rsid w:val="00D36701"/>
    <w:rsid w:val="00D367E6"/>
    <w:rsid w:val="00D370E8"/>
    <w:rsid w:val="00D40465"/>
    <w:rsid w:val="00D404E2"/>
    <w:rsid w:val="00D4081E"/>
    <w:rsid w:val="00D409FC"/>
    <w:rsid w:val="00D41555"/>
    <w:rsid w:val="00D41899"/>
    <w:rsid w:val="00D420EC"/>
    <w:rsid w:val="00D4213B"/>
    <w:rsid w:val="00D42143"/>
    <w:rsid w:val="00D4236D"/>
    <w:rsid w:val="00D43293"/>
    <w:rsid w:val="00D434EB"/>
    <w:rsid w:val="00D43554"/>
    <w:rsid w:val="00D43AD3"/>
    <w:rsid w:val="00D43B20"/>
    <w:rsid w:val="00D43D1E"/>
    <w:rsid w:val="00D4410E"/>
    <w:rsid w:val="00D45379"/>
    <w:rsid w:val="00D45409"/>
    <w:rsid w:val="00D455A2"/>
    <w:rsid w:val="00D458D5"/>
    <w:rsid w:val="00D45E07"/>
    <w:rsid w:val="00D468ED"/>
    <w:rsid w:val="00D46CB3"/>
    <w:rsid w:val="00D4761D"/>
    <w:rsid w:val="00D50122"/>
    <w:rsid w:val="00D502EB"/>
    <w:rsid w:val="00D5110E"/>
    <w:rsid w:val="00D5158A"/>
    <w:rsid w:val="00D518F9"/>
    <w:rsid w:val="00D51F2F"/>
    <w:rsid w:val="00D51FE9"/>
    <w:rsid w:val="00D52A89"/>
    <w:rsid w:val="00D534E2"/>
    <w:rsid w:val="00D53748"/>
    <w:rsid w:val="00D537CE"/>
    <w:rsid w:val="00D53DC8"/>
    <w:rsid w:val="00D53F24"/>
    <w:rsid w:val="00D54949"/>
    <w:rsid w:val="00D54AF7"/>
    <w:rsid w:val="00D54C63"/>
    <w:rsid w:val="00D54DEB"/>
    <w:rsid w:val="00D54EE5"/>
    <w:rsid w:val="00D5531B"/>
    <w:rsid w:val="00D5542D"/>
    <w:rsid w:val="00D5651F"/>
    <w:rsid w:val="00D56655"/>
    <w:rsid w:val="00D56AE2"/>
    <w:rsid w:val="00D56EDE"/>
    <w:rsid w:val="00D56F9F"/>
    <w:rsid w:val="00D571C4"/>
    <w:rsid w:val="00D572F0"/>
    <w:rsid w:val="00D57662"/>
    <w:rsid w:val="00D578BB"/>
    <w:rsid w:val="00D60183"/>
    <w:rsid w:val="00D60351"/>
    <w:rsid w:val="00D60C7F"/>
    <w:rsid w:val="00D610A2"/>
    <w:rsid w:val="00D61425"/>
    <w:rsid w:val="00D61BD9"/>
    <w:rsid w:val="00D61E8C"/>
    <w:rsid w:val="00D624D6"/>
    <w:rsid w:val="00D6275D"/>
    <w:rsid w:val="00D628FA"/>
    <w:rsid w:val="00D62ABA"/>
    <w:rsid w:val="00D62AFD"/>
    <w:rsid w:val="00D62C2D"/>
    <w:rsid w:val="00D62C4B"/>
    <w:rsid w:val="00D62DD7"/>
    <w:rsid w:val="00D62DE2"/>
    <w:rsid w:val="00D62DFD"/>
    <w:rsid w:val="00D62E7F"/>
    <w:rsid w:val="00D633B7"/>
    <w:rsid w:val="00D63C6D"/>
    <w:rsid w:val="00D63DB6"/>
    <w:rsid w:val="00D640F9"/>
    <w:rsid w:val="00D64778"/>
    <w:rsid w:val="00D64868"/>
    <w:rsid w:val="00D653F5"/>
    <w:rsid w:val="00D65495"/>
    <w:rsid w:val="00D65541"/>
    <w:rsid w:val="00D65548"/>
    <w:rsid w:val="00D6554B"/>
    <w:rsid w:val="00D6571F"/>
    <w:rsid w:val="00D65B2C"/>
    <w:rsid w:val="00D65E2D"/>
    <w:rsid w:val="00D6609C"/>
    <w:rsid w:val="00D66E3A"/>
    <w:rsid w:val="00D67316"/>
    <w:rsid w:val="00D675B5"/>
    <w:rsid w:val="00D675BB"/>
    <w:rsid w:val="00D67742"/>
    <w:rsid w:val="00D67A2D"/>
    <w:rsid w:val="00D67BDF"/>
    <w:rsid w:val="00D67E56"/>
    <w:rsid w:val="00D70DF7"/>
    <w:rsid w:val="00D70EFA"/>
    <w:rsid w:val="00D70F47"/>
    <w:rsid w:val="00D70FB4"/>
    <w:rsid w:val="00D7131F"/>
    <w:rsid w:val="00D71330"/>
    <w:rsid w:val="00D7142C"/>
    <w:rsid w:val="00D71B89"/>
    <w:rsid w:val="00D71E22"/>
    <w:rsid w:val="00D72284"/>
    <w:rsid w:val="00D72551"/>
    <w:rsid w:val="00D729B8"/>
    <w:rsid w:val="00D731EC"/>
    <w:rsid w:val="00D73411"/>
    <w:rsid w:val="00D73B1E"/>
    <w:rsid w:val="00D73EF3"/>
    <w:rsid w:val="00D741D6"/>
    <w:rsid w:val="00D74608"/>
    <w:rsid w:val="00D74AC9"/>
    <w:rsid w:val="00D758A7"/>
    <w:rsid w:val="00D75B2C"/>
    <w:rsid w:val="00D75F8B"/>
    <w:rsid w:val="00D760D2"/>
    <w:rsid w:val="00D766C9"/>
    <w:rsid w:val="00D769D9"/>
    <w:rsid w:val="00D76EE0"/>
    <w:rsid w:val="00D7709E"/>
    <w:rsid w:val="00D80119"/>
    <w:rsid w:val="00D80CE3"/>
    <w:rsid w:val="00D80D6F"/>
    <w:rsid w:val="00D80EB8"/>
    <w:rsid w:val="00D811A8"/>
    <w:rsid w:val="00D81B12"/>
    <w:rsid w:val="00D81E2B"/>
    <w:rsid w:val="00D821CC"/>
    <w:rsid w:val="00D82752"/>
    <w:rsid w:val="00D82780"/>
    <w:rsid w:val="00D827FB"/>
    <w:rsid w:val="00D829BE"/>
    <w:rsid w:val="00D82C2D"/>
    <w:rsid w:val="00D83699"/>
    <w:rsid w:val="00D8373D"/>
    <w:rsid w:val="00D83C7B"/>
    <w:rsid w:val="00D83E77"/>
    <w:rsid w:val="00D843B8"/>
    <w:rsid w:val="00D8458F"/>
    <w:rsid w:val="00D84E47"/>
    <w:rsid w:val="00D84E74"/>
    <w:rsid w:val="00D85D79"/>
    <w:rsid w:val="00D86115"/>
    <w:rsid w:val="00D8666D"/>
    <w:rsid w:val="00D866B0"/>
    <w:rsid w:val="00D86A1A"/>
    <w:rsid w:val="00D86F45"/>
    <w:rsid w:val="00D87450"/>
    <w:rsid w:val="00D875D7"/>
    <w:rsid w:val="00D904C9"/>
    <w:rsid w:val="00D9091D"/>
    <w:rsid w:val="00D90F3F"/>
    <w:rsid w:val="00D91369"/>
    <w:rsid w:val="00D9163F"/>
    <w:rsid w:val="00D91E35"/>
    <w:rsid w:val="00D92A97"/>
    <w:rsid w:val="00D92C1B"/>
    <w:rsid w:val="00D92F1B"/>
    <w:rsid w:val="00D93563"/>
    <w:rsid w:val="00D935A9"/>
    <w:rsid w:val="00D93EB2"/>
    <w:rsid w:val="00D93F04"/>
    <w:rsid w:val="00D9428E"/>
    <w:rsid w:val="00D94662"/>
    <w:rsid w:val="00D947DE"/>
    <w:rsid w:val="00D950E1"/>
    <w:rsid w:val="00D95820"/>
    <w:rsid w:val="00D9636D"/>
    <w:rsid w:val="00D9644D"/>
    <w:rsid w:val="00D973BC"/>
    <w:rsid w:val="00D97696"/>
    <w:rsid w:val="00D976AF"/>
    <w:rsid w:val="00D97907"/>
    <w:rsid w:val="00DA05A9"/>
    <w:rsid w:val="00DA068C"/>
    <w:rsid w:val="00DA0B6E"/>
    <w:rsid w:val="00DA0BAA"/>
    <w:rsid w:val="00DA0C7C"/>
    <w:rsid w:val="00DA0E28"/>
    <w:rsid w:val="00DA10EA"/>
    <w:rsid w:val="00DA14F3"/>
    <w:rsid w:val="00DA1692"/>
    <w:rsid w:val="00DA1A27"/>
    <w:rsid w:val="00DA1EA4"/>
    <w:rsid w:val="00DA1EEA"/>
    <w:rsid w:val="00DA211A"/>
    <w:rsid w:val="00DA2836"/>
    <w:rsid w:val="00DA2966"/>
    <w:rsid w:val="00DA324F"/>
    <w:rsid w:val="00DA4831"/>
    <w:rsid w:val="00DA4E31"/>
    <w:rsid w:val="00DA5544"/>
    <w:rsid w:val="00DA5C71"/>
    <w:rsid w:val="00DA6645"/>
    <w:rsid w:val="00DA6725"/>
    <w:rsid w:val="00DA6A4C"/>
    <w:rsid w:val="00DA76E3"/>
    <w:rsid w:val="00DA7B6C"/>
    <w:rsid w:val="00DA7DF3"/>
    <w:rsid w:val="00DB0399"/>
    <w:rsid w:val="00DB071A"/>
    <w:rsid w:val="00DB09E3"/>
    <w:rsid w:val="00DB0D12"/>
    <w:rsid w:val="00DB1909"/>
    <w:rsid w:val="00DB19A9"/>
    <w:rsid w:val="00DB1B71"/>
    <w:rsid w:val="00DB1C88"/>
    <w:rsid w:val="00DB1E34"/>
    <w:rsid w:val="00DB1FA0"/>
    <w:rsid w:val="00DB2B63"/>
    <w:rsid w:val="00DB31AA"/>
    <w:rsid w:val="00DB36B3"/>
    <w:rsid w:val="00DB3D4C"/>
    <w:rsid w:val="00DB40C9"/>
    <w:rsid w:val="00DB43B2"/>
    <w:rsid w:val="00DB4A35"/>
    <w:rsid w:val="00DB4C77"/>
    <w:rsid w:val="00DB4EF1"/>
    <w:rsid w:val="00DB5910"/>
    <w:rsid w:val="00DB5941"/>
    <w:rsid w:val="00DB614D"/>
    <w:rsid w:val="00DB63CC"/>
    <w:rsid w:val="00DB6ADD"/>
    <w:rsid w:val="00DB6F9D"/>
    <w:rsid w:val="00DB7056"/>
    <w:rsid w:val="00DB7180"/>
    <w:rsid w:val="00DB719D"/>
    <w:rsid w:val="00DB7D18"/>
    <w:rsid w:val="00DC002C"/>
    <w:rsid w:val="00DC0290"/>
    <w:rsid w:val="00DC02B0"/>
    <w:rsid w:val="00DC0C99"/>
    <w:rsid w:val="00DC0F44"/>
    <w:rsid w:val="00DC1162"/>
    <w:rsid w:val="00DC1211"/>
    <w:rsid w:val="00DC1345"/>
    <w:rsid w:val="00DC17EF"/>
    <w:rsid w:val="00DC1874"/>
    <w:rsid w:val="00DC18EC"/>
    <w:rsid w:val="00DC2164"/>
    <w:rsid w:val="00DC2AF6"/>
    <w:rsid w:val="00DC316B"/>
    <w:rsid w:val="00DC435A"/>
    <w:rsid w:val="00DC4A67"/>
    <w:rsid w:val="00DC4C30"/>
    <w:rsid w:val="00DC4CA1"/>
    <w:rsid w:val="00DC4D70"/>
    <w:rsid w:val="00DC4EE0"/>
    <w:rsid w:val="00DC5B38"/>
    <w:rsid w:val="00DC5DB6"/>
    <w:rsid w:val="00DC609B"/>
    <w:rsid w:val="00DC62D4"/>
    <w:rsid w:val="00DC63E8"/>
    <w:rsid w:val="00DC6EE2"/>
    <w:rsid w:val="00DC6F9F"/>
    <w:rsid w:val="00DD0153"/>
    <w:rsid w:val="00DD03ED"/>
    <w:rsid w:val="00DD0459"/>
    <w:rsid w:val="00DD25B9"/>
    <w:rsid w:val="00DD27C5"/>
    <w:rsid w:val="00DD289B"/>
    <w:rsid w:val="00DD394C"/>
    <w:rsid w:val="00DD3C64"/>
    <w:rsid w:val="00DD3D5A"/>
    <w:rsid w:val="00DD40C6"/>
    <w:rsid w:val="00DD4428"/>
    <w:rsid w:val="00DD490C"/>
    <w:rsid w:val="00DD4D17"/>
    <w:rsid w:val="00DD57A4"/>
    <w:rsid w:val="00DD58BF"/>
    <w:rsid w:val="00DD6174"/>
    <w:rsid w:val="00DD62A3"/>
    <w:rsid w:val="00DD674D"/>
    <w:rsid w:val="00DD6C09"/>
    <w:rsid w:val="00DD6EDF"/>
    <w:rsid w:val="00DD711F"/>
    <w:rsid w:val="00DD7525"/>
    <w:rsid w:val="00DD757B"/>
    <w:rsid w:val="00DD75F5"/>
    <w:rsid w:val="00DD7929"/>
    <w:rsid w:val="00DD7EAA"/>
    <w:rsid w:val="00DE0382"/>
    <w:rsid w:val="00DE04D3"/>
    <w:rsid w:val="00DE0666"/>
    <w:rsid w:val="00DE08B9"/>
    <w:rsid w:val="00DE09F6"/>
    <w:rsid w:val="00DE0D84"/>
    <w:rsid w:val="00DE1012"/>
    <w:rsid w:val="00DE170A"/>
    <w:rsid w:val="00DE1B6E"/>
    <w:rsid w:val="00DE1BC2"/>
    <w:rsid w:val="00DE1E91"/>
    <w:rsid w:val="00DE2510"/>
    <w:rsid w:val="00DE2AA6"/>
    <w:rsid w:val="00DE325F"/>
    <w:rsid w:val="00DE38AF"/>
    <w:rsid w:val="00DE4B46"/>
    <w:rsid w:val="00DE4C59"/>
    <w:rsid w:val="00DE51B5"/>
    <w:rsid w:val="00DE57B9"/>
    <w:rsid w:val="00DE5823"/>
    <w:rsid w:val="00DE58C3"/>
    <w:rsid w:val="00DE59F5"/>
    <w:rsid w:val="00DE61D0"/>
    <w:rsid w:val="00DE6204"/>
    <w:rsid w:val="00DE68F3"/>
    <w:rsid w:val="00DE7620"/>
    <w:rsid w:val="00DE76E0"/>
    <w:rsid w:val="00DE76F3"/>
    <w:rsid w:val="00DE7742"/>
    <w:rsid w:val="00DE7BC4"/>
    <w:rsid w:val="00DE7BF8"/>
    <w:rsid w:val="00DF0005"/>
    <w:rsid w:val="00DF0020"/>
    <w:rsid w:val="00DF029A"/>
    <w:rsid w:val="00DF0444"/>
    <w:rsid w:val="00DF0531"/>
    <w:rsid w:val="00DF1171"/>
    <w:rsid w:val="00DF1CDC"/>
    <w:rsid w:val="00DF1CF4"/>
    <w:rsid w:val="00DF20B6"/>
    <w:rsid w:val="00DF215B"/>
    <w:rsid w:val="00DF24CE"/>
    <w:rsid w:val="00DF25C8"/>
    <w:rsid w:val="00DF25FB"/>
    <w:rsid w:val="00DF282A"/>
    <w:rsid w:val="00DF2BFC"/>
    <w:rsid w:val="00DF2FD6"/>
    <w:rsid w:val="00DF36CD"/>
    <w:rsid w:val="00DF3A3D"/>
    <w:rsid w:val="00DF3B05"/>
    <w:rsid w:val="00DF3C1B"/>
    <w:rsid w:val="00DF3D4C"/>
    <w:rsid w:val="00DF3F02"/>
    <w:rsid w:val="00DF55D2"/>
    <w:rsid w:val="00DF5B5B"/>
    <w:rsid w:val="00DF6A14"/>
    <w:rsid w:val="00DF6B9B"/>
    <w:rsid w:val="00DF6ED3"/>
    <w:rsid w:val="00DF778D"/>
    <w:rsid w:val="00DF77F9"/>
    <w:rsid w:val="00DF7A4A"/>
    <w:rsid w:val="00DF7C20"/>
    <w:rsid w:val="00DF7C46"/>
    <w:rsid w:val="00DF7D07"/>
    <w:rsid w:val="00DF7FE1"/>
    <w:rsid w:val="00E00205"/>
    <w:rsid w:val="00E01263"/>
    <w:rsid w:val="00E01940"/>
    <w:rsid w:val="00E01BD2"/>
    <w:rsid w:val="00E01FF3"/>
    <w:rsid w:val="00E02065"/>
    <w:rsid w:val="00E02CB6"/>
    <w:rsid w:val="00E037D9"/>
    <w:rsid w:val="00E03F15"/>
    <w:rsid w:val="00E03F58"/>
    <w:rsid w:val="00E0412F"/>
    <w:rsid w:val="00E045CE"/>
    <w:rsid w:val="00E0470F"/>
    <w:rsid w:val="00E04AE9"/>
    <w:rsid w:val="00E04D6A"/>
    <w:rsid w:val="00E0521D"/>
    <w:rsid w:val="00E05338"/>
    <w:rsid w:val="00E055F8"/>
    <w:rsid w:val="00E05790"/>
    <w:rsid w:val="00E0584A"/>
    <w:rsid w:val="00E05D45"/>
    <w:rsid w:val="00E062B0"/>
    <w:rsid w:val="00E0675F"/>
    <w:rsid w:val="00E07510"/>
    <w:rsid w:val="00E075D0"/>
    <w:rsid w:val="00E076D6"/>
    <w:rsid w:val="00E07979"/>
    <w:rsid w:val="00E07B55"/>
    <w:rsid w:val="00E105DF"/>
    <w:rsid w:val="00E10B60"/>
    <w:rsid w:val="00E10F03"/>
    <w:rsid w:val="00E112CF"/>
    <w:rsid w:val="00E116FA"/>
    <w:rsid w:val="00E11ACD"/>
    <w:rsid w:val="00E11E3B"/>
    <w:rsid w:val="00E11F34"/>
    <w:rsid w:val="00E122F3"/>
    <w:rsid w:val="00E125AB"/>
    <w:rsid w:val="00E12744"/>
    <w:rsid w:val="00E12B41"/>
    <w:rsid w:val="00E12F91"/>
    <w:rsid w:val="00E1311D"/>
    <w:rsid w:val="00E131D9"/>
    <w:rsid w:val="00E139C8"/>
    <w:rsid w:val="00E13FCC"/>
    <w:rsid w:val="00E14654"/>
    <w:rsid w:val="00E149C5"/>
    <w:rsid w:val="00E14A96"/>
    <w:rsid w:val="00E14EA7"/>
    <w:rsid w:val="00E15CD0"/>
    <w:rsid w:val="00E15F98"/>
    <w:rsid w:val="00E1647A"/>
    <w:rsid w:val="00E16BFA"/>
    <w:rsid w:val="00E16C47"/>
    <w:rsid w:val="00E16E20"/>
    <w:rsid w:val="00E172FA"/>
    <w:rsid w:val="00E174CD"/>
    <w:rsid w:val="00E174F2"/>
    <w:rsid w:val="00E17716"/>
    <w:rsid w:val="00E17D67"/>
    <w:rsid w:val="00E17ECB"/>
    <w:rsid w:val="00E2005A"/>
    <w:rsid w:val="00E2051B"/>
    <w:rsid w:val="00E20988"/>
    <w:rsid w:val="00E20B9A"/>
    <w:rsid w:val="00E2123F"/>
    <w:rsid w:val="00E21BD8"/>
    <w:rsid w:val="00E21C08"/>
    <w:rsid w:val="00E21D57"/>
    <w:rsid w:val="00E21D6B"/>
    <w:rsid w:val="00E224BF"/>
    <w:rsid w:val="00E225D6"/>
    <w:rsid w:val="00E22615"/>
    <w:rsid w:val="00E22710"/>
    <w:rsid w:val="00E23199"/>
    <w:rsid w:val="00E23349"/>
    <w:rsid w:val="00E23769"/>
    <w:rsid w:val="00E23DFC"/>
    <w:rsid w:val="00E24488"/>
    <w:rsid w:val="00E2465C"/>
    <w:rsid w:val="00E24D08"/>
    <w:rsid w:val="00E2500C"/>
    <w:rsid w:val="00E2503E"/>
    <w:rsid w:val="00E250D4"/>
    <w:rsid w:val="00E2539C"/>
    <w:rsid w:val="00E25A9F"/>
    <w:rsid w:val="00E25FAB"/>
    <w:rsid w:val="00E26CAD"/>
    <w:rsid w:val="00E26FCE"/>
    <w:rsid w:val="00E27721"/>
    <w:rsid w:val="00E27ADD"/>
    <w:rsid w:val="00E303F4"/>
    <w:rsid w:val="00E30B1F"/>
    <w:rsid w:val="00E30BA8"/>
    <w:rsid w:val="00E31033"/>
    <w:rsid w:val="00E3122A"/>
    <w:rsid w:val="00E31CD9"/>
    <w:rsid w:val="00E31F08"/>
    <w:rsid w:val="00E31F83"/>
    <w:rsid w:val="00E31FEC"/>
    <w:rsid w:val="00E32251"/>
    <w:rsid w:val="00E3298B"/>
    <w:rsid w:val="00E32C2C"/>
    <w:rsid w:val="00E33628"/>
    <w:rsid w:val="00E33651"/>
    <w:rsid w:val="00E33705"/>
    <w:rsid w:val="00E33CC1"/>
    <w:rsid w:val="00E33E85"/>
    <w:rsid w:val="00E33EE9"/>
    <w:rsid w:val="00E33FA2"/>
    <w:rsid w:val="00E34113"/>
    <w:rsid w:val="00E346D2"/>
    <w:rsid w:val="00E34CCF"/>
    <w:rsid w:val="00E34F49"/>
    <w:rsid w:val="00E350F3"/>
    <w:rsid w:val="00E352ED"/>
    <w:rsid w:val="00E359FE"/>
    <w:rsid w:val="00E35B41"/>
    <w:rsid w:val="00E369CE"/>
    <w:rsid w:val="00E36B5F"/>
    <w:rsid w:val="00E370E4"/>
    <w:rsid w:val="00E37784"/>
    <w:rsid w:val="00E37DFA"/>
    <w:rsid w:val="00E40382"/>
    <w:rsid w:val="00E403A7"/>
    <w:rsid w:val="00E4050B"/>
    <w:rsid w:val="00E40B98"/>
    <w:rsid w:val="00E4142C"/>
    <w:rsid w:val="00E419E8"/>
    <w:rsid w:val="00E41ABA"/>
    <w:rsid w:val="00E41C43"/>
    <w:rsid w:val="00E423FA"/>
    <w:rsid w:val="00E4242E"/>
    <w:rsid w:val="00E4246A"/>
    <w:rsid w:val="00E42D87"/>
    <w:rsid w:val="00E42E25"/>
    <w:rsid w:val="00E42EED"/>
    <w:rsid w:val="00E4313C"/>
    <w:rsid w:val="00E4329B"/>
    <w:rsid w:val="00E432F9"/>
    <w:rsid w:val="00E43363"/>
    <w:rsid w:val="00E43983"/>
    <w:rsid w:val="00E44092"/>
    <w:rsid w:val="00E440EE"/>
    <w:rsid w:val="00E4492F"/>
    <w:rsid w:val="00E44E97"/>
    <w:rsid w:val="00E45784"/>
    <w:rsid w:val="00E46234"/>
    <w:rsid w:val="00E4651B"/>
    <w:rsid w:val="00E469EF"/>
    <w:rsid w:val="00E46A72"/>
    <w:rsid w:val="00E4736D"/>
    <w:rsid w:val="00E47772"/>
    <w:rsid w:val="00E47824"/>
    <w:rsid w:val="00E501A6"/>
    <w:rsid w:val="00E50267"/>
    <w:rsid w:val="00E502A2"/>
    <w:rsid w:val="00E5042B"/>
    <w:rsid w:val="00E50CB0"/>
    <w:rsid w:val="00E50D92"/>
    <w:rsid w:val="00E50DB5"/>
    <w:rsid w:val="00E50EA4"/>
    <w:rsid w:val="00E51539"/>
    <w:rsid w:val="00E51CF8"/>
    <w:rsid w:val="00E51E68"/>
    <w:rsid w:val="00E51E69"/>
    <w:rsid w:val="00E5214A"/>
    <w:rsid w:val="00E522D5"/>
    <w:rsid w:val="00E52844"/>
    <w:rsid w:val="00E52D25"/>
    <w:rsid w:val="00E53796"/>
    <w:rsid w:val="00E5382B"/>
    <w:rsid w:val="00E5385F"/>
    <w:rsid w:val="00E53FEC"/>
    <w:rsid w:val="00E5401E"/>
    <w:rsid w:val="00E54A62"/>
    <w:rsid w:val="00E54BEF"/>
    <w:rsid w:val="00E554E7"/>
    <w:rsid w:val="00E5596D"/>
    <w:rsid w:val="00E55A82"/>
    <w:rsid w:val="00E55ADE"/>
    <w:rsid w:val="00E55C86"/>
    <w:rsid w:val="00E55D71"/>
    <w:rsid w:val="00E5626A"/>
    <w:rsid w:val="00E567ED"/>
    <w:rsid w:val="00E56C35"/>
    <w:rsid w:val="00E5701C"/>
    <w:rsid w:val="00E5788B"/>
    <w:rsid w:val="00E60256"/>
    <w:rsid w:val="00E6048D"/>
    <w:rsid w:val="00E60DA5"/>
    <w:rsid w:val="00E60E43"/>
    <w:rsid w:val="00E61114"/>
    <w:rsid w:val="00E617C1"/>
    <w:rsid w:val="00E621DC"/>
    <w:rsid w:val="00E622E7"/>
    <w:rsid w:val="00E631C2"/>
    <w:rsid w:val="00E63653"/>
    <w:rsid w:val="00E63868"/>
    <w:rsid w:val="00E63A24"/>
    <w:rsid w:val="00E63B32"/>
    <w:rsid w:val="00E63C1E"/>
    <w:rsid w:val="00E63DCE"/>
    <w:rsid w:val="00E63E2F"/>
    <w:rsid w:val="00E63E3F"/>
    <w:rsid w:val="00E64291"/>
    <w:rsid w:val="00E64D93"/>
    <w:rsid w:val="00E6538B"/>
    <w:rsid w:val="00E66032"/>
    <w:rsid w:val="00E66706"/>
    <w:rsid w:val="00E6685B"/>
    <w:rsid w:val="00E66EA3"/>
    <w:rsid w:val="00E66F86"/>
    <w:rsid w:val="00E66F9A"/>
    <w:rsid w:val="00E67280"/>
    <w:rsid w:val="00E673D1"/>
    <w:rsid w:val="00E67B11"/>
    <w:rsid w:val="00E67CB4"/>
    <w:rsid w:val="00E7000C"/>
    <w:rsid w:val="00E705F1"/>
    <w:rsid w:val="00E706A1"/>
    <w:rsid w:val="00E706E8"/>
    <w:rsid w:val="00E70B25"/>
    <w:rsid w:val="00E70C1E"/>
    <w:rsid w:val="00E71974"/>
    <w:rsid w:val="00E71E9B"/>
    <w:rsid w:val="00E7253C"/>
    <w:rsid w:val="00E72EB1"/>
    <w:rsid w:val="00E73544"/>
    <w:rsid w:val="00E73A56"/>
    <w:rsid w:val="00E7429F"/>
    <w:rsid w:val="00E74935"/>
    <w:rsid w:val="00E74A92"/>
    <w:rsid w:val="00E74E9B"/>
    <w:rsid w:val="00E75CFB"/>
    <w:rsid w:val="00E767B8"/>
    <w:rsid w:val="00E76D89"/>
    <w:rsid w:val="00E76DCA"/>
    <w:rsid w:val="00E76FB9"/>
    <w:rsid w:val="00E77156"/>
    <w:rsid w:val="00E80128"/>
    <w:rsid w:val="00E80353"/>
    <w:rsid w:val="00E80593"/>
    <w:rsid w:val="00E809A1"/>
    <w:rsid w:val="00E809E3"/>
    <w:rsid w:val="00E80C19"/>
    <w:rsid w:val="00E80C6F"/>
    <w:rsid w:val="00E80EE3"/>
    <w:rsid w:val="00E81161"/>
    <w:rsid w:val="00E81511"/>
    <w:rsid w:val="00E81675"/>
    <w:rsid w:val="00E81813"/>
    <w:rsid w:val="00E822BA"/>
    <w:rsid w:val="00E82451"/>
    <w:rsid w:val="00E82765"/>
    <w:rsid w:val="00E828DA"/>
    <w:rsid w:val="00E82908"/>
    <w:rsid w:val="00E83212"/>
    <w:rsid w:val="00E8333F"/>
    <w:rsid w:val="00E837B0"/>
    <w:rsid w:val="00E8419A"/>
    <w:rsid w:val="00E841A5"/>
    <w:rsid w:val="00E8429E"/>
    <w:rsid w:val="00E84B99"/>
    <w:rsid w:val="00E84EAE"/>
    <w:rsid w:val="00E8548F"/>
    <w:rsid w:val="00E8631D"/>
    <w:rsid w:val="00E86998"/>
    <w:rsid w:val="00E86C4B"/>
    <w:rsid w:val="00E870B5"/>
    <w:rsid w:val="00E87361"/>
    <w:rsid w:val="00E873EB"/>
    <w:rsid w:val="00E87C56"/>
    <w:rsid w:val="00E87CCA"/>
    <w:rsid w:val="00E87EBC"/>
    <w:rsid w:val="00E90493"/>
    <w:rsid w:val="00E90C98"/>
    <w:rsid w:val="00E91186"/>
    <w:rsid w:val="00E91853"/>
    <w:rsid w:val="00E9218A"/>
    <w:rsid w:val="00E92F56"/>
    <w:rsid w:val="00E93217"/>
    <w:rsid w:val="00E93326"/>
    <w:rsid w:val="00E9397F"/>
    <w:rsid w:val="00E93E4F"/>
    <w:rsid w:val="00E94997"/>
    <w:rsid w:val="00E94EFB"/>
    <w:rsid w:val="00E95032"/>
    <w:rsid w:val="00E9505B"/>
    <w:rsid w:val="00E9549B"/>
    <w:rsid w:val="00E956AC"/>
    <w:rsid w:val="00E96164"/>
    <w:rsid w:val="00E96694"/>
    <w:rsid w:val="00E97675"/>
    <w:rsid w:val="00E97A5E"/>
    <w:rsid w:val="00EA000A"/>
    <w:rsid w:val="00EA0E5C"/>
    <w:rsid w:val="00EA1199"/>
    <w:rsid w:val="00EA16B8"/>
    <w:rsid w:val="00EA18D0"/>
    <w:rsid w:val="00EA18E7"/>
    <w:rsid w:val="00EA1B01"/>
    <w:rsid w:val="00EA1B70"/>
    <w:rsid w:val="00EA26C2"/>
    <w:rsid w:val="00EA2C48"/>
    <w:rsid w:val="00EA37CC"/>
    <w:rsid w:val="00EA3AD1"/>
    <w:rsid w:val="00EA4470"/>
    <w:rsid w:val="00EA49D9"/>
    <w:rsid w:val="00EA50AC"/>
    <w:rsid w:val="00EA58A1"/>
    <w:rsid w:val="00EA5B63"/>
    <w:rsid w:val="00EA5CBB"/>
    <w:rsid w:val="00EA6480"/>
    <w:rsid w:val="00EA6AAC"/>
    <w:rsid w:val="00EA7737"/>
    <w:rsid w:val="00EA7B94"/>
    <w:rsid w:val="00EA7BF4"/>
    <w:rsid w:val="00EA7D54"/>
    <w:rsid w:val="00EB048A"/>
    <w:rsid w:val="00EB0856"/>
    <w:rsid w:val="00EB0D4C"/>
    <w:rsid w:val="00EB0D8D"/>
    <w:rsid w:val="00EB12B5"/>
    <w:rsid w:val="00EB17AC"/>
    <w:rsid w:val="00EB18CA"/>
    <w:rsid w:val="00EB1981"/>
    <w:rsid w:val="00EB28AE"/>
    <w:rsid w:val="00EB2948"/>
    <w:rsid w:val="00EB29D4"/>
    <w:rsid w:val="00EB2BBE"/>
    <w:rsid w:val="00EB2D1A"/>
    <w:rsid w:val="00EB2EA5"/>
    <w:rsid w:val="00EB302D"/>
    <w:rsid w:val="00EB3AB3"/>
    <w:rsid w:val="00EB3AB9"/>
    <w:rsid w:val="00EB3E59"/>
    <w:rsid w:val="00EB44A5"/>
    <w:rsid w:val="00EB4FBA"/>
    <w:rsid w:val="00EB5BC1"/>
    <w:rsid w:val="00EB6FF3"/>
    <w:rsid w:val="00EB7284"/>
    <w:rsid w:val="00EB72C9"/>
    <w:rsid w:val="00EB730D"/>
    <w:rsid w:val="00EB769E"/>
    <w:rsid w:val="00EB7C41"/>
    <w:rsid w:val="00EB7DAF"/>
    <w:rsid w:val="00EC020B"/>
    <w:rsid w:val="00EC0687"/>
    <w:rsid w:val="00EC0F06"/>
    <w:rsid w:val="00EC0FFF"/>
    <w:rsid w:val="00EC1212"/>
    <w:rsid w:val="00EC14E6"/>
    <w:rsid w:val="00EC17B3"/>
    <w:rsid w:val="00EC22BB"/>
    <w:rsid w:val="00EC297D"/>
    <w:rsid w:val="00EC29B4"/>
    <w:rsid w:val="00EC32CA"/>
    <w:rsid w:val="00EC340A"/>
    <w:rsid w:val="00EC37D3"/>
    <w:rsid w:val="00EC3C0A"/>
    <w:rsid w:val="00EC40A2"/>
    <w:rsid w:val="00EC4491"/>
    <w:rsid w:val="00EC4ED6"/>
    <w:rsid w:val="00EC53ED"/>
    <w:rsid w:val="00EC60F9"/>
    <w:rsid w:val="00EC6CCA"/>
    <w:rsid w:val="00EC7147"/>
    <w:rsid w:val="00EC74DB"/>
    <w:rsid w:val="00EC7572"/>
    <w:rsid w:val="00EC7BCF"/>
    <w:rsid w:val="00EC7D06"/>
    <w:rsid w:val="00EC7D2C"/>
    <w:rsid w:val="00EC7E72"/>
    <w:rsid w:val="00ED02E5"/>
    <w:rsid w:val="00ED075D"/>
    <w:rsid w:val="00ED0CEA"/>
    <w:rsid w:val="00ED135D"/>
    <w:rsid w:val="00ED142F"/>
    <w:rsid w:val="00ED1B0D"/>
    <w:rsid w:val="00ED1E25"/>
    <w:rsid w:val="00ED215A"/>
    <w:rsid w:val="00ED2219"/>
    <w:rsid w:val="00ED2989"/>
    <w:rsid w:val="00ED29F7"/>
    <w:rsid w:val="00ED2C9E"/>
    <w:rsid w:val="00ED31EB"/>
    <w:rsid w:val="00ED3683"/>
    <w:rsid w:val="00ED3C60"/>
    <w:rsid w:val="00ED432F"/>
    <w:rsid w:val="00ED4874"/>
    <w:rsid w:val="00ED52CB"/>
    <w:rsid w:val="00ED5CB9"/>
    <w:rsid w:val="00ED7888"/>
    <w:rsid w:val="00ED7B59"/>
    <w:rsid w:val="00ED7B89"/>
    <w:rsid w:val="00ED7C1A"/>
    <w:rsid w:val="00EE002C"/>
    <w:rsid w:val="00EE0516"/>
    <w:rsid w:val="00EE0AA3"/>
    <w:rsid w:val="00EE0D13"/>
    <w:rsid w:val="00EE11FD"/>
    <w:rsid w:val="00EE16BD"/>
    <w:rsid w:val="00EE2262"/>
    <w:rsid w:val="00EE2596"/>
    <w:rsid w:val="00EE2848"/>
    <w:rsid w:val="00EE28EE"/>
    <w:rsid w:val="00EE319E"/>
    <w:rsid w:val="00EE3AD5"/>
    <w:rsid w:val="00EE4229"/>
    <w:rsid w:val="00EE440A"/>
    <w:rsid w:val="00EE45A2"/>
    <w:rsid w:val="00EE47F4"/>
    <w:rsid w:val="00EE4834"/>
    <w:rsid w:val="00EE4C78"/>
    <w:rsid w:val="00EE5642"/>
    <w:rsid w:val="00EE5F1A"/>
    <w:rsid w:val="00EE6395"/>
    <w:rsid w:val="00EE646C"/>
    <w:rsid w:val="00EE67C0"/>
    <w:rsid w:val="00EE6FFD"/>
    <w:rsid w:val="00EE77F9"/>
    <w:rsid w:val="00EE796E"/>
    <w:rsid w:val="00EE7F52"/>
    <w:rsid w:val="00EF0373"/>
    <w:rsid w:val="00EF07E6"/>
    <w:rsid w:val="00EF0927"/>
    <w:rsid w:val="00EF0C26"/>
    <w:rsid w:val="00EF165B"/>
    <w:rsid w:val="00EF16BB"/>
    <w:rsid w:val="00EF1D28"/>
    <w:rsid w:val="00EF229D"/>
    <w:rsid w:val="00EF2CF1"/>
    <w:rsid w:val="00EF2E25"/>
    <w:rsid w:val="00EF3A5C"/>
    <w:rsid w:val="00EF3FBC"/>
    <w:rsid w:val="00EF4561"/>
    <w:rsid w:val="00EF477E"/>
    <w:rsid w:val="00EF4EE1"/>
    <w:rsid w:val="00EF5885"/>
    <w:rsid w:val="00EF5CA0"/>
    <w:rsid w:val="00EF6081"/>
    <w:rsid w:val="00EF6187"/>
    <w:rsid w:val="00EF6682"/>
    <w:rsid w:val="00EF68CB"/>
    <w:rsid w:val="00EF6E1F"/>
    <w:rsid w:val="00EF73BF"/>
    <w:rsid w:val="00EF7797"/>
    <w:rsid w:val="00F001ED"/>
    <w:rsid w:val="00F005C7"/>
    <w:rsid w:val="00F00ABB"/>
    <w:rsid w:val="00F019FB"/>
    <w:rsid w:val="00F01A0F"/>
    <w:rsid w:val="00F0226F"/>
    <w:rsid w:val="00F0265A"/>
    <w:rsid w:val="00F02D73"/>
    <w:rsid w:val="00F0338F"/>
    <w:rsid w:val="00F038F9"/>
    <w:rsid w:val="00F03F19"/>
    <w:rsid w:val="00F0418F"/>
    <w:rsid w:val="00F043BD"/>
    <w:rsid w:val="00F0466E"/>
    <w:rsid w:val="00F04921"/>
    <w:rsid w:val="00F04BEA"/>
    <w:rsid w:val="00F05628"/>
    <w:rsid w:val="00F05EB6"/>
    <w:rsid w:val="00F0612E"/>
    <w:rsid w:val="00F06248"/>
    <w:rsid w:val="00F07164"/>
    <w:rsid w:val="00F0729F"/>
    <w:rsid w:val="00F07B6A"/>
    <w:rsid w:val="00F1003B"/>
    <w:rsid w:val="00F1027E"/>
    <w:rsid w:val="00F10B2A"/>
    <w:rsid w:val="00F10F93"/>
    <w:rsid w:val="00F11682"/>
    <w:rsid w:val="00F11CD2"/>
    <w:rsid w:val="00F12292"/>
    <w:rsid w:val="00F135A6"/>
    <w:rsid w:val="00F13641"/>
    <w:rsid w:val="00F137E1"/>
    <w:rsid w:val="00F1565C"/>
    <w:rsid w:val="00F1589F"/>
    <w:rsid w:val="00F159FA"/>
    <w:rsid w:val="00F164BD"/>
    <w:rsid w:val="00F16B52"/>
    <w:rsid w:val="00F16E86"/>
    <w:rsid w:val="00F171B3"/>
    <w:rsid w:val="00F17233"/>
    <w:rsid w:val="00F1723A"/>
    <w:rsid w:val="00F17243"/>
    <w:rsid w:val="00F17274"/>
    <w:rsid w:val="00F178E0"/>
    <w:rsid w:val="00F17944"/>
    <w:rsid w:val="00F17C35"/>
    <w:rsid w:val="00F17CE4"/>
    <w:rsid w:val="00F2009E"/>
    <w:rsid w:val="00F20574"/>
    <w:rsid w:val="00F20583"/>
    <w:rsid w:val="00F205F6"/>
    <w:rsid w:val="00F206C3"/>
    <w:rsid w:val="00F21866"/>
    <w:rsid w:val="00F21881"/>
    <w:rsid w:val="00F226FB"/>
    <w:rsid w:val="00F22900"/>
    <w:rsid w:val="00F22A7E"/>
    <w:rsid w:val="00F245CC"/>
    <w:rsid w:val="00F246E8"/>
    <w:rsid w:val="00F2492A"/>
    <w:rsid w:val="00F24F77"/>
    <w:rsid w:val="00F25968"/>
    <w:rsid w:val="00F25A37"/>
    <w:rsid w:val="00F25A8B"/>
    <w:rsid w:val="00F25ECF"/>
    <w:rsid w:val="00F26378"/>
    <w:rsid w:val="00F26CC1"/>
    <w:rsid w:val="00F26EF3"/>
    <w:rsid w:val="00F273BF"/>
    <w:rsid w:val="00F2757F"/>
    <w:rsid w:val="00F276E6"/>
    <w:rsid w:val="00F27841"/>
    <w:rsid w:val="00F27BE6"/>
    <w:rsid w:val="00F301AD"/>
    <w:rsid w:val="00F308A4"/>
    <w:rsid w:val="00F312AC"/>
    <w:rsid w:val="00F31C2F"/>
    <w:rsid w:val="00F322D7"/>
    <w:rsid w:val="00F32649"/>
    <w:rsid w:val="00F333A4"/>
    <w:rsid w:val="00F33846"/>
    <w:rsid w:val="00F33AB6"/>
    <w:rsid w:val="00F33D02"/>
    <w:rsid w:val="00F3404F"/>
    <w:rsid w:val="00F3447A"/>
    <w:rsid w:val="00F35557"/>
    <w:rsid w:val="00F35A94"/>
    <w:rsid w:val="00F370A3"/>
    <w:rsid w:val="00F3767A"/>
    <w:rsid w:val="00F3771E"/>
    <w:rsid w:val="00F37BA0"/>
    <w:rsid w:val="00F37F7E"/>
    <w:rsid w:val="00F41507"/>
    <w:rsid w:val="00F4159C"/>
    <w:rsid w:val="00F415CE"/>
    <w:rsid w:val="00F41622"/>
    <w:rsid w:val="00F41919"/>
    <w:rsid w:val="00F41A1D"/>
    <w:rsid w:val="00F41B0F"/>
    <w:rsid w:val="00F429C3"/>
    <w:rsid w:val="00F42D3E"/>
    <w:rsid w:val="00F42D43"/>
    <w:rsid w:val="00F42F47"/>
    <w:rsid w:val="00F4438B"/>
    <w:rsid w:val="00F44BFE"/>
    <w:rsid w:val="00F44F12"/>
    <w:rsid w:val="00F4534D"/>
    <w:rsid w:val="00F45B50"/>
    <w:rsid w:val="00F45B72"/>
    <w:rsid w:val="00F45DA0"/>
    <w:rsid w:val="00F4625A"/>
    <w:rsid w:val="00F462EA"/>
    <w:rsid w:val="00F463F9"/>
    <w:rsid w:val="00F4657B"/>
    <w:rsid w:val="00F4681B"/>
    <w:rsid w:val="00F470B5"/>
    <w:rsid w:val="00F470DC"/>
    <w:rsid w:val="00F47678"/>
    <w:rsid w:val="00F47838"/>
    <w:rsid w:val="00F5026F"/>
    <w:rsid w:val="00F50355"/>
    <w:rsid w:val="00F5094B"/>
    <w:rsid w:val="00F50C99"/>
    <w:rsid w:val="00F510A4"/>
    <w:rsid w:val="00F5131C"/>
    <w:rsid w:val="00F515EB"/>
    <w:rsid w:val="00F5193F"/>
    <w:rsid w:val="00F51A66"/>
    <w:rsid w:val="00F51B37"/>
    <w:rsid w:val="00F5256A"/>
    <w:rsid w:val="00F52660"/>
    <w:rsid w:val="00F52715"/>
    <w:rsid w:val="00F529D2"/>
    <w:rsid w:val="00F52BC2"/>
    <w:rsid w:val="00F546CE"/>
    <w:rsid w:val="00F555E9"/>
    <w:rsid w:val="00F55820"/>
    <w:rsid w:val="00F5589D"/>
    <w:rsid w:val="00F559FB"/>
    <w:rsid w:val="00F561F7"/>
    <w:rsid w:val="00F56337"/>
    <w:rsid w:val="00F56848"/>
    <w:rsid w:val="00F57D7E"/>
    <w:rsid w:val="00F57E8C"/>
    <w:rsid w:val="00F60255"/>
    <w:rsid w:val="00F60611"/>
    <w:rsid w:val="00F6068C"/>
    <w:rsid w:val="00F60E98"/>
    <w:rsid w:val="00F61636"/>
    <w:rsid w:val="00F61669"/>
    <w:rsid w:val="00F6197E"/>
    <w:rsid w:val="00F61B02"/>
    <w:rsid w:val="00F61DB5"/>
    <w:rsid w:val="00F61DBA"/>
    <w:rsid w:val="00F622AE"/>
    <w:rsid w:val="00F62337"/>
    <w:rsid w:val="00F62489"/>
    <w:rsid w:val="00F62494"/>
    <w:rsid w:val="00F626A9"/>
    <w:rsid w:val="00F627A1"/>
    <w:rsid w:val="00F6369F"/>
    <w:rsid w:val="00F6410B"/>
    <w:rsid w:val="00F64616"/>
    <w:rsid w:val="00F648CC"/>
    <w:rsid w:val="00F64AEF"/>
    <w:rsid w:val="00F64F69"/>
    <w:rsid w:val="00F65EA5"/>
    <w:rsid w:val="00F66448"/>
    <w:rsid w:val="00F668FE"/>
    <w:rsid w:val="00F66FD2"/>
    <w:rsid w:val="00F673BF"/>
    <w:rsid w:val="00F67559"/>
    <w:rsid w:val="00F67757"/>
    <w:rsid w:val="00F67B5E"/>
    <w:rsid w:val="00F67CCC"/>
    <w:rsid w:val="00F67D4D"/>
    <w:rsid w:val="00F67E00"/>
    <w:rsid w:val="00F67E0A"/>
    <w:rsid w:val="00F67E1F"/>
    <w:rsid w:val="00F67F11"/>
    <w:rsid w:val="00F70193"/>
    <w:rsid w:val="00F70388"/>
    <w:rsid w:val="00F70B28"/>
    <w:rsid w:val="00F70B61"/>
    <w:rsid w:val="00F715AD"/>
    <w:rsid w:val="00F718D1"/>
    <w:rsid w:val="00F72092"/>
    <w:rsid w:val="00F72328"/>
    <w:rsid w:val="00F7298B"/>
    <w:rsid w:val="00F72F94"/>
    <w:rsid w:val="00F730E7"/>
    <w:rsid w:val="00F732A9"/>
    <w:rsid w:val="00F73315"/>
    <w:rsid w:val="00F735CF"/>
    <w:rsid w:val="00F73644"/>
    <w:rsid w:val="00F73CB6"/>
    <w:rsid w:val="00F7404E"/>
    <w:rsid w:val="00F745DF"/>
    <w:rsid w:val="00F74705"/>
    <w:rsid w:val="00F74734"/>
    <w:rsid w:val="00F74D41"/>
    <w:rsid w:val="00F75155"/>
    <w:rsid w:val="00F758E6"/>
    <w:rsid w:val="00F75DDD"/>
    <w:rsid w:val="00F7603D"/>
    <w:rsid w:val="00F77183"/>
    <w:rsid w:val="00F772A0"/>
    <w:rsid w:val="00F774B5"/>
    <w:rsid w:val="00F77871"/>
    <w:rsid w:val="00F77981"/>
    <w:rsid w:val="00F77D42"/>
    <w:rsid w:val="00F77DD0"/>
    <w:rsid w:val="00F80261"/>
    <w:rsid w:val="00F80449"/>
    <w:rsid w:val="00F80557"/>
    <w:rsid w:val="00F807EE"/>
    <w:rsid w:val="00F80B16"/>
    <w:rsid w:val="00F80C4D"/>
    <w:rsid w:val="00F8101A"/>
    <w:rsid w:val="00F818AF"/>
    <w:rsid w:val="00F823A2"/>
    <w:rsid w:val="00F82BA0"/>
    <w:rsid w:val="00F82DA7"/>
    <w:rsid w:val="00F82F33"/>
    <w:rsid w:val="00F838B4"/>
    <w:rsid w:val="00F83A07"/>
    <w:rsid w:val="00F83EE3"/>
    <w:rsid w:val="00F84531"/>
    <w:rsid w:val="00F847AF"/>
    <w:rsid w:val="00F84F11"/>
    <w:rsid w:val="00F854A4"/>
    <w:rsid w:val="00F855A9"/>
    <w:rsid w:val="00F85DAE"/>
    <w:rsid w:val="00F85E81"/>
    <w:rsid w:val="00F86A38"/>
    <w:rsid w:val="00F86FB7"/>
    <w:rsid w:val="00F87453"/>
    <w:rsid w:val="00F876B8"/>
    <w:rsid w:val="00F87882"/>
    <w:rsid w:val="00F87BC3"/>
    <w:rsid w:val="00F90193"/>
    <w:rsid w:val="00F911EA"/>
    <w:rsid w:val="00F91202"/>
    <w:rsid w:val="00F912BD"/>
    <w:rsid w:val="00F9183F"/>
    <w:rsid w:val="00F9184C"/>
    <w:rsid w:val="00F91C94"/>
    <w:rsid w:val="00F91F53"/>
    <w:rsid w:val="00F92366"/>
    <w:rsid w:val="00F92476"/>
    <w:rsid w:val="00F9293E"/>
    <w:rsid w:val="00F92E6F"/>
    <w:rsid w:val="00F92F9D"/>
    <w:rsid w:val="00F9303C"/>
    <w:rsid w:val="00F9345E"/>
    <w:rsid w:val="00F9347A"/>
    <w:rsid w:val="00F93DA8"/>
    <w:rsid w:val="00F94196"/>
    <w:rsid w:val="00F942D3"/>
    <w:rsid w:val="00F943D0"/>
    <w:rsid w:val="00F94C18"/>
    <w:rsid w:val="00F94FB8"/>
    <w:rsid w:val="00F95098"/>
    <w:rsid w:val="00F95729"/>
    <w:rsid w:val="00F95D92"/>
    <w:rsid w:val="00F95D96"/>
    <w:rsid w:val="00F96669"/>
    <w:rsid w:val="00F96AF7"/>
    <w:rsid w:val="00F970AE"/>
    <w:rsid w:val="00F97217"/>
    <w:rsid w:val="00F97B13"/>
    <w:rsid w:val="00F97C3D"/>
    <w:rsid w:val="00F97F8E"/>
    <w:rsid w:val="00FA025C"/>
    <w:rsid w:val="00FA0AAB"/>
    <w:rsid w:val="00FA1416"/>
    <w:rsid w:val="00FA194B"/>
    <w:rsid w:val="00FA197F"/>
    <w:rsid w:val="00FA23B2"/>
    <w:rsid w:val="00FA23C8"/>
    <w:rsid w:val="00FA25FA"/>
    <w:rsid w:val="00FA275D"/>
    <w:rsid w:val="00FA2A3E"/>
    <w:rsid w:val="00FA2CD8"/>
    <w:rsid w:val="00FA34B6"/>
    <w:rsid w:val="00FA35F8"/>
    <w:rsid w:val="00FA3CC7"/>
    <w:rsid w:val="00FA3D3E"/>
    <w:rsid w:val="00FA3F54"/>
    <w:rsid w:val="00FA4831"/>
    <w:rsid w:val="00FA51C8"/>
    <w:rsid w:val="00FA5630"/>
    <w:rsid w:val="00FA5F13"/>
    <w:rsid w:val="00FA6933"/>
    <w:rsid w:val="00FA6BD8"/>
    <w:rsid w:val="00FA7720"/>
    <w:rsid w:val="00FA7A9F"/>
    <w:rsid w:val="00FA7C8C"/>
    <w:rsid w:val="00FB06B4"/>
    <w:rsid w:val="00FB0CED"/>
    <w:rsid w:val="00FB0D5A"/>
    <w:rsid w:val="00FB1CC3"/>
    <w:rsid w:val="00FB2039"/>
    <w:rsid w:val="00FB239E"/>
    <w:rsid w:val="00FB36F3"/>
    <w:rsid w:val="00FB3A0C"/>
    <w:rsid w:val="00FB3BA6"/>
    <w:rsid w:val="00FB3ED9"/>
    <w:rsid w:val="00FB4584"/>
    <w:rsid w:val="00FB474E"/>
    <w:rsid w:val="00FB4B80"/>
    <w:rsid w:val="00FB52EB"/>
    <w:rsid w:val="00FB5585"/>
    <w:rsid w:val="00FB56B1"/>
    <w:rsid w:val="00FB584B"/>
    <w:rsid w:val="00FB5FDA"/>
    <w:rsid w:val="00FB5FF9"/>
    <w:rsid w:val="00FB619F"/>
    <w:rsid w:val="00FB7031"/>
    <w:rsid w:val="00FB7182"/>
    <w:rsid w:val="00FB73C7"/>
    <w:rsid w:val="00FB7691"/>
    <w:rsid w:val="00FB7CDE"/>
    <w:rsid w:val="00FC0604"/>
    <w:rsid w:val="00FC0608"/>
    <w:rsid w:val="00FC067A"/>
    <w:rsid w:val="00FC0A3C"/>
    <w:rsid w:val="00FC1059"/>
    <w:rsid w:val="00FC1E35"/>
    <w:rsid w:val="00FC20D2"/>
    <w:rsid w:val="00FC2845"/>
    <w:rsid w:val="00FC2854"/>
    <w:rsid w:val="00FC2D04"/>
    <w:rsid w:val="00FC31E4"/>
    <w:rsid w:val="00FC35A4"/>
    <w:rsid w:val="00FC3AD2"/>
    <w:rsid w:val="00FC3D57"/>
    <w:rsid w:val="00FC3F88"/>
    <w:rsid w:val="00FC4202"/>
    <w:rsid w:val="00FC4CC5"/>
    <w:rsid w:val="00FC52F2"/>
    <w:rsid w:val="00FC546C"/>
    <w:rsid w:val="00FC54D2"/>
    <w:rsid w:val="00FC576E"/>
    <w:rsid w:val="00FC5F63"/>
    <w:rsid w:val="00FC6A00"/>
    <w:rsid w:val="00FC6D08"/>
    <w:rsid w:val="00FC6EAA"/>
    <w:rsid w:val="00FC7244"/>
    <w:rsid w:val="00FC7DED"/>
    <w:rsid w:val="00FD01A3"/>
    <w:rsid w:val="00FD083D"/>
    <w:rsid w:val="00FD0B77"/>
    <w:rsid w:val="00FD0C50"/>
    <w:rsid w:val="00FD0C79"/>
    <w:rsid w:val="00FD12A1"/>
    <w:rsid w:val="00FD13FF"/>
    <w:rsid w:val="00FD1876"/>
    <w:rsid w:val="00FD1AC9"/>
    <w:rsid w:val="00FD284C"/>
    <w:rsid w:val="00FD2C16"/>
    <w:rsid w:val="00FD324E"/>
    <w:rsid w:val="00FD36EA"/>
    <w:rsid w:val="00FD3BCC"/>
    <w:rsid w:val="00FD434A"/>
    <w:rsid w:val="00FD43EB"/>
    <w:rsid w:val="00FD5420"/>
    <w:rsid w:val="00FD54B0"/>
    <w:rsid w:val="00FD54E0"/>
    <w:rsid w:val="00FD5885"/>
    <w:rsid w:val="00FD5BA3"/>
    <w:rsid w:val="00FD6937"/>
    <w:rsid w:val="00FD6A8B"/>
    <w:rsid w:val="00FD7139"/>
    <w:rsid w:val="00FD731A"/>
    <w:rsid w:val="00FD78A7"/>
    <w:rsid w:val="00FE028D"/>
    <w:rsid w:val="00FE0AA0"/>
    <w:rsid w:val="00FE1034"/>
    <w:rsid w:val="00FE1073"/>
    <w:rsid w:val="00FE16BE"/>
    <w:rsid w:val="00FE217C"/>
    <w:rsid w:val="00FE22AF"/>
    <w:rsid w:val="00FE3E16"/>
    <w:rsid w:val="00FE48E9"/>
    <w:rsid w:val="00FE4BB0"/>
    <w:rsid w:val="00FE4C68"/>
    <w:rsid w:val="00FE50D7"/>
    <w:rsid w:val="00FE5AC5"/>
    <w:rsid w:val="00FE5B87"/>
    <w:rsid w:val="00FE6395"/>
    <w:rsid w:val="00FE63BC"/>
    <w:rsid w:val="00FE6991"/>
    <w:rsid w:val="00FE6F38"/>
    <w:rsid w:val="00FE747C"/>
    <w:rsid w:val="00FE768E"/>
    <w:rsid w:val="00FE7C9C"/>
    <w:rsid w:val="00FF0A01"/>
    <w:rsid w:val="00FF1243"/>
    <w:rsid w:val="00FF1D54"/>
    <w:rsid w:val="00FF3668"/>
    <w:rsid w:val="00FF3A31"/>
    <w:rsid w:val="00FF3A3E"/>
    <w:rsid w:val="00FF3E96"/>
    <w:rsid w:val="00FF3ED8"/>
    <w:rsid w:val="00FF4214"/>
    <w:rsid w:val="00FF426B"/>
    <w:rsid w:val="00FF51C8"/>
    <w:rsid w:val="00FF5683"/>
    <w:rsid w:val="00FF5949"/>
    <w:rsid w:val="00FF5964"/>
    <w:rsid w:val="00FF59AD"/>
    <w:rsid w:val="00FF5C0B"/>
    <w:rsid w:val="00FF624B"/>
    <w:rsid w:val="00FF7115"/>
    <w:rsid w:val="00FF75C3"/>
    <w:rsid w:val="00FF7864"/>
    <w:rsid w:val="38D920CB"/>
    <w:rsid w:val="6FFF41BB"/>
    <w:rsid w:val="7EDF0A7B"/>
    <w:rsid w:val="7EEB0DFF"/>
    <w:rsid w:val="7FEC1326"/>
    <w:rsid w:val="9F7D83AC"/>
    <w:rsid w:val="BCFE8D9E"/>
    <w:rsid w:val="EDFF26F1"/>
    <w:rsid w:val="EFDFD03D"/>
    <w:rsid w:val="FF7EDC42"/>
    <w:rsid w:val="FFBDD46F"/>
    <w:rsid w:val="FFDB9136"/>
    <w:rsid w:val="FFF03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3"/>
    <w:next w:val="1"/>
    <w:link w:val="33"/>
    <w:qFormat/>
    <w:uiPriority w:val="9"/>
    <w:pPr>
      <w:numPr>
        <w:ilvl w:val="0"/>
      </w:numPr>
      <w:spacing w:before="80" w:beforeLines="80" w:after="50" w:afterLines="50" w:line="360" w:lineRule="auto"/>
      <w:jc w:val="center"/>
      <w:outlineLvl w:val="0"/>
    </w:pPr>
    <w:rPr>
      <w:rFonts w:hAnsi="Times New Roman"/>
      <w:bCs w:val="0"/>
      <w:kern w:val="44"/>
      <w:sz w:val="36"/>
      <w:szCs w:val="44"/>
    </w:rPr>
  </w:style>
  <w:style w:type="paragraph" w:styleId="3">
    <w:name w:val="heading 2"/>
    <w:next w:val="1"/>
    <w:link w:val="35"/>
    <w:unhideWhenUsed/>
    <w:qFormat/>
    <w:uiPriority w:val="9"/>
    <w:pPr>
      <w:keepNext/>
      <w:keepLines/>
      <w:numPr>
        <w:ilvl w:val="1"/>
        <w:numId w:val="1"/>
      </w:numPr>
      <w:spacing w:line="460" w:lineRule="exact"/>
      <w:ind w:left="0"/>
      <w:outlineLvl w:val="1"/>
    </w:pPr>
    <w:rPr>
      <w:rFonts w:ascii="黑体" w:eastAsia="黑体" w:cs="Times New Roman (标题 CS)" w:hAnsiTheme="majorHAnsi"/>
      <w:b/>
      <w:bCs/>
      <w:kern w:val="2"/>
      <w:sz w:val="28"/>
      <w:szCs w:val="32"/>
      <w:lang w:val="en-US" w:eastAsia="zh-CN" w:bidi="ar-SA"/>
    </w:rPr>
  </w:style>
  <w:style w:type="paragraph" w:styleId="4">
    <w:name w:val="heading 3"/>
    <w:next w:val="1"/>
    <w:link w:val="34"/>
    <w:unhideWhenUsed/>
    <w:qFormat/>
    <w:uiPriority w:val="9"/>
    <w:pPr>
      <w:keepNext/>
      <w:keepLines/>
      <w:numPr>
        <w:ilvl w:val="2"/>
        <w:numId w:val="1"/>
      </w:numPr>
      <w:spacing w:line="360" w:lineRule="auto"/>
      <w:outlineLvl w:val="2"/>
    </w:pPr>
    <w:rPr>
      <w:rFonts w:ascii="黑体" w:hAnsi="Times New Roman" w:eastAsia="黑体" w:cs="Times New Roman"/>
      <w:b/>
      <w:bCs/>
      <w:kern w:val="2"/>
      <w:sz w:val="24"/>
      <w:szCs w:val="32"/>
      <w:lang w:val="en-US" w:eastAsia="zh-CN" w:bidi="ar-SA"/>
    </w:rPr>
  </w:style>
  <w:style w:type="paragraph" w:styleId="5">
    <w:name w:val="heading 4"/>
    <w:basedOn w:val="1"/>
    <w:next w:val="1"/>
    <w:link w:val="54"/>
    <w:semiHidden/>
    <w:unhideWhenUsed/>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5">
    <w:name w:val="Default Paragraph Font"/>
    <w:semiHidden/>
    <w:unhideWhenUsed/>
    <w:uiPriority w:val="1"/>
  </w:style>
  <w:style w:type="table" w:default="1" w:styleId="23">
    <w:name w:val="Normal Table"/>
    <w:semiHidden/>
    <w:unhideWhenUsed/>
    <w:uiPriority w:val="99"/>
    <w:tblPr>
      <w:tblCellMar>
        <w:top w:w="0" w:type="dxa"/>
        <w:left w:w="108" w:type="dxa"/>
        <w:bottom w:w="0" w:type="dxa"/>
        <w:right w:w="108" w:type="dxa"/>
      </w:tblCellMar>
    </w:tblPr>
  </w:style>
  <w:style w:type="paragraph" w:styleId="6">
    <w:name w:val="toc 7"/>
    <w:basedOn w:val="1"/>
    <w:next w:val="1"/>
    <w:autoRedefine/>
    <w:unhideWhenUsed/>
    <w:uiPriority w:val="39"/>
    <w:pPr>
      <w:ind w:left="1440"/>
      <w:jc w:val="left"/>
    </w:pPr>
    <w:rPr>
      <w:rFonts w:asciiTheme="minorHAnsi" w:hAnsiTheme="minorHAnsi" w:cstheme="minorHAnsi"/>
      <w:sz w:val="20"/>
      <w:szCs w:val="20"/>
    </w:rPr>
  </w:style>
  <w:style w:type="paragraph" w:styleId="7">
    <w:name w:val="caption"/>
    <w:basedOn w:val="1"/>
    <w:next w:val="1"/>
    <w:unhideWhenUsed/>
    <w:qFormat/>
    <w:uiPriority w:val="35"/>
    <w:pPr>
      <w:ind w:firstLine="0" w:firstLineChars="0"/>
      <w:jc w:val="center"/>
    </w:pPr>
    <w:rPr>
      <w:rFonts w:eastAsia="黑体" w:cs="Times New Roman (标题 CS)"/>
      <w:sz w:val="21"/>
      <w:szCs w:val="20"/>
    </w:rPr>
  </w:style>
  <w:style w:type="paragraph" w:styleId="8">
    <w:name w:val="Body Text"/>
    <w:basedOn w:val="1"/>
    <w:link w:val="57"/>
    <w:semiHidden/>
    <w:unhideWhenUsed/>
    <w:uiPriority w:val="99"/>
    <w:pPr>
      <w:spacing w:after="120"/>
    </w:pPr>
  </w:style>
  <w:style w:type="paragraph" w:styleId="9">
    <w:name w:val="toc 5"/>
    <w:basedOn w:val="1"/>
    <w:next w:val="1"/>
    <w:autoRedefine/>
    <w:unhideWhenUsed/>
    <w:uiPriority w:val="39"/>
    <w:pPr>
      <w:ind w:left="960"/>
      <w:jc w:val="left"/>
    </w:pPr>
    <w:rPr>
      <w:rFonts w:asciiTheme="minorHAnsi" w:hAnsiTheme="minorHAnsi" w:cstheme="minorHAnsi"/>
      <w:sz w:val="20"/>
      <w:szCs w:val="20"/>
    </w:rPr>
  </w:style>
  <w:style w:type="paragraph" w:styleId="10">
    <w:name w:val="toc 3"/>
    <w:basedOn w:val="1"/>
    <w:next w:val="1"/>
    <w:autoRedefine/>
    <w:unhideWhenUsed/>
    <w:uiPriority w:val="39"/>
    <w:pPr>
      <w:ind w:firstLine="400" w:firstLineChars="400"/>
      <w:jc w:val="left"/>
    </w:pPr>
    <w:rPr>
      <w:rFonts w:cs="Calibri (西文正文)"/>
      <w:szCs w:val="20"/>
    </w:rPr>
  </w:style>
  <w:style w:type="paragraph" w:styleId="11">
    <w:name w:val="toc 8"/>
    <w:basedOn w:val="1"/>
    <w:next w:val="1"/>
    <w:autoRedefine/>
    <w:unhideWhenUsed/>
    <w:uiPriority w:val="39"/>
    <w:pPr>
      <w:ind w:left="1680"/>
      <w:jc w:val="left"/>
    </w:pPr>
    <w:rPr>
      <w:rFonts w:asciiTheme="minorHAnsi" w:hAnsiTheme="minorHAnsi" w:cstheme="minorHAnsi"/>
      <w:sz w:val="20"/>
      <w:szCs w:val="20"/>
    </w:rPr>
  </w:style>
  <w:style w:type="paragraph" w:styleId="12">
    <w:name w:val="Date"/>
    <w:basedOn w:val="1"/>
    <w:next w:val="1"/>
    <w:link w:val="51"/>
    <w:semiHidden/>
    <w:unhideWhenUsed/>
    <w:uiPriority w:val="99"/>
    <w:pPr>
      <w:ind w:left="100" w:leftChars="2500"/>
    </w:pPr>
  </w:style>
  <w:style w:type="paragraph" w:styleId="13">
    <w:name w:val="Balloon Text"/>
    <w:basedOn w:val="1"/>
    <w:link w:val="32"/>
    <w:semiHidden/>
    <w:unhideWhenUsed/>
    <w:uiPriority w:val="99"/>
    <w:rPr>
      <w:sz w:val="18"/>
      <w:szCs w:val="18"/>
    </w:rPr>
  </w:style>
  <w:style w:type="paragraph" w:styleId="14">
    <w:name w:val="footer"/>
    <w:basedOn w:val="1"/>
    <w:link w:val="31"/>
    <w:unhideWhenUsed/>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5">
    <w:name w:val="header"/>
    <w:basedOn w:val="1"/>
    <w:link w:val="30"/>
    <w:unhideWhenUsed/>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6">
    <w:name w:val="toc 1"/>
    <w:basedOn w:val="1"/>
    <w:next w:val="1"/>
    <w:autoRedefine/>
    <w:unhideWhenUsed/>
    <w:uiPriority w:val="39"/>
    <w:pPr>
      <w:ind w:firstLine="0" w:firstLineChars="0"/>
      <w:jc w:val="left"/>
    </w:pPr>
    <w:rPr>
      <w:rFonts w:cs="Calibri (西文正文)"/>
      <w:b/>
      <w:bCs/>
      <w:iCs/>
      <w:sz w:val="28"/>
      <w:szCs w:val="24"/>
    </w:rPr>
  </w:style>
  <w:style w:type="paragraph" w:styleId="17">
    <w:name w:val="toc 4"/>
    <w:basedOn w:val="1"/>
    <w:next w:val="1"/>
    <w:autoRedefine/>
    <w:unhideWhenUsed/>
    <w:uiPriority w:val="39"/>
    <w:pPr>
      <w:ind w:left="720"/>
      <w:jc w:val="left"/>
    </w:pPr>
    <w:rPr>
      <w:rFonts w:asciiTheme="minorHAnsi" w:hAnsiTheme="minorHAnsi" w:cstheme="minorHAnsi"/>
      <w:sz w:val="20"/>
      <w:szCs w:val="20"/>
    </w:rPr>
  </w:style>
  <w:style w:type="paragraph" w:styleId="18">
    <w:name w:val="Subtitle"/>
    <w:next w:val="1"/>
    <w:link w:val="37"/>
    <w:qFormat/>
    <w:uiPriority w:val="11"/>
    <w:pPr>
      <w:spacing w:line="460" w:lineRule="exact"/>
      <w:jc w:val="center"/>
      <w:outlineLvl w:val="0"/>
    </w:pPr>
    <w:rPr>
      <w:rFonts w:ascii="Times New Roman" w:eastAsia="Times New Roman" w:cs="Times New Roman (正文 CS 字体)" w:hAnsiTheme="minorHAnsi"/>
      <w:b/>
      <w:bCs/>
      <w:kern w:val="28"/>
      <w:sz w:val="36"/>
      <w:szCs w:val="32"/>
      <w:lang w:val="en-US" w:eastAsia="zh-CN" w:bidi="ar-SA"/>
    </w:rPr>
  </w:style>
  <w:style w:type="paragraph" w:styleId="19">
    <w:name w:val="toc 6"/>
    <w:basedOn w:val="1"/>
    <w:next w:val="1"/>
    <w:autoRedefine/>
    <w:unhideWhenUsed/>
    <w:uiPriority w:val="39"/>
    <w:pPr>
      <w:ind w:left="1200"/>
      <w:jc w:val="left"/>
    </w:pPr>
    <w:rPr>
      <w:rFonts w:asciiTheme="minorHAnsi" w:hAnsiTheme="minorHAnsi" w:cstheme="minorHAnsi"/>
      <w:sz w:val="20"/>
      <w:szCs w:val="20"/>
    </w:rPr>
  </w:style>
  <w:style w:type="paragraph" w:styleId="20">
    <w:name w:val="toc 2"/>
    <w:basedOn w:val="1"/>
    <w:next w:val="1"/>
    <w:autoRedefine/>
    <w:unhideWhenUsed/>
    <w:uiPriority w:val="39"/>
    <w:pPr>
      <w:jc w:val="left"/>
    </w:pPr>
    <w:rPr>
      <w:rFonts w:cs="Calibri (西文正文)"/>
      <w:bCs/>
    </w:rPr>
  </w:style>
  <w:style w:type="paragraph" w:styleId="21">
    <w:name w:val="toc 9"/>
    <w:basedOn w:val="1"/>
    <w:next w:val="1"/>
    <w:autoRedefine/>
    <w:unhideWhenUsed/>
    <w:uiPriority w:val="39"/>
    <w:pPr>
      <w:ind w:left="1920"/>
      <w:jc w:val="left"/>
    </w:pPr>
    <w:rPr>
      <w:rFonts w:asciiTheme="minorHAnsi" w:hAnsiTheme="minorHAnsi" w:cstheme="minorHAnsi"/>
      <w:sz w:val="20"/>
      <w:szCs w:val="20"/>
    </w:rPr>
  </w:style>
  <w:style w:type="paragraph" w:styleId="22">
    <w:name w:val="Title"/>
    <w:next w:val="1"/>
    <w:link w:val="36"/>
    <w:qFormat/>
    <w:uiPriority w:val="10"/>
    <w:pPr>
      <w:spacing w:line="460" w:lineRule="exact"/>
      <w:jc w:val="center"/>
      <w:outlineLvl w:val="0"/>
    </w:pPr>
    <w:rPr>
      <w:rFonts w:ascii="Times New Roman" w:hAnsi="Times New Roman" w:eastAsia="黑体" w:cs="Times New Roman (标题 CS)"/>
      <w:bCs/>
      <w:kern w:val="2"/>
      <w:sz w:val="36"/>
      <w:szCs w:val="32"/>
      <w:lang w:val="en-US" w:eastAsia="zh-CN" w:bidi="ar-SA"/>
    </w:rPr>
  </w:style>
  <w:style w:type="table" w:styleId="24">
    <w:name w:val="Table Grid"/>
    <w:basedOn w:val="23"/>
    <w:uiPriority w:val="39"/>
    <w:rPr>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page number"/>
    <w:basedOn w:val="25"/>
    <w:semiHidden/>
    <w:unhideWhenUsed/>
    <w:uiPriority w:val="99"/>
  </w:style>
  <w:style w:type="character" w:styleId="28">
    <w:name w:val="FollowedHyperlink"/>
    <w:basedOn w:val="25"/>
    <w:semiHidden/>
    <w:unhideWhenUsed/>
    <w:uiPriority w:val="99"/>
    <w:rPr>
      <w:color w:val="800080" w:themeColor="followedHyperlink"/>
      <w:u w:val="single"/>
      <w14:textFill>
        <w14:solidFill>
          <w14:schemeClr w14:val="folHlink"/>
        </w14:solidFill>
      </w14:textFill>
    </w:rPr>
  </w:style>
  <w:style w:type="character" w:styleId="29">
    <w:name w:val="Hyperlink"/>
    <w:basedOn w:val="25"/>
    <w:unhideWhenUsed/>
    <w:uiPriority w:val="99"/>
    <w:rPr>
      <w:color w:val="0000FF" w:themeColor="hyperlink"/>
      <w:u w:val="single"/>
      <w14:textFill>
        <w14:solidFill>
          <w14:schemeClr w14:val="hlink"/>
        </w14:solidFill>
      </w14:textFill>
    </w:rPr>
  </w:style>
  <w:style w:type="character" w:customStyle="1" w:styleId="30">
    <w:name w:val="页眉 字符"/>
    <w:basedOn w:val="25"/>
    <w:link w:val="15"/>
    <w:uiPriority w:val="99"/>
    <w:rPr>
      <w:sz w:val="18"/>
      <w:szCs w:val="18"/>
    </w:rPr>
  </w:style>
  <w:style w:type="character" w:customStyle="1" w:styleId="31">
    <w:name w:val="页脚 字符"/>
    <w:basedOn w:val="25"/>
    <w:link w:val="14"/>
    <w:uiPriority w:val="99"/>
    <w:rPr>
      <w:sz w:val="18"/>
      <w:szCs w:val="18"/>
    </w:rPr>
  </w:style>
  <w:style w:type="character" w:customStyle="1" w:styleId="32">
    <w:name w:val="批注框文本 字符"/>
    <w:basedOn w:val="25"/>
    <w:link w:val="13"/>
    <w:semiHidden/>
    <w:uiPriority w:val="99"/>
    <w:rPr>
      <w:rFonts w:ascii="Calibri" w:hAnsi="Calibri" w:eastAsia="宋体" w:cs="Times New Roman"/>
      <w:sz w:val="18"/>
      <w:szCs w:val="18"/>
    </w:rPr>
  </w:style>
  <w:style w:type="character" w:customStyle="1" w:styleId="33">
    <w:name w:val="标题 1 字符"/>
    <w:basedOn w:val="25"/>
    <w:link w:val="2"/>
    <w:uiPriority w:val="9"/>
    <w:rPr>
      <w:rFonts w:ascii="黑体" w:hAnsi="Times New Roman" w:eastAsia="黑体" w:cs="Times New Roman (标题 CS)"/>
      <w:b/>
      <w:kern w:val="44"/>
      <w:sz w:val="36"/>
      <w:szCs w:val="44"/>
    </w:rPr>
  </w:style>
  <w:style w:type="character" w:customStyle="1" w:styleId="34">
    <w:name w:val="标题 3 字符"/>
    <w:basedOn w:val="25"/>
    <w:link w:val="4"/>
    <w:uiPriority w:val="9"/>
    <w:rPr>
      <w:rFonts w:ascii="黑体" w:hAnsi="Times New Roman" w:eastAsia="黑体" w:cs="Times New Roman"/>
      <w:b/>
      <w:bCs/>
      <w:sz w:val="24"/>
      <w:szCs w:val="32"/>
    </w:rPr>
  </w:style>
  <w:style w:type="character" w:customStyle="1" w:styleId="35">
    <w:name w:val="标题 2 字符"/>
    <w:basedOn w:val="25"/>
    <w:link w:val="3"/>
    <w:uiPriority w:val="9"/>
    <w:rPr>
      <w:rFonts w:ascii="黑体" w:eastAsia="黑体" w:cs="Times New Roman (标题 CS)" w:hAnsiTheme="majorHAnsi"/>
      <w:b/>
      <w:bCs/>
      <w:sz w:val="28"/>
      <w:szCs w:val="32"/>
    </w:rPr>
  </w:style>
  <w:style w:type="character" w:customStyle="1" w:styleId="36">
    <w:name w:val="标题 字符"/>
    <w:basedOn w:val="25"/>
    <w:link w:val="22"/>
    <w:uiPriority w:val="10"/>
    <w:rPr>
      <w:rFonts w:ascii="Times New Roman" w:hAnsi="Times New Roman" w:eastAsia="黑体" w:cs="Times New Roman (标题 CS)"/>
      <w:bCs/>
      <w:sz w:val="36"/>
      <w:szCs w:val="32"/>
    </w:rPr>
  </w:style>
  <w:style w:type="character" w:customStyle="1" w:styleId="37">
    <w:name w:val="副标题 字符"/>
    <w:basedOn w:val="25"/>
    <w:link w:val="18"/>
    <w:uiPriority w:val="11"/>
    <w:rPr>
      <w:rFonts w:ascii="Times New Roman" w:eastAsia="Times New Roman" w:cs="Times New Roman (正文 CS 字体)"/>
      <w:b/>
      <w:bCs/>
      <w:kern w:val="28"/>
      <w:sz w:val="36"/>
      <w:szCs w:val="32"/>
    </w:rPr>
  </w:style>
  <w:style w:type="paragraph" w:customStyle="1" w:styleId="38">
    <w:name w:val="英文摘要"/>
    <w:basedOn w:val="1"/>
    <w:qFormat/>
    <w:uiPriority w:val="0"/>
    <w:rPr>
      <w:szCs w:val="24"/>
    </w:rPr>
  </w:style>
  <w:style w:type="paragraph" w:styleId="39">
    <w:name w:val="List Paragraph"/>
    <w:basedOn w:val="1"/>
    <w:qFormat/>
    <w:uiPriority w:val="34"/>
    <w:pPr>
      <w:spacing w:line="400" w:lineRule="exact"/>
      <w:ind w:firstLine="420"/>
    </w:pPr>
    <w:rPr>
      <w:rFonts w:cstheme="minorBidi"/>
    </w:rPr>
  </w:style>
  <w:style w:type="paragraph" w:customStyle="1" w:styleId="40">
    <w:name w:val="图片"/>
    <w:basedOn w:val="1"/>
    <w:next w:val="1"/>
    <w:autoRedefine/>
    <w:qFormat/>
    <w:uiPriority w:val="0"/>
    <w:pPr>
      <w:spacing w:before="120" w:line="240" w:lineRule="auto"/>
      <w:ind w:firstLine="0" w:firstLineChars="0"/>
      <w:jc w:val="center"/>
    </w:pPr>
    <w:rPr>
      <w:rFonts w:cstheme="minorBidi"/>
    </w:rPr>
  </w:style>
  <w:style w:type="paragraph" w:customStyle="1" w:styleId="41">
    <w:name w:val="图标标题"/>
    <w:basedOn w:val="39"/>
    <w:autoRedefine/>
    <w:qFormat/>
    <w:uiPriority w:val="0"/>
    <w:pPr>
      <w:wordWrap w:val="0"/>
      <w:spacing w:before="156" w:beforeLines="50" w:after="156" w:afterLines="50" w:line="240" w:lineRule="auto"/>
      <w:ind w:firstLine="480" w:firstLineChars="0"/>
      <w:jc w:val="center"/>
    </w:pPr>
    <w:rPr>
      <w:rFonts w:ascii="宋体" w:hAnsi="宋体" w:eastAsia="黑体" w:cs="Times New Roman"/>
      <w:b/>
      <w:bCs/>
      <w:sz w:val="21"/>
      <w:szCs w:val="21"/>
    </w:rPr>
  </w:style>
  <w:style w:type="paragraph" w:customStyle="1" w:styleId="42">
    <w:name w:val="书目1"/>
    <w:basedOn w:val="1"/>
    <w:link w:val="43"/>
    <w:uiPriority w:val="0"/>
    <w:pPr>
      <w:tabs>
        <w:tab w:val="left" w:pos="380"/>
      </w:tabs>
      <w:spacing w:line="240" w:lineRule="auto"/>
      <w:ind w:left="384" w:hanging="384"/>
    </w:pPr>
  </w:style>
  <w:style w:type="character" w:customStyle="1" w:styleId="43">
    <w:name w:val="Bibliography 字符"/>
    <w:basedOn w:val="25"/>
    <w:link w:val="42"/>
    <w:uiPriority w:val="0"/>
    <w:rPr>
      <w:rFonts w:ascii="宋体" w:hAnsi="Times New Roman" w:eastAsia="宋体" w:cs="Times New Roman"/>
      <w:sz w:val="24"/>
    </w:rPr>
  </w:style>
  <w:style w:type="character" w:customStyle="1" w:styleId="44">
    <w:name w:val="Unresolved Mention"/>
    <w:basedOn w:val="25"/>
    <w:semiHidden/>
    <w:unhideWhenUsed/>
    <w:uiPriority w:val="99"/>
    <w:rPr>
      <w:color w:val="605E5C"/>
      <w:shd w:val="clear" w:color="auto" w:fill="E1DFDD"/>
    </w:rPr>
  </w:style>
  <w:style w:type="paragraph" w:customStyle="1" w:styleId="45">
    <w:name w:val="Revision"/>
    <w:hidden/>
    <w:semiHidden/>
    <w:uiPriority w:val="99"/>
    <w:rPr>
      <w:rFonts w:ascii="宋体" w:hAnsi="Times New Roman" w:eastAsia="宋体" w:cs="Times New Roman"/>
      <w:kern w:val="2"/>
      <w:sz w:val="24"/>
      <w:szCs w:val="22"/>
      <w:lang w:val="en-US" w:eastAsia="zh-CN" w:bidi="ar-SA"/>
    </w:rPr>
  </w:style>
  <w:style w:type="paragraph" w:customStyle="1" w:styleId="46">
    <w:name w:val="书目2"/>
    <w:basedOn w:val="1"/>
    <w:link w:val="47"/>
    <w:uiPriority w:val="0"/>
    <w:pPr>
      <w:tabs>
        <w:tab w:val="left" w:pos="380"/>
      </w:tabs>
      <w:spacing w:line="240" w:lineRule="auto"/>
      <w:ind w:left="384" w:hanging="384"/>
    </w:pPr>
  </w:style>
  <w:style w:type="character" w:customStyle="1" w:styleId="47">
    <w:name w:val="Bibliography 字符1"/>
    <w:basedOn w:val="25"/>
    <w:link w:val="46"/>
    <w:uiPriority w:val="0"/>
    <w:rPr>
      <w:rFonts w:ascii="宋体" w:hAnsi="Times New Roman" w:eastAsia="宋体" w:cs="Times New Roman"/>
      <w:sz w:val="24"/>
    </w:rPr>
  </w:style>
  <w:style w:type="table" w:customStyle="1" w:styleId="48">
    <w:name w:val="三线表"/>
    <w:basedOn w:val="23"/>
    <w:uiPriority w:val="99"/>
    <w:pPr>
      <w:jc w:val="center"/>
    </w:pPr>
    <w:rPr>
      <w:rFonts w:ascii="Times New Roman" w:hAnsi="Times New Roman" w:cs="Times New Roman (正文 CS 字体)"/>
    </w:rPr>
    <w:tblPr>
      <w:tblBorders>
        <w:top w:val="single" w:color="auto" w:sz="12" w:space="0"/>
        <w:bottom w:val="single" w:color="auto" w:sz="12" w:space="0"/>
      </w:tblBorders>
    </w:tbl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49">
    <w:name w:val="表格标题"/>
    <w:basedOn w:val="1"/>
    <w:qFormat/>
    <w:uiPriority w:val="0"/>
    <w:pPr>
      <w:ind w:firstLine="0" w:firstLineChars="0"/>
      <w:jc w:val="center"/>
    </w:pPr>
    <w:rPr>
      <w:rFonts w:eastAsia="黑体"/>
      <w:sz w:val="21"/>
    </w:rPr>
  </w:style>
  <w:style w:type="character" w:styleId="50">
    <w:name w:val="Placeholder Text"/>
    <w:basedOn w:val="25"/>
    <w:semiHidden/>
    <w:uiPriority w:val="99"/>
    <w:rPr>
      <w:color w:val="808080"/>
    </w:rPr>
  </w:style>
  <w:style w:type="character" w:customStyle="1" w:styleId="51">
    <w:name w:val="日期 字符"/>
    <w:basedOn w:val="25"/>
    <w:link w:val="12"/>
    <w:semiHidden/>
    <w:uiPriority w:val="99"/>
    <w:rPr>
      <w:rFonts w:ascii="宋体" w:hAnsi="Times New Roman" w:eastAsia="宋体" w:cs="Times New Roman"/>
      <w:sz w:val="24"/>
    </w:rPr>
  </w:style>
  <w:style w:type="paragraph" w:customStyle="1" w:styleId="52">
    <w:name w:val="书目3"/>
    <w:basedOn w:val="1"/>
    <w:link w:val="53"/>
    <w:uiPriority w:val="0"/>
    <w:pPr>
      <w:widowControl/>
      <w:tabs>
        <w:tab w:val="left" w:pos="500"/>
      </w:tabs>
      <w:spacing w:line="240" w:lineRule="auto"/>
      <w:ind w:left="504" w:hanging="504" w:firstLineChars="0"/>
      <w:jc w:val="left"/>
    </w:pPr>
  </w:style>
  <w:style w:type="character" w:customStyle="1" w:styleId="53">
    <w:name w:val="Bibliography 字符2"/>
    <w:basedOn w:val="25"/>
    <w:link w:val="52"/>
    <w:uiPriority w:val="0"/>
    <w:rPr>
      <w:rFonts w:ascii="Times New Roman" w:hAnsi="Times New Roman" w:eastAsia="宋体" w:cs="Times New Roman"/>
      <w:sz w:val="24"/>
    </w:rPr>
  </w:style>
  <w:style w:type="character" w:customStyle="1" w:styleId="54">
    <w:name w:val="标题 4 字符"/>
    <w:basedOn w:val="25"/>
    <w:link w:val="5"/>
    <w:semiHidden/>
    <w:uiPriority w:val="9"/>
    <w:rPr>
      <w:rFonts w:asciiTheme="majorHAnsi" w:hAnsiTheme="majorHAnsi" w:eastAsiaTheme="majorEastAsia" w:cstheme="majorBidi"/>
      <w:b/>
      <w:bCs/>
      <w:sz w:val="28"/>
      <w:szCs w:val="28"/>
    </w:rPr>
  </w:style>
  <w:style w:type="paragraph" w:customStyle="1" w:styleId="55">
    <w:name w:val="TOC Heading"/>
    <w:basedOn w:val="2"/>
    <w:next w:val="1"/>
    <w:unhideWhenUsed/>
    <w:qFormat/>
    <w:uiPriority w:val="39"/>
    <w:pPr>
      <w:spacing w:before="480" w:beforeLines="0" w:after="0" w:afterLines="0" w:line="276" w:lineRule="auto"/>
      <w:jc w:val="left"/>
      <w:outlineLvl w:val="9"/>
    </w:pPr>
    <w:rPr>
      <w:rFonts w:asciiTheme="majorHAnsi" w:hAnsiTheme="majorHAnsi" w:eastAsiaTheme="majorEastAsia" w:cstheme="majorBidi"/>
      <w:bCs/>
      <w:color w:val="376092" w:themeColor="accent1" w:themeShade="BF"/>
      <w:kern w:val="0"/>
      <w:sz w:val="28"/>
      <w:szCs w:val="28"/>
    </w:rPr>
  </w:style>
  <w:style w:type="paragraph" w:customStyle="1" w:styleId="56">
    <w:name w:val="题注样式"/>
    <w:basedOn w:val="7"/>
    <w:next w:val="8"/>
    <w:uiPriority w:val="0"/>
  </w:style>
  <w:style w:type="character" w:customStyle="1" w:styleId="57">
    <w:name w:val="正文文本 字符"/>
    <w:basedOn w:val="25"/>
    <w:link w:val="8"/>
    <w:semiHidden/>
    <w:uiPriority w:val="99"/>
    <w:rPr>
      <w:rFonts w:ascii="Times New Roman" w:hAnsi="Times New Roman" w:eastAsia="宋体" w:cs="Times New Roman"/>
      <w:sz w:val="24"/>
    </w:rPr>
  </w:style>
  <w:style w:type="character" w:customStyle="1" w:styleId="58">
    <w:name w:val="MTEquationSection"/>
    <w:basedOn w:val="25"/>
    <w:uiPriority w:val="0"/>
    <w:rPr>
      <w:vanish/>
      <w:color w:val="FF0000"/>
      <w:szCs w:val="24"/>
    </w:rPr>
  </w:style>
  <w:style w:type="paragraph" w:customStyle="1" w:styleId="59">
    <w:name w:val="MTDisplayEquation"/>
    <w:basedOn w:val="1"/>
    <w:link w:val="60"/>
    <w:uiPriority w:val="0"/>
    <w:pPr>
      <w:ind w:firstLine="480"/>
      <w:jc w:val="center"/>
    </w:pPr>
  </w:style>
  <w:style w:type="character" w:customStyle="1" w:styleId="60">
    <w:name w:val="MTDisplayEquation 字符"/>
    <w:basedOn w:val="25"/>
    <w:link w:val="59"/>
    <w:uiPriority w:val="0"/>
    <w:rPr>
      <w:rFonts w:ascii="Times New Roman" w:hAnsi="Times New Roman" w:eastAsia="宋体" w:cs="Times New Roman"/>
      <w:sz w:val="24"/>
    </w:rPr>
  </w:style>
  <w:style w:type="paragraph" w:customStyle="1" w:styleId="61">
    <w:name w:val="公式"/>
    <w:basedOn w:val="59"/>
    <w:link w:val="62"/>
    <w:qFormat/>
    <w:uiPriority w:val="0"/>
    <w:pPr>
      <w:tabs>
        <w:tab w:val="center" w:pos="4252"/>
        <w:tab w:val="right" w:pos="8503"/>
      </w:tabs>
      <w:spacing w:before="50" w:beforeLines="50" w:after="50" w:afterLines="50"/>
      <w:ind w:firstLine="0" w:firstLineChars="0"/>
    </w:pPr>
  </w:style>
  <w:style w:type="character" w:customStyle="1" w:styleId="62">
    <w:name w:val="公式 字符"/>
    <w:basedOn w:val="60"/>
    <w:link w:val="61"/>
    <w:uiPriority w:val="0"/>
    <w:rPr>
      <w:rFonts w:ascii="Times New Roman" w:hAnsi="Times New Roman" w:eastAsia="宋体" w:cs="Times New Roman"/>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zhzeng/Library/Group%20Containers/UBF8T346G9.Office/User%20Content.localized/Templates.localized/&#24037;&#20316;&#25991;&#26723;&#26684;&#2433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http://schemas.openxmlformats.org/officeDocument/2006/bibliography"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0F8FBA8A-6C78-0443-A3D5-AC06735CD79D}">
  <ds:schemaRefs/>
</ds:datastoreItem>
</file>

<file path=docProps/app.xml><?xml version="1.0" encoding="utf-8"?>
<Properties xmlns="http://schemas.openxmlformats.org/officeDocument/2006/extended-properties" xmlns:vt="http://schemas.openxmlformats.org/officeDocument/2006/docPropsVTypes">
  <Template>工作文档格式.dotx</Template>
  <Company>Microsoft</Company>
  <Pages>18</Pages>
  <Words>308</Words>
  <Characters>1762</Characters>
  <Lines>14</Lines>
  <Paragraphs>4</Paragraphs>
  <TotalTime>10</TotalTime>
  <ScaleCrop>false</ScaleCrop>
  <LinksUpToDate>false</LinksUpToDate>
  <CharactersWithSpaces>2066</CharactersWithSpaces>
  <Application>WPS Office_7.4.1.8983_F1E327BC-269C-435d-A152-05C5408002CA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2025-04-25T03:30:00Z</dcterms:created>
  <dc:creator>曾志恒</dc:creator>
  <cp:lastModifiedBy>Chase</cp:lastModifiedBy>
  <cp:lastPrinted>2023-06-30T05:27:00Z</cp:lastPrinted>
  <dcterms:modified xsi:type="dcterms:W3CDTF">2025-05-14T19:21:15Z</dcterms:modified>
  <cp:revision>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id="AbZeR9JO"/&gt;&lt;style id="http://www.zotero.org/styles/jm-chinese-std-gb-t-7714-2005-revised" hasBibliography="1" bibliographyStyleHasBeenSet="1"/&gt;&lt;prefs&gt;&lt;pref name="fieldType" value="Field"/&gt;&lt;pref n</vt:lpwstr>
  </property>
  <property fmtid="{D5CDD505-2E9C-101B-9397-08002B2CF9AE}" pid="3" name="ZOTERO_PREF_2">
    <vt:lpwstr>ame="automaticJournalAbbreviations" value="true"/&gt;&lt;/prefs&gt;&lt;/data&gt;</vt:lpwstr>
  </property>
  <property fmtid="{D5CDD505-2E9C-101B-9397-08002B2CF9AE}" pid="4" name="MTWinEqns">
    <vt:bool>true</vt:bool>
  </property>
  <property fmtid="{D5CDD505-2E9C-101B-9397-08002B2CF9AE}" pid="5" name="MTEquationNumber2">
    <vt:lpwstr>(#C1.#E1)</vt:lpwstr>
  </property>
  <property fmtid="{D5CDD505-2E9C-101B-9397-08002B2CF9AE}" pid="6" name="MTEquationSection">
    <vt:lpwstr>1</vt:lpwstr>
  </property>
  <property fmtid="{D5CDD505-2E9C-101B-9397-08002B2CF9AE}" pid="7" name="KSOProductBuildVer">
    <vt:lpwstr>2052-7.4.1.8983</vt:lpwstr>
  </property>
  <property fmtid="{D5CDD505-2E9C-101B-9397-08002B2CF9AE}" pid="8" name="ICV">
    <vt:lpwstr>B42EFA5368B5A76EE4ED216839AE5195_42</vt:lpwstr>
  </property>
</Properties>
</file>